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3618C" w14:textId="59B03595" w:rsidR="7B90E880" w:rsidRPr="006E6888" w:rsidRDefault="00036A39" w:rsidP="00294BDD">
      <w:pPr>
        <w:pStyle w:val="Institution"/>
      </w:pPr>
      <w:r w:rsidRPr="006E6888">
        <w:t>Department of Computer Science and Engineering</w:t>
      </w:r>
      <w:r w:rsidRPr="006E6888">
        <w:br/>
        <w:t>The University of Texas at Arlington</w:t>
      </w:r>
    </w:p>
    <w:p w14:paraId="410D8B69" w14:textId="43797585" w:rsidR="001E4DA6" w:rsidRPr="006E6888" w:rsidRDefault="001E4DA6" w:rsidP="001E4DA6">
      <w:pPr>
        <w:pStyle w:val="Title"/>
        <w:rPr>
          <w:rFonts w:cs="Times New Roman"/>
        </w:rPr>
      </w:pPr>
    </w:p>
    <w:p w14:paraId="702DDC3F" w14:textId="69C5512B" w:rsidR="00294BDD" w:rsidRDefault="00150BD3" w:rsidP="001E4DA6">
      <w:pPr>
        <w:pStyle w:val="Title"/>
        <w:rPr>
          <w:rFonts w:cs="Times New Roman"/>
          <w:sz w:val="144"/>
        </w:rPr>
      </w:pPr>
      <w:proofErr w:type="spellStart"/>
      <w:r>
        <w:rPr>
          <w:rFonts w:cs="Times New Roman"/>
          <w:sz w:val="144"/>
        </w:rPr>
        <w:t>Aegle</w:t>
      </w:r>
      <w:proofErr w:type="spellEnd"/>
      <w:r w:rsidR="00294BDD" w:rsidRPr="00294BDD">
        <w:rPr>
          <w:rFonts w:cs="Times New Roman"/>
          <w:sz w:val="144"/>
        </w:rPr>
        <w:t xml:space="preserve">  </w:t>
      </w:r>
    </w:p>
    <w:p w14:paraId="44B08DEC" w14:textId="2CD808B3" w:rsidR="001E4DA6" w:rsidRPr="00CD6008" w:rsidRDefault="00150BD3" w:rsidP="001E4DA6">
      <w:pPr>
        <w:pStyle w:val="Title"/>
        <w:rPr>
          <w:rFonts w:cs="Times New Roman"/>
          <w:b w:val="0"/>
          <w:sz w:val="52"/>
        </w:rPr>
      </w:pPr>
      <w:r>
        <w:rPr>
          <w:rFonts w:cs="Times New Roman"/>
          <w:sz w:val="72"/>
        </w:rPr>
        <w:t>Outreach Storage System</w:t>
      </w:r>
    </w:p>
    <w:p w14:paraId="7713CC00" w14:textId="77777777" w:rsidR="001E4DA6" w:rsidRPr="006E6888" w:rsidRDefault="001E4DA6" w:rsidP="001E4DA6"/>
    <w:p w14:paraId="5031BC09" w14:textId="370C6707" w:rsidR="00036A39" w:rsidRPr="006E6888" w:rsidRDefault="00036A39" w:rsidP="78AB9333">
      <w:pPr>
        <w:pStyle w:val="MemberNames"/>
        <w:spacing w:before="0" w:after="0"/>
      </w:pPr>
      <w:r w:rsidRPr="006E6888">
        <w:t>Team Members</w:t>
      </w:r>
      <w:r w:rsidR="00E924E9" w:rsidRPr="006E6888">
        <w:t xml:space="preserve">: </w:t>
      </w:r>
    </w:p>
    <w:p w14:paraId="2569265B" w14:textId="370C6707" w:rsidR="00036A39" w:rsidRPr="006E6888" w:rsidRDefault="00036A39" w:rsidP="78AB9333">
      <w:pPr>
        <w:pStyle w:val="MemberNames"/>
        <w:spacing w:before="0" w:after="0"/>
      </w:pPr>
      <w:r w:rsidRPr="006E6888">
        <w:br/>
      </w:r>
      <w:proofErr w:type="spellStart"/>
      <w:r w:rsidR="370C6707" w:rsidRPr="006E6888">
        <w:t>Tanmaykumar</w:t>
      </w:r>
      <w:proofErr w:type="spellEnd"/>
      <w:r w:rsidR="370C6707" w:rsidRPr="006E6888">
        <w:t xml:space="preserve"> Patel</w:t>
      </w:r>
    </w:p>
    <w:p w14:paraId="29F6E990" w14:textId="370C6707" w:rsidR="00036A39" w:rsidRPr="006E6888" w:rsidRDefault="00883383" w:rsidP="78AB9333">
      <w:pPr>
        <w:pStyle w:val="MemberNames"/>
        <w:spacing w:before="0" w:after="0"/>
      </w:pPr>
      <w:proofErr w:type="spellStart"/>
      <w:r w:rsidRPr="006E6888">
        <w:t>Sumeet</w:t>
      </w:r>
      <w:proofErr w:type="spellEnd"/>
      <w:r w:rsidRPr="006E6888">
        <w:t xml:space="preserve"> </w:t>
      </w:r>
      <w:proofErr w:type="spellStart"/>
      <w:r w:rsidRPr="006E6888">
        <w:t>Kaur</w:t>
      </w:r>
      <w:proofErr w:type="spellEnd"/>
    </w:p>
    <w:p w14:paraId="284BC536" w14:textId="370C6707" w:rsidR="00036A39" w:rsidRPr="006E6888" w:rsidRDefault="00883383" w:rsidP="78AB9333">
      <w:pPr>
        <w:pStyle w:val="MemberNames"/>
        <w:spacing w:before="0" w:after="0"/>
      </w:pPr>
      <w:r w:rsidRPr="006E6888">
        <w:t xml:space="preserve">Sean </w:t>
      </w:r>
      <w:proofErr w:type="spellStart"/>
      <w:r w:rsidRPr="006E6888">
        <w:t>Nesburg</w:t>
      </w:r>
      <w:proofErr w:type="spellEnd"/>
    </w:p>
    <w:p w14:paraId="1C4D2128" w14:textId="370C6707" w:rsidR="00036A39" w:rsidRPr="006E6888" w:rsidRDefault="00883383" w:rsidP="78AB9333">
      <w:pPr>
        <w:pStyle w:val="MemberNames"/>
        <w:spacing w:before="0" w:after="0"/>
      </w:pPr>
      <w:r w:rsidRPr="006E6888">
        <w:t>Jacob Fisher</w:t>
      </w:r>
    </w:p>
    <w:p w14:paraId="1D014E51" w14:textId="5D3F7C12" w:rsidR="00383C1B" w:rsidRPr="006E6888" w:rsidRDefault="00883383" w:rsidP="00294BDD">
      <w:pPr>
        <w:pStyle w:val="MemberNames"/>
        <w:spacing w:before="0" w:after="0"/>
      </w:pPr>
      <w:r w:rsidRPr="006E6888">
        <w:t xml:space="preserve">Aisha </w:t>
      </w:r>
      <w:proofErr w:type="spellStart"/>
      <w:r w:rsidRPr="006E6888">
        <w:t>Kulindwa</w:t>
      </w:r>
      <w:proofErr w:type="spellEnd"/>
    </w:p>
    <w:p w14:paraId="203AC43D" w14:textId="77777777" w:rsidR="00383C1B" w:rsidRPr="006E6888" w:rsidRDefault="00383C1B" w:rsidP="00294BDD">
      <w:pPr>
        <w:pStyle w:val="MemberNames"/>
        <w:jc w:val="left"/>
      </w:pPr>
    </w:p>
    <w:p w14:paraId="24DC6D3A" w14:textId="3AC1085D" w:rsidR="00036A39" w:rsidRPr="006E6888" w:rsidRDefault="00036A39" w:rsidP="00883383">
      <w:pPr>
        <w:pStyle w:val="RecordDates"/>
      </w:pPr>
      <w:r w:rsidRPr="006E6888">
        <w:t xml:space="preserve">Late Updated: </w:t>
      </w:r>
      <w:r w:rsidRPr="006E6888">
        <w:fldChar w:fldCharType="begin"/>
      </w:r>
      <w:r w:rsidRPr="006E6888">
        <w:instrText xml:space="preserve"> SAVEDATE  \@ "d MMMM yyyy @ h:mm:ss am/pm"  \* MERGEFORMAT </w:instrText>
      </w:r>
      <w:r w:rsidRPr="006E6888">
        <w:fldChar w:fldCharType="separate"/>
      </w:r>
      <w:r w:rsidR="00E01BB2">
        <w:t>7 October 2014 @ 5:57:00 PM</w:t>
      </w:r>
      <w:r w:rsidRPr="006E6888">
        <w:fldChar w:fldCharType="end"/>
      </w:r>
    </w:p>
    <w:p w14:paraId="390CE492" w14:textId="77777777" w:rsidR="00036A39" w:rsidRPr="006E6888" w:rsidRDefault="00036A39" w:rsidP="001B4682">
      <w:pPr>
        <w:sectPr w:rsidR="00036A39" w:rsidRPr="006E6888"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5CC63011" w14:textId="77777777" w:rsidR="001414E7" w:rsidRPr="006E6888" w:rsidRDefault="00883383" w:rsidP="00883383">
      <w:pPr>
        <w:pStyle w:val="PseudoHeading1"/>
      </w:pPr>
      <w:r w:rsidRPr="006E6888">
        <w:lastRenderedPageBreak/>
        <w:t>Table of Contents</w:t>
      </w:r>
    </w:p>
    <w:p w14:paraId="1DF1BF0B" w14:textId="77777777" w:rsidR="00B44E76" w:rsidRDefault="00DB1889">
      <w:pPr>
        <w:pStyle w:val="TOC1"/>
        <w:rPr>
          <w:rFonts w:asciiTheme="minorHAnsi" w:eastAsiaTheme="minorEastAsia" w:hAnsiTheme="minorHAnsi" w:cstheme="minorBidi"/>
          <w:b w:val="0"/>
          <w:bCs w:val="0"/>
          <w:color w:val="auto"/>
          <w:sz w:val="22"/>
        </w:rPr>
      </w:pPr>
      <w:r w:rsidRPr="006E6888">
        <w:rPr>
          <w:b w:val="0"/>
          <w:bCs w:val="0"/>
        </w:rPr>
        <w:fldChar w:fldCharType="begin"/>
      </w:r>
      <w:r w:rsidRPr="006E6888">
        <w:rPr>
          <w:b w:val="0"/>
          <w:bCs w:val="0"/>
        </w:rPr>
        <w:instrText xml:space="preserve"> TOC \o "1-2" \h \z \u </w:instrText>
      </w:r>
      <w:r w:rsidRPr="006E6888">
        <w:rPr>
          <w:b w:val="0"/>
          <w:bCs w:val="0"/>
        </w:rPr>
        <w:fldChar w:fldCharType="separate"/>
      </w:r>
      <w:hyperlink w:anchor="_Toc392770344" w:history="1">
        <w:r w:rsidR="00B44E76" w:rsidRPr="000A36E6">
          <w:rPr>
            <w:rStyle w:val="Hyperlink"/>
            <w:rFonts w:cs="Arial"/>
          </w:rPr>
          <w:t>1</w:t>
        </w:r>
        <w:r w:rsidR="00B44E76">
          <w:rPr>
            <w:rFonts w:asciiTheme="minorHAnsi" w:eastAsiaTheme="minorEastAsia" w:hAnsiTheme="minorHAnsi" w:cstheme="minorBidi"/>
            <w:b w:val="0"/>
            <w:bCs w:val="0"/>
            <w:color w:val="auto"/>
            <w:sz w:val="22"/>
          </w:rPr>
          <w:tab/>
        </w:r>
        <w:r w:rsidR="00B44E76" w:rsidRPr="000A36E6">
          <w:rPr>
            <w:rStyle w:val="Hyperlink"/>
            <w:rFonts w:cs="Arial"/>
          </w:rPr>
          <w:t>General Organization</w:t>
        </w:r>
        <w:r w:rsidR="00B44E76">
          <w:rPr>
            <w:webHidden/>
          </w:rPr>
          <w:tab/>
        </w:r>
        <w:r w:rsidR="00B44E76">
          <w:rPr>
            <w:webHidden/>
          </w:rPr>
          <w:fldChar w:fldCharType="begin"/>
        </w:r>
        <w:r w:rsidR="00B44E76">
          <w:rPr>
            <w:webHidden/>
          </w:rPr>
          <w:instrText xml:space="preserve"> PAGEREF _Toc392770344 \h </w:instrText>
        </w:r>
        <w:r w:rsidR="00B44E76">
          <w:rPr>
            <w:webHidden/>
          </w:rPr>
        </w:r>
        <w:r w:rsidR="00B44E76">
          <w:rPr>
            <w:webHidden/>
          </w:rPr>
          <w:fldChar w:fldCharType="separate"/>
        </w:r>
        <w:r w:rsidR="0046727B">
          <w:rPr>
            <w:webHidden/>
          </w:rPr>
          <w:t>1</w:t>
        </w:r>
        <w:r w:rsidR="00B44E76">
          <w:rPr>
            <w:webHidden/>
          </w:rPr>
          <w:fldChar w:fldCharType="end"/>
        </w:r>
      </w:hyperlink>
    </w:p>
    <w:p w14:paraId="5E3ADC8A" w14:textId="77777777" w:rsidR="00B44E76" w:rsidRDefault="00EB32DB">
      <w:pPr>
        <w:pStyle w:val="TOC2"/>
        <w:tabs>
          <w:tab w:val="left" w:pos="1440"/>
        </w:tabs>
        <w:rPr>
          <w:rFonts w:asciiTheme="minorHAnsi" w:eastAsiaTheme="minorEastAsia" w:hAnsiTheme="minorHAnsi" w:cstheme="minorBidi"/>
          <w:color w:val="auto"/>
        </w:rPr>
      </w:pPr>
      <w:hyperlink w:anchor="_Toc392770345" w:history="1">
        <w:r w:rsidR="00B44E76" w:rsidRPr="000A36E6">
          <w:rPr>
            <w:rStyle w:val="Hyperlink"/>
          </w:rPr>
          <w:t>1.1</w:t>
        </w:r>
        <w:r w:rsidR="00B44E76">
          <w:rPr>
            <w:rFonts w:asciiTheme="minorHAnsi" w:eastAsiaTheme="minorEastAsia" w:hAnsiTheme="minorHAnsi" w:cstheme="minorBidi"/>
            <w:color w:val="auto"/>
          </w:rPr>
          <w:tab/>
        </w:r>
        <w:r w:rsidR="00B44E76" w:rsidRPr="000A36E6">
          <w:rPr>
            <w:rStyle w:val="Hyperlink"/>
            <w:rFonts w:cs="Arial"/>
          </w:rPr>
          <w:t>Project</w:t>
        </w:r>
        <w:r w:rsidR="00B44E76" w:rsidRPr="000A36E6">
          <w:rPr>
            <w:rStyle w:val="Hyperlink"/>
          </w:rPr>
          <w:t xml:space="preserve"> Manager</w:t>
        </w:r>
        <w:r w:rsidR="00B44E76">
          <w:rPr>
            <w:webHidden/>
          </w:rPr>
          <w:tab/>
        </w:r>
        <w:r w:rsidR="00B44E76">
          <w:rPr>
            <w:webHidden/>
          </w:rPr>
          <w:fldChar w:fldCharType="begin"/>
        </w:r>
        <w:r w:rsidR="00B44E76">
          <w:rPr>
            <w:webHidden/>
          </w:rPr>
          <w:instrText xml:space="preserve"> PAGEREF _Toc392770345 \h </w:instrText>
        </w:r>
        <w:r w:rsidR="00B44E76">
          <w:rPr>
            <w:webHidden/>
          </w:rPr>
        </w:r>
        <w:r w:rsidR="00B44E76">
          <w:rPr>
            <w:webHidden/>
          </w:rPr>
          <w:fldChar w:fldCharType="separate"/>
        </w:r>
        <w:r w:rsidR="0046727B">
          <w:rPr>
            <w:webHidden/>
          </w:rPr>
          <w:t>1</w:t>
        </w:r>
        <w:r w:rsidR="00B44E76">
          <w:rPr>
            <w:webHidden/>
          </w:rPr>
          <w:fldChar w:fldCharType="end"/>
        </w:r>
      </w:hyperlink>
    </w:p>
    <w:p w14:paraId="132B8848" w14:textId="77777777" w:rsidR="00B44E76" w:rsidRDefault="00EB32DB">
      <w:pPr>
        <w:pStyle w:val="TOC2"/>
        <w:tabs>
          <w:tab w:val="left" w:pos="1440"/>
        </w:tabs>
        <w:rPr>
          <w:rFonts w:asciiTheme="minorHAnsi" w:eastAsiaTheme="minorEastAsia" w:hAnsiTheme="minorHAnsi" w:cstheme="minorBidi"/>
          <w:color w:val="auto"/>
        </w:rPr>
      </w:pPr>
      <w:hyperlink w:anchor="_Toc392770346" w:history="1">
        <w:r w:rsidR="00B44E76" w:rsidRPr="000A36E6">
          <w:rPr>
            <w:rStyle w:val="Hyperlink"/>
            <w:rFonts w:cs="Arial"/>
          </w:rPr>
          <w:t>1.2</w:t>
        </w:r>
        <w:r w:rsidR="00B44E76">
          <w:rPr>
            <w:rFonts w:asciiTheme="minorHAnsi" w:eastAsiaTheme="minorEastAsia" w:hAnsiTheme="minorHAnsi" w:cstheme="minorBidi"/>
            <w:color w:val="auto"/>
          </w:rPr>
          <w:tab/>
        </w:r>
        <w:r w:rsidR="00B44E76" w:rsidRPr="000A36E6">
          <w:rPr>
            <w:rStyle w:val="Hyperlink"/>
            <w:rFonts w:cs="Arial"/>
          </w:rPr>
          <w:t>Project Oversight</w:t>
        </w:r>
        <w:r w:rsidR="00B44E76">
          <w:rPr>
            <w:webHidden/>
          </w:rPr>
          <w:tab/>
        </w:r>
        <w:r w:rsidR="00B44E76">
          <w:rPr>
            <w:webHidden/>
          </w:rPr>
          <w:fldChar w:fldCharType="begin"/>
        </w:r>
        <w:r w:rsidR="00B44E76">
          <w:rPr>
            <w:webHidden/>
          </w:rPr>
          <w:instrText xml:space="preserve"> PAGEREF _Toc392770346 \h </w:instrText>
        </w:r>
        <w:r w:rsidR="00B44E76">
          <w:rPr>
            <w:webHidden/>
          </w:rPr>
        </w:r>
        <w:r w:rsidR="00B44E76">
          <w:rPr>
            <w:webHidden/>
          </w:rPr>
          <w:fldChar w:fldCharType="separate"/>
        </w:r>
        <w:r w:rsidR="0046727B">
          <w:rPr>
            <w:webHidden/>
          </w:rPr>
          <w:t>1</w:t>
        </w:r>
        <w:r w:rsidR="00B44E76">
          <w:rPr>
            <w:webHidden/>
          </w:rPr>
          <w:fldChar w:fldCharType="end"/>
        </w:r>
      </w:hyperlink>
    </w:p>
    <w:p w14:paraId="0817E616" w14:textId="77777777" w:rsidR="00B44E76" w:rsidRDefault="00EB32DB">
      <w:pPr>
        <w:pStyle w:val="TOC2"/>
        <w:tabs>
          <w:tab w:val="left" w:pos="1440"/>
        </w:tabs>
        <w:rPr>
          <w:rFonts w:asciiTheme="minorHAnsi" w:eastAsiaTheme="minorEastAsia" w:hAnsiTheme="minorHAnsi" w:cstheme="minorBidi"/>
          <w:color w:val="auto"/>
        </w:rPr>
      </w:pPr>
      <w:hyperlink w:anchor="_Toc392770347" w:history="1">
        <w:r w:rsidR="00B44E76" w:rsidRPr="000A36E6">
          <w:rPr>
            <w:rStyle w:val="Hyperlink"/>
            <w:rFonts w:cs="Arial"/>
          </w:rPr>
          <w:t>1.3</w:t>
        </w:r>
        <w:r w:rsidR="00B44E76">
          <w:rPr>
            <w:rFonts w:asciiTheme="minorHAnsi" w:eastAsiaTheme="minorEastAsia" w:hAnsiTheme="minorHAnsi" w:cstheme="minorBidi"/>
            <w:color w:val="auto"/>
          </w:rPr>
          <w:tab/>
        </w:r>
        <w:r w:rsidR="00B44E76" w:rsidRPr="000A36E6">
          <w:rPr>
            <w:rStyle w:val="Hyperlink"/>
            <w:rFonts w:cs="Arial"/>
          </w:rPr>
          <w:t>Roles and Responsibilities</w:t>
        </w:r>
        <w:r w:rsidR="00B44E76">
          <w:rPr>
            <w:webHidden/>
          </w:rPr>
          <w:tab/>
        </w:r>
        <w:r w:rsidR="00B44E76">
          <w:rPr>
            <w:webHidden/>
          </w:rPr>
          <w:fldChar w:fldCharType="begin"/>
        </w:r>
        <w:r w:rsidR="00B44E76">
          <w:rPr>
            <w:webHidden/>
          </w:rPr>
          <w:instrText xml:space="preserve"> PAGEREF _Toc392770347 \h </w:instrText>
        </w:r>
        <w:r w:rsidR="00B44E76">
          <w:rPr>
            <w:webHidden/>
          </w:rPr>
        </w:r>
        <w:r w:rsidR="00B44E76">
          <w:rPr>
            <w:webHidden/>
          </w:rPr>
          <w:fldChar w:fldCharType="separate"/>
        </w:r>
        <w:r w:rsidR="0046727B">
          <w:rPr>
            <w:webHidden/>
          </w:rPr>
          <w:t>1</w:t>
        </w:r>
        <w:r w:rsidR="00B44E76">
          <w:rPr>
            <w:webHidden/>
          </w:rPr>
          <w:fldChar w:fldCharType="end"/>
        </w:r>
      </w:hyperlink>
    </w:p>
    <w:p w14:paraId="17E288C0" w14:textId="77777777" w:rsidR="00B44E76" w:rsidRDefault="00EB32DB">
      <w:pPr>
        <w:pStyle w:val="TOC2"/>
        <w:tabs>
          <w:tab w:val="left" w:pos="1440"/>
        </w:tabs>
        <w:rPr>
          <w:rFonts w:asciiTheme="minorHAnsi" w:eastAsiaTheme="minorEastAsia" w:hAnsiTheme="minorHAnsi" w:cstheme="minorBidi"/>
          <w:color w:val="auto"/>
        </w:rPr>
      </w:pPr>
      <w:hyperlink w:anchor="_Toc392770348" w:history="1">
        <w:r w:rsidR="00B44E76" w:rsidRPr="000A36E6">
          <w:rPr>
            <w:rStyle w:val="Hyperlink"/>
          </w:rPr>
          <w:t>1.4</w:t>
        </w:r>
        <w:r w:rsidR="00B44E76">
          <w:rPr>
            <w:rFonts w:asciiTheme="minorHAnsi" w:eastAsiaTheme="minorEastAsia" w:hAnsiTheme="minorHAnsi" w:cstheme="minorBidi"/>
            <w:color w:val="auto"/>
          </w:rPr>
          <w:tab/>
        </w:r>
        <w:r w:rsidR="00B44E76" w:rsidRPr="000A36E6">
          <w:rPr>
            <w:rStyle w:val="Hyperlink"/>
          </w:rPr>
          <w:t>Project Constraints</w:t>
        </w:r>
        <w:r w:rsidR="00B44E76">
          <w:rPr>
            <w:webHidden/>
          </w:rPr>
          <w:tab/>
        </w:r>
        <w:r w:rsidR="00B44E76">
          <w:rPr>
            <w:webHidden/>
          </w:rPr>
          <w:fldChar w:fldCharType="begin"/>
        </w:r>
        <w:r w:rsidR="00B44E76">
          <w:rPr>
            <w:webHidden/>
          </w:rPr>
          <w:instrText xml:space="preserve"> PAGEREF _Toc392770348 \h </w:instrText>
        </w:r>
        <w:r w:rsidR="00B44E76">
          <w:rPr>
            <w:webHidden/>
          </w:rPr>
        </w:r>
        <w:r w:rsidR="00B44E76">
          <w:rPr>
            <w:webHidden/>
          </w:rPr>
          <w:fldChar w:fldCharType="separate"/>
        </w:r>
        <w:r w:rsidR="0046727B">
          <w:rPr>
            <w:webHidden/>
          </w:rPr>
          <w:t>2</w:t>
        </w:r>
        <w:r w:rsidR="00B44E76">
          <w:rPr>
            <w:webHidden/>
          </w:rPr>
          <w:fldChar w:fldCharType="end"/>
        </w:r>
      </w:hyperlink>
    </w:p>
    <w:p w14:paraId="68A4EE69" w14:textId="77777777" w:rsidR="00B44E76" w:rsidRDefault="00EB32DB">
      <w:pPr>
        <w:pStyle w:val="TOC2"/>
        <w:tabs>
          <w:tab w:val="left" w:pos="1440"/>
        </w:tabs>
        <w:rPr>
          <w:rFonts w:asciiTheme="minorHAnsi" w:eastAsiaTheme="minorEastAsia" w:hAnsiTheme="minorHAnsi" w:cstheme="minorBidi"/>
          <w:color w:val="auto"/>
        </w:rPr>
      </w:pPr>
      <w:hyperlink w:anchor="_Toc392770349" w:history="1">
        <w:r w:rsidR="00B44E76" w:rsidRPr="000A36E6">
          <w:rPr>
            <w:rStyle w:val="Hyperlink"/>
          </w:rPr>
          <w:t>1.5</w:t>
        </w:r>
        <w:r w:rsidR="00B44E76">
          <w:rPr>
            <w:rFonts w:asciiTheme="minorHAnsi" w:eastAsiaTheme="minorEastAsia" w:hAnsiTheme="minorHAnsi" w:cstheme="minorBidi"/>
            <w:color w:val="auto"/>
          </w:rPr>
          <w:tab/>
        </w:r>
        <w:r w:rsidR="00B44E76" w:rsidRPr="000A36E6">
          <w:rPr>
            <w:rStyle w:val="Hyperlink"/>
          </w:rPr>
          <w:t>Project Assumptions</w:t>
        </w:r>
        <w:r w:rsidR="00B44E76">
          <w:rPr>
            <w:webHidden/>
          </w:rPr>
          <w:tab/>
        </w:r>
        <w:r w:rsidR="00B44E76">
          <w:rPr>
            <w:webHidden/>
          </w:rPr>
          <w:fldChar w:fldCharType="begin"/>
        </w:r>
        <w:r w:rsidR="00B44E76">
          <w:rPr>
            <w:webHidden/>
          </w:rPr>
          <w:instrText xml:space="preserve"> PAGEREF _Toc392770349 \h </w:instrText>
        </w:r>
        <w:r w:rsidR="00B44E76">
          <w:rPr>
            <w:webHidden/>
          </w:rPr>
        </w:r>
        <w:r w:rsidR="00B44E76">
          <w:rPr>
            <w:webHidden/>
          </w:rPr>
          <w:fldChar w:fldCharType="separate"/>
        </w:r>
        <w:r w:rsidR="0046727B">
          <w:rPr>
            <w:webHidden/>
          </w:rPr>
          <w:t>2</w:t>
        </w:r>
        <w:r w:rsidR="00B44E76">
          <w:rPr>
            <w:webHidden/>
          </w:rPr>
          <w:fldChar w:fldCharType="end"/>
        </w:r>
      </w:hyperlink>
    </w:p>
    <w:p w14:paraId="1A5B28FC" w14:textId="77777777" w:rsidR="00B44E76" w:rsidRDefault="00EB32DB">
      <w:pPr>
        <w:pStyle w:val="TOC2"/>
        <w:tabs>
          <w:tab w:val="left" w:pos="1440"/>
        </w:tabs>
        <w:rPr>
          <w:rFonts w:asciiTheme="minorHAnsi" w:eastAsiaTheme="minorEastAsia" w:hAnsiTheme="minorHAnsi" w:cstheme="minorBidi"/>
          <w:color w:val="auto"/>
        </w:rPr>
      </w:pPr>
      <w:hyperlink w:anchor="_Toc392770350" w:history="1">
        <w:r w:rsidR="00B44E76" w:rsidRPr="000A36E6">
          <w:rPr>
            <w:rStyle w:val="Hyperlink"/>
          </w:rPr>
          <w:t>1.6</w:t>
        </w:r>
        <w:r w:rsidR="00B44E76">
          <w:rPr>
            <w:rFonts w:asciiTheme="minorHAnsi" w:eastAsiaTheme="minorEastAsia" w:hAnsiTheme="minorHAnsi" w:cstheme="minorBidi"/>
            <w:color w:val="auto"/>
          </w:rPr>
          <w:tab/>
        </w:r>
        <w:r w:rsidR="00B44E76" w:rsidRPr="000A36E6">
          <w:rPr>
            <w:rStyle w:val="Hyperlink"/>
          </w:rPr>
          <w:t>Preliminary Schedule and Cost Estimates</w:t>
        </w:r>
        <w:r w:rsidR="00B44E76">
          <w:rPr>
            <w:webHidden/>
          </w:rPr>
          <w:tab/>
        </w:r>
        <w:r w:rsidR="00B44E76">
          <w:rPr>
            <w:webHidden/>
          </w:rPr>
          <w:fldChar w:fldCharType="begin"/>
        </w:r>
        <w:r w:rsidR="00B44E76">
          <w:rPr>
            <w:webHidden/>
          </w:rPr>
          <w:instrText xml:space="preserve"> PAGEREF _Toc392770350 \h </w:instrText>
        </w:r>
        <w:r w:rsidR="00B44E76">
          <w:rPr>
            <w:webHidden/>
          </w:rPr>
        </w:r>
        <w:r w:rsidR="00B44E76">
          <w:rPr>
            <w:webHidden/>
          </w:rPr>
          <w:fldChar w:fldCharType="separate"/>
        </w:r>
        <w:r w:rsidR="0046727B">
          <w:rPr>
            <w:webHidden/>
          </w:rPr>
          <w:t>3</w:t>
        </w:r>
        <w:r w:rsidR="00B44E76">
          <w:rPr>
            <w:webHidden/>
          </w:rPr>
          <w:fldChar w:fldCharType="end"/>
        </w:r>
      </w:hyperlink>
    </w:p>
    <w:p w14:paraId="3640022C" w14:textId="77777777" w:rsidR="00B44E76" w:rsidRDefault="00EB32DB">
      <w:pPr>
        <w:pStyle w:val="TOC1"/>
        <w:rPr>
          <w:rFonts w:asciiTheme="minorHAnsi" w:eastAsiaTheme="minorEastAsia" w:hAnsiTheme="minorHAnsi" w:cstheme="minorBidi"/>
          <w:b w:val="0"/>
          <w:bCs w:val="0"/>
          <w:color w:val="auto"/>
          <w:sz w:val="22"/>
        </w:rPr>
      </w:pPr>
      <w:hyperlink w:anchor="_Toc392770351" w:history="1">
        <w:r w:rsidR="00B44E76" w:rsidRPr="000A36E6">
          <w:rPr>
            <w:rStyle w:val="Hyperlink"/>
          </w:rPr>
          <w:t>2</w:t>
        </w:r>
        <w:r w:rsidR="00B44E76">
          <w:rPr>
            <w:rFonts w:asciiTheme="minorHAnsi" w:eastAsiaTheme="minorEastAsia" w:hAnsiTheme="minorHAnsi" w:cstheme="minorBidi"/>
            <w:b w:val="0"/>
            <w:bCs w:val="0"/>
            <w:color w:val="auto"/>
            <w:sz w:val="22"/>
          </w:rPr>
          <w:tab/>
        </w:r>
        <w:r w:rsidR="00B44E76" w:rsidRPr="000A36E6">
          <w:rPr>
            <w:rStyle w:val="Hyperlink"/>
          </w:rPr>
          <w:t>Scope Statement</w:t>
        </w:r>
        <w:r w:rsidR="00B44E76">
          <w:rPr>
            <w:webHidden/>
          </w:rPr>
          <w:tab/>
        </w:r>
        <w:r w:rsidR="00B44E76">
          <w:rPr>
            <w:webHidden/>
          </w:rPr>
          <w:fldChar w:fldCharType="begin"/>
        </w:r>
        <w:r w:rsidR="00B44E76">
          <w:rPr>
            <w:webHidden/>
          </w:rPr>
          <w:instrText xml:space="preserve"> PAGEREF _Toc392770351 \h </w:instrText>
        </w:r>
        <w:r w:rsidR="00B44E76">
          <w:rPr>
            <w:webHidden/>
          </w:rPr>
        </w:r>
        <w:r w:rsidR="00B44E76">
          <w:rPr>
            <w:webHidden/>
          </w:rPr>
          <w:fldChar w:fldCharType="separate"/>
        </w:r>
        <w:r w:rsidR="0046727B">
          <w:rPr>
            <w:webHidden/>
          </w:rPr>
          <w:t>4</w:t>
        </w:r>
        <w:r w:rsidR="00B44E76">
          <w:rPr>
            <w:webHidden/>
          </w:rPr>
          <w:fldChar w:fldCharType="end"/>
        </w:r>
      </w:hyperlink>
    </w:p>
    <w:p w14:paraId="50A0156B" w14:textId="77777777" w:rsidR="00B44E76" w:rsidRDefault="00EB32DB">
      <w:pPr>
        <w:pStyle w:val="TOC2"/>
        <w:tabs>
          <w:tab w:val="left" w:pos="1440"/>
        </w:tabs>
        <w:rPr>
          <w:rFonts w:asciiTheme="minorHAnsi" w:eastAsiaTheme="minorEastAsia" w:hAnsiTheme="minorHAnsi" w:cstheme="minorBidi"/>
          <w:color w:val="auto"/>
        </w:rPr>
      </w:pPr>
      <w:hyperlink w:anchor="_Toc392770352" w:history="1">
        <w:r w:rsidR="00B44E76" w:rsidRPr="000A36E6">
          <w:rPr>
            <w:rStyle w:val="Hyperlink"/>
          </w:rPr>
          <w:t>2.1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_Toc392770352 \h </w:instrText>
        </w:r>
        <w:r w:rsidR="00B44E76">
          <w:rPr>
            <w:webHidden/>
          </w:rPr>
        </w:r>
        <w:r w:rsidR="00B44E76">
          <w:rPr>
            <w:webHidden/>
          </w:rPr>
          <w:fldChar w:fldCharType="separate"/>
        </w:r>
        <w:r w:rsidR="0046727B">
          <w:rPr>
            <w:webHidden/>
          </w:rPr>
          <w:t>4</w:t>
        </w:r>
        <w:r w:rsidR="00B44E76">
          <w:rPr>
            <w:webHidden/>
          </w:rPr>
          <w:fldChar w:fldCharType="end"/>
        </w:r>
      </w:hyperlink>
    </w:p>
    <w:p w14:paraId="286295FF" w14:textId="77777777" w:rsidR="00B44E76" w:rsidRDefault="00EB32DB">
      <w:pPr>
        <w:pStyle w:val="TOC2"/>
        <w:tabs>
          <w:tab w:val="left" w:pos="1440"/>
        </w:tabs>
        <w:rPr>
          <w:rFonts w:asciiTheme="minorHAnsi" w:eastAsiaTheme="minorEastAsia" w:hAnsiTheme="minorHAnsi" w:cstheme="minorBidi"/>
          <w:color w:val="auto"/>
        </w:rPr>
      </w:pPr>
      <w:hyperlink w:anchor="_Toc392770353" w:history="1">
        <w:r w:rsidR="00B44E76" w:rsidRPr="000A36E6">
          <w:rPr>
            <w:rStyle w:val="Hyperlink"/>
          </w:rPr>
          <w:t>2.2</w:t>
        </w:r>
        <w:r w:rsidR="00B44E76">
          <w:rPr>
            <w:rFonts w:asciiTheme="minorHAnsi" w:eastAsiaTheme="minorEastAsia" w:hAnsiTheme="minorHAnsi" w:cstheme="minorBidi"/>
            <w:color w:val="auto"/>
          </w:rPr>
          <w:tab/>
        </w:r>
        <w:r w:rsidR="00B44E76" w:rsidRPr="000A36E6">
          <w:rPr>
            <w:rStyle w:val="Hyperlink"/>
          </w:rPr>
          <w:t>Purposes and Use</w:t>
        </w:r>
        <w:r w:rsidR="00B44E76">
          <w:rPr>
            <w:webHidden/>
          </w:rPr>
          <w:tab/>
        </w:r>
        <w:r w:rsidR="00B44E76">
          <w:rPr>
            <w:webHidden/>
          </w:rPr>
          <w:fldChar w:fldCharType="begin"/>
        </w:r>
        <w:r w:rsidR="00B44E76">
          <w:rPr>
            <w:webHidden/>
          </w:rPr>
          <w:instrText xml:space="preserve"> PAGEREF _Toc392770353 \h </w:instrText>
        </w:r>
        <w:r w:rsidR="00B44E76">
          <w:rPr>
            <w:webHidden/>
          </w:rPr>
        </w:r>
        <w:r w:rsidR="00B44E76">
          <w:rPr>
            <w:webHidden/>
          </w:rPr>
          <w:fldChar w:fldCharType="separate"/>
        </w:r>
        <w:r w:rsidR="0046727B">
          <w:rPr>
            <w:webHidden/>
          </w:rPr>
          <w:t>4</w:t>
        </w:r>
        <w:r w:rsidR="00B44E76">
          <w:rPr>
            <w:webHidden/>
          </w:rPr>
          <w:fldChar w:fldCharType="end"/>
        </w:r>
      </w:hyperlink>
    </w:p>
    <w:p w14:paraId="69210F3B" w14:textId="77777777" w:rsidR="00B44E76" w:rsidRDefault="00EB32DB">
      <w:pPr>
        <w:pStyle w:val="TOC2"/>
        <w:tabs>
          <w:tab w:val="left" w:pos="1440"/>
        </w:tabs>
        <w:rPr>
          <w:rFonts w:asciiTheme="minorHAnsi" w:eastAsiaTheme="minorEastAsia" w:hAnsiTheme="minorHAnsi" w:cstheme="minorBidi"/>
          <w:color w:val="auto"/>
        </w:rPr>
      </w:pPr>
      <w:hyperlink w:anchor="_Toc392770354" w:history="1">
        <w:r w:rsidR="00B44E76" w:rsidRPr="000A36E6">
          <w:rPr>
            <w:rStyle w:val="Hyperlink"/>
          </w:rPr>
          <w:t>2.3</w:t>
        </w:r>
        <w:r w:rsidR="00B44E76">
          <w:rPr>
            <w:rFonts w:asciiTheme="minorHAnsi" w:eastAsiaTheme="minorEastAsia" w:hAnsiTheme="minorHAnsi" w:cstheme="minorBidi"/>
            <w:color w:val="auto"/>
          </w:rPr>
          <w:tab/>
        </w:r>
        <w:r w:rsidR="00B44E76" w:rsidRPr="000A36E6">
          <w:rPr>
            <w:rStyle w:val="Hyperlink"/>
          </w:rPr>
          <w:t>Intended Audience</w:t>
        </w:r>
        <w:r w:rsidR="00B44E76">
          <w:rPr>
            <w:webHidden/>
          </w:rPr>
          <w:tab/>
        </w:r>
        <w:r w:rsidR="00B44E76">
          <w:rPr>
            <w:webHidden/>
          </w:rPr>
          <w:fldChar w:fldCharType="begin"/>
        </w:r>
        <w:r w:rsidR="00B44E76">
          <w:rPr>
            <w:webHidden/>
          </w:rPr>
          <w:instrText xml:space="preserve"> PAGEREF _Toc392770354 \h </w:instrText>
        </w:r>
        <w:r w:rsidR="00B44E76">
          <w:rPr>
            <w:webHidden/>
          </w:rPr>
        </w:r>
        <w:r w:rsidR="00B44E76">
          <w:rPr>
            <w:webHidden/>
          </w:rPr>
          <w:fldChar w:fldCharType="separate"/>
        </w:r>
        <w:r w:rsidR="0046727B">
          <w:rPr>
            <w:webHidden/>
          </w:rPr>
          <w:t>4</w:t>
        </w:r>
        <w:r w:rsidR="00B44E76">
          <w:rPr>
            <w:webHidden/>
          </w:rPr>
          <w:fldChar w:fldCharType="end"/>
        </w:r>
      </w:hyperlink>
    </w:p>
    <w:p w14:paraId="34524218" w14:textId="77777777" w:rsidR="00B44E76" w:rsidRDefault="00EB32DB">
      <w:pPr>
        <w:pStyle w:val="TOC1"/>
        <w:rPr>
          <w:rFonts w:asciiTheme="minorHAnsi" w:eastAsiaTheme="minorEastAsia" w:hAnsiTheme="minorHAnsi" w:cstheme="minorBidi"/>
          <w:b w:val="0"/>
          <w:bCs w:val="0"/>
          <w:color w:val="auto"/>
          <w:sz w:val="22"/>
        </w:rPr>
      </w:pPr>
      <w:hyperlink w:anchor="_Toc392770355" w:history="1">
        <w:r w:rsidR="00B44E76" w:rsidRPr="000A36E6">
          <w:rPr>
            <w:rStyle w:val="Hyperlink"/>
          </w:rPr>
          <w:t>3</w:t>
        </w:r>
        <w:r w:rsidR="00B44E76">
          <w:rPr>
            <w:rFonts w:asciiTheme="minorHAnsi" w:eastAsiaTheme="minorEastAsia" w:hAnsiTheme="minorHAnsi" w:cstheme="minorBidi"/>
            <w:b w:val="0"/>
            <w:bCs w:val="0"/>
            <w:color w:val="auto"/>
            <w:sz w:val="22"/>
          </w:rPr>
          <w:tab/>
        </w:r>
        <w:r w:rsidR="00B44E76" w:rsidRPr="000A36E6">
          <w:rPr>
            <w:rStyle w:val="Hyperlink"/>
          </w:rPr>
          <w:t>Cost Management Plan</w:t>
        </w:r>
        <w:r w:rsidR="00B44E76">
          <w:rPr>
            <w:webHidden/>
          </w:rPr>
          <w:tab/>
        </w:r>
        <w:r w:rsidR="00B44E76">
          <w:rPr>
            <w:webHidden/>
          </w:rPr>
          <w:fldChar w:fldCharType="begin"/>
        </w:r>
        <w:r w:rsidR="00B44E76">
          <w:rPr>
            <w:webHidden/>
          </w:rPr>
          <w:instrText xml:space="preserve"> PAGEREF _Toc392770355 \h </w:instrText>
        </w:r>
        <w:r w:rsidR="00B44E76">
          <w:rPr>
            <w:webHidden/>
          </w:rPr>
        </w:r>
        <w:r w:rsidR="00B44E76">
          <w:rPr>
            <w:webHidden/>
          </w:rPr>
          <w:fldChar w:fldCharType="separate"/>
        </w:r>
        <w:r w:rsidR="0046727B">
          <w:rPr>
            <w:webHidden/>
          </w:rPr>
          <w:t>5</w:t>
        </w:r>
        <w:r w:rsidR="00B44E76">
          <w:rPr>
            <w:webHidden/>
          </w:rPr>
          <w:fldChar w:fldCharType="end"/>
        </w:r>
      </w:hyperlink>
    </w:p>
    <w:p w14:paraId="52BE6FA1" w14:textId="77777777" w:rsidR="00B44E76" w:rsidRDefault="00EB32DB">
      <w:pPr>
        <w:pStyle w:val="TOC2"/>
        <w:tabs>
          <w:tab w:val="left" w:pos="1440"/>
        </w:tabs>
        <w:rPr>
          <w:rFonts w:asciiTheme="minorHAnsi" w:eastAsiaTheme="minorEastAsia" w:hAnsiTheme="minorHAnsi" w:cstheme="minorBidi"/>
          <w:color w:val="auto"/>
        </w:rPr>
      </w:pPr>
      <w:hyperlink w:anchor="_Toc392770356" w:history="1">
        <w:r w:rsidR="00B44E76" w:rsidRPr="000A36E6">
          <w:rPr>
            <w:rStyle w:val="Hyperlink"/>
          </w:rPr>
          <w:t>3.1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_Toc392770356 \h </w:instrText>
        </w:r>
        <w:r w:rsidR="00B44E76">
          <w:rPr>
            <w:webHidden/>
          </w:rPr>
        </w:r>
        <w:r w:rsidR="00B44E76">
          <w:rPr>
            <w:webHidden/>
          </w:rPr>
          <w:fldChar w:fldCharType="separate"/>
        </w:r>
        <w:r w:rsidR="0046727B">
          <w:rPr>
            <w:webHidden/>
          </w:rPr>
          <w:t>5</w:t>
        </w:r>
        <w:r w:rsidR="00B44E76">
          <w:rPr>
            <w:webHidden/>
          </w:rPr>
          <w:fldChar w:fldCharType="end"/>
        </w:r>
      </w:hyperlink>
    </w:p>
    <w:p w14:paraId="6ECD5651" w14:textId="77777777" w:rsidR="00B44E76" w:rsidRDefault="00EB32DB">
      <w:pPr>
        <w:pStyle w:val="TOC2"/>
        <w:tabs>
          <w:tab w:val="left" w:pos="1440"/>
        </w:tabs>
        <w:rPr>
          <w:rFonts w:asciiTheme="minorHAnsi" w:eastAsiaTheme="minorEastAsia" w:hAnsiTheme="minorHAnsi" w:cstheme="minorBidi"/>
          <w:color w:val="auto"/>
        </w:rPr>
      </w:pPr>
      <w:hyperlink w:anchor="_Toc392770357" w:history="1">
        <w:r w:rsidR="00B44E76" w:rsidRPr="000A36E6">
          <w:rPr>
            <w:rStyle w:val="Hyperlink"/>
          </w:rPr>
          <w:t>3.2</w:t>
        </w:r>
        <w:r w:rsidR="00B44E76">
          <w:rPr>
            <w:rFonts w:asciiTheme="minorHAnsi" w:eastAsiaTheme="minorEastAsia" w:hAnsiTheme="minorHAnsi" w:cstheme="minorBidi"/>
            <w:color w:val="auto"/>
          </w:rPr>
          <w:tab/>
        </w:r>
        <w:r w:rsidR="00B44E76" w:rsidRPr="000A36E6">
          <w:rPr>
            <w:rStyle w:val="Hyperlink"/>
          </w:rPr>
          <w:t>Cost Management</w:t>
        </w:r>
        <w:r w:rsidR="00B44E76">
          <w:rPr>
            <w:webHidden/>
          </w:rPr>
          <w:tab/>
        </w:r>
        <w:r w:rsidR="00B44E76">
          <w:rPr>
            <w:webHidden/>
          </w:rPr>
          <w:fldChar w:fldCharType="begin"/>
        </w:r>
        <w:r w:rsidR="00B44E76">
          <w:rPr>
            <w:webHidden/>
          </w:rPr>
          <w:instrText xml:space="preserve"> PAGEREF _Toc392770357 \h </w:instrText>
        </w:r>
        <w:r w:rsidR="00B44E76">
          <w:rPr>
            <w:webHidden/>
          </w:rPr>
        </w:r>
        <w:r w:rsidR="00B44E76">
          <w:rPr>
            <w:webHidden/>
          </w:rPr>
          <w:fldChar w:fldCharType="separate"/>
        </w:r>
        <w:r w:rsidR="0046727B">
          <w:rPr>
            <w:webHidden/>
          </w:rPr>
          <w:t>5</w:t>
        </w:r>
        <w:r w:rsidR="00B44E76">
          <w:rPr>
            <w:webHidden/>
          </w:rPr>
          <w:fldChar w:fldCharType="end"/>
        </w:r>
      </w:hyperlink>
    </w:p>
    <w:p w14:paraId="567551AB" w14:textId="77777777" w:rsidR="00B44E76" w:rsidRDefault="00EB32DB">
      <w:pPr>
        <w:pStyle w:val="TOC2"/>
        <w:tabs>
          <w:tab w:val="left" w:pos="1440"/>
        </w:tabs>
        <w:rPr>
          <w:rFonts w:asciiTheme="minorHAnsi" w:eastAsiaTheme="minorEastAsia" w:hAnsiTheme="minorHAnsi" w:cstheme="minorBidi"/>
          <w:color w:val="auto"/>
        </w:rPr>
      </w:pPr>
      <w:hyperlink w:anchor="_Toc392770358" w:history="1">
        <w:r w:rsidR="00B44E76" w:rsidRPr="000A36E6">
          <w:rPr>
            <w:rStyle w:val="Hyperlink"/>
          </w:rPr>
          <w:t>3.3</w:t>
        </w:r>
        <w:r w:rsidR="00B44E76">
          <w:rPr>
            <w:rFonts w:asciiTheme="minorHAnsi" w:eastAsiaTheme="minorEastAsia" w:hAnsiTheme="minorHAnsi" w:cstheme="minorBidi"/>
            <w:color w:val="auto"/>
          </w:rPr>
          <w:tab/>
        </w:r>
        <w:r w:rsidR="00B44E76" w:rsidRPr="000A36E6">
          <w:rPr>
            <w:rStyle w:val="Hyperlink"/>
          </w:rPr>
          <w:t>Labor Management</w:t>
        </w:r>
        <w:r w:rsidR="00B44E76">
          <w:rPr>
            <w:webHidden/>
          </w:rPr>
          <w:tab/>
        </w:r>
        <w:r w:rsidR="00B44E76">
          <w:rPr>
            <w:webHidden/>
          </w:rPr>
          <w:fldChar w:fldCharType="begin"/>
        </w:r>
        <w:r w:rsidR="00B44E76">
          <w:rPr>
            <w:webHidden/>
          </w:rPr>
          <w:instrText xml:space="preserve"> PAGEREF _Toc392770358 \h </w:instrText>
        </w:r>
        <w:r w:rsidR="00B44E76">
          <w:rPr>
            <w:webHidden/>
          </w:rPr>
        </w:r>
        <w:r w:rsidR="00B44E76">
          <w:rPr>
            <w:webHidden/>
          </w:rPr>
          <w:fldChar w:fldCharType="separate"/>
        </w:r>
        <w:r w:rsidR="0046727B">
          <w:rPr>
            <w:webHidden/>
          </w:rPr>
          <w:t>6</w:t>
        </w:r>
        <w:r w:rsidR="00B44E76">
          <w:rPr>
            <w:webHidden/>
          </w:rPr>
          <w:fldChar w:fldCharType="end"/>
        </w:r>
      </w:hyperlink>
    </w:p>
    <w:p w14:paraId="6DCAEADB" w14:textId="77777777" w:rsidR="00B44E76" w:rsidRDefault="00EB32DB">
      <w:pPr>
        <w:pStyle w:val="TOC1"/>
        <w:rPr>
          <w:rFonts w:asciiTheme="minorHAnsi" w:eastAsiaTheme="minorEastAsia" w:hAnsiTheme="minorHAnsi" w:cstheme="minorBidi"/>
          <w:b w:val="0"/>
          <w:bCs w:val="0"/>
          <w:color w:val="auto"/>
          <w:sz w:val="22"/>
        </w:rPr>
      </w:pPr>
      <w:hyperlink w:anchor="_Toc392770359" w:history="1">
        <w:r w:rsidR="00B44E76" w:rsidRPr="000A36E6">
          <w:rPr>
            <w:rStyle w:val="Hyperlink"/>
          </w:rPr>
          <w:t>4</w:t>
        </w:r>
        <w:r w:rsidR="00B44E76">
          <w:rPr>
            <w:rFonts w:asciiTheme="minorHAnsi" w:eastAsiaTheme="minorEastAsia" w:hAnsiTheme="minorHAnsi" w:cstheme="minorBidi"/>
            <w:b w:val="0"/>
            <w:bCs w:val="0"/>
            <w:color w:val="auto"/>
            <w:sz w:val="22"/>
          </w:rPr>
          <w:tab/>
        </w:r>
        <w:r w:rsidR="00B44E76" w:rsidRPr="000A36E6">
          <w:rPr>
            <w:rStyle w:val="Hyperlink"/>
          </w:rPr>
          <w:t>Earned Value Management</w:t>
        </w:r>
        <w:r w:rsidR="00B44E76">
          <w:rPr>
            <w:webHidden/>
          </w:rPr>
          <w:tab/>
        </w:r>
        <w:r w:rsidR="00B44E76">
          <w:rPr>
            <w:webHidden/>
          </w:rPr>
          <w:fldChar w:fldCharType="begin"/>
        </w:r>
        <w:r w:rsidR="00B44E76">
          <w:rPr>
            <w:webHidden/>
          </w:rPr>
          <w:instrText xml:space="preserve"> PAGEREF _Toc392770359 \h </w:instrText>
        </w:r>
        <w:r w:rsidR="00B44E76">
          <w:rPr>
            <w:webHidden/>
          </w:rPr>
        </w:r>
        <w:r w:rsidR="00B44E76">
          <w:rPr>
            <w:webHidden/>
          </w:rPr>
          <w:fldChar w:fldCharType="separate"/>
        </w:r>
        <w:r w:rsidR="0046727B">
          <w:rPr>
            <w:webHidden/>
          </w:rPr>
          <w:t>7</w:t>
        </w:r>
        <w:r w:rsidR="00B44E76">
          <w:rPr>
            <w:webHidden/>
          </w:rPr>
          <w:fldChar w:fldCharType="end"/>
        </w:r>
      </w:hyperlink>
    </w:p>
    <w:p w14:paraId="1CA0B651" w14:textId="77777777" w:rsidR="00B44E76" w:rsidRDefault="00EB32DB">
      <w:pPr>
        <w:pStyle w:val="TOC2"/>
        <w:tabs>
          <w:tab w:val="left" w:pos="1440"/>
        </w:tabs>
        <w:rPr>
          <w:rFonts w:asciiTheme="minorHAnsi" w:eastAsiaTheme="minorEastAsia" w:hAnsiTheme="minorHAnsi" w:cstheme="minorBidi"/>
          <w:color w:val="auto"/>
        </w:rPr>
      </w:pPr>
      <w:hyperlink w:anchor="_Toc392770360" w:history="1">
        <w:r w:rsidR="00B44E76" w:rsidRPr="000A36E6">
          <w:rPr>
            <w:rStyle w:val="Hyperlink"/>
          </w:rPr>
          <w:t>4.1</w:t>
        </w:r>
        <w:r w:rsidR="00B44E76">
          <w:rPr>
            <w:rFonts w:asciiTheme="minorHAnsi" w:eastAsiaTheme="minorEastAsia" w:hAnsiTheme="minorHAnsi" w:cstheme="minorBidi"/>
            <w:color w:val="auto"/>
          </w:rPr>
          <w:tab/>
        </w:r>
        <w:r w:rsidR="00B44E76" w:rsidRPr="000A36E6">
          <w:rPr>
            <w:rStyle w:val="Hyperlink"/>
          </w:rPr>
          <w:t>Purpose and Overview</w:t>
        </w:r>
        <w:r w:rsidR="00B44E76">
          <w:rPr>
            <w:webHidden/>
          </w:rPr>
          <w:tab/>
        </w:r>
        <w:r w:rsidR="00B44E76">
          <w:rPr>
            <w:webHidden/>
          </w:rPr>
          <w:fldChar w:fldCharType="begin"/>
        </w:r>
        <w:r w:rsidR="00B44E76">
          <w:rPr>
            <w:webHidden/>
          </w:rPr>
          <w:instrText xml:space="preserve"> PAGEREF _Toc392770360 \h </w:instrText>
        </w:r>
        <w:r w:rsidR="00B44E76">
          <w:rPr>
            <w:webHidden/>
          </w:rPr>
        </w:r>
        <w:r w:rsidR="00B44E76">
          <w:rPr>
            <w:webHidden/>
          </w:rPr>
          <w:fldChar w:fldCharType="separate"/>
        </w:r>
        <w:r w:rsidR="0046727B">
          <w:rPr>
            <w:webHidden/>
          </w:rPr>
          <w:t>7</w:t>
        </w:r>
        <w:r w:rsidR="00B44E76">
          <w:rPr>
            <w:webHidden/>
          </w:rPr>
          <w:fldChar w:fldCharType="end"/>
        </w:r>
      </w:hyperlink>
    </w:p>
    <w:p w14:paraId="5C7F047C" w14:textId="77777777" w:rsidR="00B44E76" w:rsidRDefault="00EB32DB">
      <w:pPr>
        <w:pStyle w:val="TOC2"/>
        <w:tabs>
          <w:tab w:val="left" w:pos="1440"/>
        </w:tabs>
        <w:rPr>
          <w:rFonts w:asciiTheme="minorHAnsi" w:eastAsiaTheme="minorEastAsia" w:hAnsiTheme="minorHAnsi" w:cstheme="minorBidi"/>
          <w:color w:val="auto"/>
        </w:rPr>
      </w:pPr>
      <w:hyperlink w:anchor="_Toc392770361" w:history="1">
        <w:r w:rsidR="00B44E76" w:rsidRPr="000A36E6">
          <w:rPr>
            <w:rStyle w:val="Hyperlink"/>
          </w:rPr>
          <w:t>4.2</w:t>
        </w:r>
        <w:r w:rsidR="00B44E76">
          <w:rPr>
            <w:rFonts w:asciiTheme="minorHAnsi" w:eastAsiaTheme="minorEastAsia" w:hAnsiTheme="minorHAnsi" w:cstheme="minorBidi"/>
            <w:color w:val="auto"/>
          </w:rPr>
          <w:tab/>
        </w:r>
        <w:r w:rsidR="00B44E76" w:rsidRPr="000A36E6">
          <w:rPr>
            <w:rStyle w:val="Hyperlink"/>
          </w:rPr>
          <w:t>Earned Value Components</w:t>
        </w:r>
        <w:r w:rsidR="00B44E76">
          <w:rPr>
            <w:webHidden/>
          </w:rPr>
          <w:tab/>
        </w:r>
        <w:r w:rsidR="00B44E76">
          <w:rPr>
            <w:webHidden/>
          </w:rPr>
          <w:fldChar w:fldCharType="begin"/>
        </w:r>
        <w:r w:rsidR="00B44E76">
          <w:rPr>
            <w:webHidden/>
          </w:rPr>
          <w:instrText xml:space="preserve"> PAGEREF _Toc392770361 \h </w:instrText>
        </w:r>
        <w:r w:rsidR="00B44E76">
          <w:rPr>
            <w:webHidden/>
          </w:rPr>
        </w:r>
        <w:r w:rsidR="00B44E76">
          <w:rPr>
            <w:webHidden/>
          </w:rPr>
          <w:fldChar w:fldCharType="separate"/>
        </w:r>
        <w:r w:rsidR="0046727B">
          <w:rPr>
            <w:webHidden/>
          </w:rPr>
          <w:t>7</w:t>
        </w:r>
        <w:r w:rsidR="00B44E76">
          <w:rPr>
            <w:webHidden/>
          </w:rPr>
          <w:fldChar w:fldCharType="end"/>
        </w:r>
      </w:hyperlink>
    </w:p>
    <w:p w14:paraId="2C13C2EF" w14:textId="77777777" w:rsidR="00B44E76" w:rsidRDefault="00EB32DB">
      <w:pPr>
        <w:pStyle w:val="TOC2"/>
        <w:tabs>
          <w:tab w:val="left" w:pos="1440"/>
        </w:tabs>
        <w:rPr>
          <w:rFonts w:asciiTheme="minorHAnsi" w:eastAsiaTheme="minorEastAsia" w:hAnsiTheme="minorHAnsi" w:cstheme="minorBidi"/>
          <w:color w:val="auto"/>
        </w:rPr>
      </w:pPr>
      <w:hyperlink w:anchor="_Toc392770367" w:history="1">
        <w:r w:rsidR="00B44E76" w:rsidRPr="000A36E6">
          <w:rPr>
            <w:rStyle w:val="Hyperlink"/>
          </w:rPr>
          <w:t>4.3</w:t>
        </w:r>
        <w:r w:rsidR="00B44E76">
          <w:rPr>
            <w:rFonts w:asciiTheme="minorHAnsi" w:eastAsiaTheme="minorEastAsia" w:hAnsiTheme="minorHAnsi" w:cstheme="minorBidi"/>
            <w:color w:val="auto"/>
          </w:rPr>
          <w:tab/>
        </w:r>
        <w:r w:rsidR="00B44E76" w:rsidRPr="000A36E6">
          <w:rPr>
            <w:rStyle w:val="Hyperlink"/>
          </w:rPr>
          <w:t>Performance Measurement</w:t>
        </w:r>
        <w:r w:rsidR="00B44E76">
          <w:rPr>
            <w:webHidden/>
          </w:rPr>
          <w:tab/>
        </w:r>
        <w:r w:rsidR="00B44E76">
          <w:rPr>
            <w:webHidden/>
          </w:rPr>
          <w:fldChar w:fldCharType="begin"/>
        </w:r>
        <w:r w:rsidR="00B44E76">
          <w:rPr>
            <w:webHidden/>
          </w:rPr>
          <w:instrText xml:space="preserve"> PAGEREF _Toc392770367 \h </w:instrText>
        </w:r>
        <w:r w:rsidR="00B44E76">
          <w:rPr>
            <w:webHidden/>
          </w:rPr>
        </w:r>
        <w:r w:rsidR="00B44E76">
          <w:rPr>
            <w:webHidden/>
          </w:rPr>
          <w:fldChar w:fldCharType="separate"/>
        </w:r>
        <w:r w:rsidR="0046727B">
          <w:rPr>
            <w:webHidden/>
          </w:rPr>
          <w:t>7</w:t>
        </w:r>
        <w:r w:rsidR="00B44E76">
          <w:rPr>
            <w:webHidden/>
          </w:rPr>
          <w:fldChar w:fldCharType="end"/>
        </w:r>
      </w:hyperlink>
    </w:p>
    <w:p w14:paraId="0D2A0D5D" w14:textId="77777777" w:rsidR="00B44E76" w:rsidRDefault="00EB32DB">
      <w:pPr>
        <w:pStyle w:val="TOC2"/>
        <w:tabs>
          <w:tab w:val="left" w:pos="1440"/>
        </w:tabs>
        <w:rPr>
          <w:rFonts w:asciiTheme="minorHAnsi" w:eastAsiaTheme="minorEastAsia" w:hAnsiTheme="minorHAnsi" w:cstheme="minorBidi"/>
          <w:color w:val="auto"/>
        </w:rPr>
      </w:pPr>
      <w:hyperlink w:anchor="_Toc392770368" w:history="1">
        <w:r w:rsidR="00B44E76" w:rsidRPr="000A36E6">
          <w:rPr>
            <w:rStyle w:val="Hyperlink"/>
          </w:rPr>
          <w:t>4.4</w:t>
        </w:r>
        <w:r w:rsidR="00B44E76">
          <w:rPr>
            <w:rFonts w:asciiTheme="minorHAnsi" w:eastAsiaTheme="minorEastAsia" w:hAnsiTheme="minorHAnsi" w:cstheme="minorBidi"/>
            <w:color w:val="auto"/>
          </w:rPr>
          <w:tab/>
        </w:r>
        <w:r w:rsidR="00B44E76" w:rsidRPr="000A36E6">
          <w:rPr>
            <w:rStyle w:val="Hyperlink"/>
          </w:rPr>
          <w:t>Status Reports</w:t>
        </w:r>
        <w:r w:rsidR="00B44E76">
          <w:rPr>
            <w:webHidden/>
          </w:rPr>
          <w:tab/>
        </w:r>
        <w:r w:rsidR="00B44E76">
          <w:rPr>
            <w:webHidden/>
          </w:rPr>
          <w:fldChar w:fldCharType="begin"/>
        </w:r>
        <w:r w:rsidR="00B44E76">
          <w:rPr>
            <w:webHidden/>
          </w:rPr>
          <w:instrText xml:space="preserve"> PAGEREF _Toc392770368 \h </w:instrText>
        </w:r>
        <w:r w:rsidR="00B44E76">
          <w:rPr>
            <w:webHidden/>
          </w:rPr>
        </w:r>
        <w:r w:rsidR="00B44E76">
          <w:rPr>
            <w:webHidden/>
          </w:rPr>
          <w:fldChar w:fldCharType="separate"/>
        </w:r>
        <w:r w:rsidR="0046727B">
          <w:rPr>
            <w:webHidden/>
          </w:rPr>
          <w:t>8</w:t>
        </w:r>
        <w:r w:rsidR="00B44E76">
          <w:rPr>
            <w:webHidden/>
          </w:rPr>
          <w:fldChar w:fldCharType="end"/>
        </w:r>
      </w:hyperlink>
    </w:p>
    <w:p w14:paraId="7E48345A" w14:textId="77777777" w:rsidR="00B44E76" w:rsidRDefault="00EB32DB">
      <w:pPr>
        <w:pStyle w:val="TOC1"/>
        <w:rPr>
          <w:rFonts w:asciiTheme="minorHAnsi" w:eastAsiaTheme="minorEastAsia" w:hAnsiTheme="minorHAnsi" w:cstheme="minorBidi"/>
          <w:b w:val="0"/>
          <w:bCs w:val="0"/>
          <w:color w:val="auto"/>
          <w:sz w:val="22"/>
        </w:rPr>
      </w:pPr>
      <w:hyperlink w:anchor="_Toc392770370" w:history="1">
        <w:r w:rsidR="00B44E76" w:rsidRPr="000A36E6">
          <w:rPr>
            <w:rStyle w:val="Hyperlink"/>
          </w:rPr>
          <w:t>5</w:t>
        </w:r>
        <w:r w:rsidR="00B44E76">
          <w:rPr>
            <w:rFonts w:asciiTheme="minorHAnsi" w:eastAsiaTheme="minorEastAsia" w:hAnsiTheme="minorHAnsi" w:cstheme="minorBidi"/>
            <w:b w:val="0"/>
            <w:bCs w:val="0"/>
            <w:color w:val="auto"/>
            <w:sz w:val="22"/>
          </w:rPr>
          <w:tab/>
        </w:r>
        <w:r w:rsidR="00B44E76" w:rsidRPr="000A36E6">
          <w:rPr>
            <w:rStyle w:val="Hyperlink"/>
          </w:rPr>
          <w:t>Scope Management Plan</w:t>
        </w:r>
        <w:r w:rsidR="00B44E76">
          <w:rPr>
            <w:webHidden/>
          </w:rPr>
          <w:tab/>
        </w:r>
        <w:r w:rsidR="00B44E76">
          <w:rPr>
            <w:webHidden/>
          </w:rPr>
          <w:fldChar w:fldCharType="begin"/>
        </w:r>
        <w:r w:rsidR="00B44E76">
          <w:rPr>
            <w:webHidden/>
          </w:rPr>
          <w:instrText xml:space="preserve"> PAGEREF _Toc392770370 \h </w:instrText>
        </w:r>
        <w:r w:rsidR="00B44E76">
          <w:rPr>
            <w:webHidden/>
          </w:rPr>
        </w:r>
        <w:r w:rsidR="00B44E76">
          <w:rPr>
            <w:webHidden/>
          </w:rPr>
          <w:fldChar w:fldCharType="separate"/>
        </w:r>
        <w:r w:rsidR="0046727B">
          <w:rPr>
            <w:webHidden/>
          </w:rPr>
          <w:t>9</w:t>
        </w:r>
        <w:r w:rsidR="00B44E76">
          <w:rPr>
            <w:webHidden/>
          </w:rPr>
          <w:fldChar w:fldCharType="end"/>
        </w:r>
      </w:hyperlink>
    </w:p>
    <w:p w14:paraId="330D53DC" w14:textId="77777777" w:rsidR="00B44E76" w:rsidRDefault="00EB32DB">
      <w:pPr>
        <w:pStyle w:val="TOC2"/>
        <w:tabs>
          <w:tab w:val="left" w:pos="1440"/>
        </w:tabs>
        <w:rPr>
          <w:rFonts w:asciiTheme="minorHAnsi" w:eastAsiaTheme="minorEastAsia" w:hAnsiTheme="minorHAnsi" w:cstheme="minorBidi"/>
          <w:color w:val="auto"/>
        </w:rPr>
      </w:pPr>
      <w:hyperlink w:anchor="_Toc392770371" w:history="1">
        <w:r w:rsidR="00B44E76" w:rsidRPr="000A36E6">
          <w:rPr>
            <w:rStyle w:val="Hyperlink"/>
          </w:rPr>
          <w:t>5.1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_Toc392770371 \h </w:instrText>
        </w:r>
        <w:r w:rsidR="00B44E76">
          <w:rPr>
            <w:webHidden/>
          </w:rPr>
        </w:r>
        <w:r w:rsidR="00B44E76">
          <w:rPr>
            <w:webHidden/>
          </w:rPr>
          <w:fldChar w:fldCharType="separate"/>
        </w:r>
        <w:r w:rsidR="0046727B">
          <w:rPr>
            <w:webHidden/>
          </w:rPr>
          <w:t>9</w:t>
        </w:r>
        <w:r w:rsidR="00B44E76">
          <w:rPr>
            <w:webHidden/>
          </w:rPr>
          <w:fldChar w:fldCharType="end"/>
        </w:r>
      </w:hyperlink>
    </w:p>
    <w:p w14:paraId="2156FFCE" w14:textId="77777777" w:rsidR="00B44E76" w:rsidRDefault="00EB32DB">
      <w:pPr>
        <w:pStyle w:val="TOC2"/>
        <w:tabs>
          <w:tab w:val="left" w:pos="1440"/>
        </w:tabs>
        <w:rPr>
          <w:rFonts w:asciiTheme="minorHAnsi" w:eastAsiaTheme="minorEastAsia" w:hAnsiTheme="minorHAnsi" w:cstheme="minorBidi"/>
          <w:color w:val="auto"/>
        </w:rPr>
      </w:pPr>
      <w:hyperlink w:anchor="_Toc392770372" w:history="1">
        <w:r w:rsidR="00B44E76" w:rsidRPr="000A36E6">
          <w:rPr>
            <w:rStyle w:val="Hyperlink"/>
          </w:rPr>
          <w:t>5.2</w:t>
        </w:r>
        <w:r w:rsidR="00B44E76">
          <w:rPr>
            <w:rFonts w:asciiTheme="minorHAnsi" w:eastAsiaTheme="minorEastAsia" w:hAnsiTheme="minorHAnsi" w:cstheme="minorBidi"/>
            <w:color w:val="auto"/>
          </w:rPr>
          <w:tab/>
        </w:r>
        <w:r w:rsidR="00B44E76" w:rsidRPr="000A36E6">
          <w:rPr>
            <w:rStyle w:val="Hyperlink"/>
          </w:rPr>
          <w:t>Methodology</w:t>
        </w:r>
        <w:r w:rsidR="00B44E76">
          <w:rPr>
            <w:webHidden/>
          </w:rPr>
          <w:tab/>
        </w:r>
        <w:r w:rsidR="00B44E76">
          <w:rPr>
            <w:webHidden/>
          </w:rPr>
          <w:fldChar w:fldCharType="begin"/>
        </w:r>
        <w:r w:rsidR="00B44E76">
          <w:rPr>
            <w:webHidden/>
          </w:rPr>
          <w:instrText xml:space="preserve"> PAGEREF _Toc392770372 \h </w:instrText>
        </w:r>
        <w:r w:rsidR="00B44E76">
          <w:rPr>
            <w:webHidden/>
          </w:rPr>
        </w:r>
        <w:r w:rsidR="00B44E76">
          <w:rPr>
            <w:webHidden/>
          </w:rPr>
          <w:fldChar w:fldCharType="separate"/>
        </w:r>
        <w:r w:rsidR="0046727B">
          <w:rPr>
            <w:webHidden/>
          </w:rPr>
          <w:t>9</w:t>
        </w:r>
        <w:r w:rsidR="00B44E76">
          <w:rPr>
            <w:webHidden/>
          </w:rPr>
          <w:fldChar w:fldCharType="end"/>
        </w:r>
      </w:hyperlink>
    </w:p>
    <w:p w14:paraId="21A0565B" w14:textId="77777777" w:rsidR="00B44E76" w:rsidRDefault="00EB32DB">
      <w:pPr>
        <w:pStyle w:val="TOC2"/>
        <w:tabs>
          <w:tab w:val="left" w:pos="1440"/>
        </w:tabs>
        <w:rPr>
          <w:rFonts w:asciiTheme="minorHAnsi" w:eastAsiaTheme="minorEastAsia" w:hAnsiTheme="minorHAnsi" w:cstheme="minorBidi"/>
          <w:color w:val="auto"/>
        </w:rPr>
      </w:pPr>
      <w:hyperlink w:anchor="_Toc392770373" w:history="1">
        <w:r w:rsidR="00B44E76" w:rsidRPr="000A36E6">
          <w:rPr>
            <w:rStyle w:val="Hyperlink"/>
          </w:rPr>
          <w:t>5.3</w:t>
        </w:r>
        <w:r w:rsidR="00B44E76">
          <w:rPr>
            <w:rFonts w:asciiTheme="minorHAnsi" w:eastAsiaTheme="minorEastAsia" w:hAnsiTheme="minorHAnsi" w:cstheme="minorBidi"/>
            <w:color w:val="auto"/>
          </w:rPr>
          <w:tab/>
        </w:r>
        <w:r w:rsidR="00B44E76" w:rsidRPr="000A36E6">
          <w:rPr>
            <w:rStyle w:val="Hyperlink"/>
          </w:rPr>
          <w:t>Change Control</w:t>
        </w:r>
        <w:r w:rsidR="00B44E76">
          <w:rPr>
            <w:webHidden/>
          </w:rPr>
          <w:tab/>
        </w:r>
        <w:r w:rsidR="00B44E76">
          <w:rPr>
            <w:webHidden/>
          </w:rPr>
          <w:fldChar w:fldCharType="begin"/>
        </w:r>
        <w:r w:rsidR="00B44E76">
          <w:rPr>
            <w:webHidden/>
          </w:rPr>
          <w:instrText xml:space="preserve"> PAGEREF _Toc392770373 \h </w:instrText>
        </w:r>
        <w:r w:rsidR="00B44E76">
          <w:rPr>
            <w:webHidden/>
          </w:rPr>
        </w:r>
        <w:r w:rsidR="00B44E76">
          <w:rPr>
            <w:webHidden/>
          </w:rPr>
          <w:fldChar w:fldCharType="separate"/>
        </w:r>
        <w:r w:rsidR="0046727B">
          <w:rPr>
            <w:webHidden/>
          </w:rPr>
          <w:t>9</w:t>
        </w:r>
        <w:r w:rsidR="00B44E76">
          <w:rPr>
            <w:webHidden/>
          </w:rPr>
          <w:fldChar w:fldCharType="end"/>
        </w:r>
      </w:hyperlink>
    </w:p>
    <w:p w14:paraId="1F1DB6B4" w14:textId="77777777" w:rsidR="00B44E76" w:rsidRDefault="00EB32DB">
      <w:pPr>
        <w:pStyle w:val="TOC1"/>
        <w:rPr>
          <w:rFonts w:asciiTheme="minorHAnsi" w:eastAsiaTheme="minorEastAsia" w:hAnsiTheme="minorHAnsi" w:cstheme="minorBidi"/>
          <w:b w:val="0"/>
          <w:bCs w:val="0"/>
          <w:color w:val="auto"/>
          <w:sz w:val="22"/>
        </w:rPr>
      </w:pPr>
      <w:hyperlink w:anchor="_Toc392770374" w:history="1">
        <w:r w:rsidR="00B44E76" w:rsidRPr="000A36E6">
          <w:rPr>
            <w:rStyle w:val="Hyperlink"/>
          </w:rPr>
          <w:t>6</w:t>
        </w:r>
        <w:r w:rsidR="00B44E76">
          <w:rPr>
            <w:rFonts w:asciiTheme="minorHAnsi" w:eastAsiaTheme="minorEastAsia" w:hAnsiTheme="minorHAnsi" w:cstheme="minorBidi"/>
            <w:b w:val="0"/>
            <w:bCs w:val="0"/>
            <w:color w:val="auto"/>
            <w:sz w:val="22"/>
          </w:rPr>
          <w:tab/>
        </w:r>
        <w:r w:rsidR="00B44E76" w:rsidRPr="000A36E6">
          <w:rPr>
            <w:rStyle w:val="Hyperlink"/>
          </w:rPr>
          <w:t>Work Breakdown Structure</w:t>
        </w:r>
        <w:r w:rsidR="00B44E76">
          <w:rPr>
            <w:webHidden/>
          </w:rPr>
          <w:tab/>
        </w:r>
        <w:r w:rsidR="00B44E76">
          <w:rPr>
            <w:webHidden/>
          </w:rPr>
          <w:fldChar w:fldCharType="begin"/>
        </w:r>
        <w:r w:rsidR="00B44E76">
          <w:rPr>
            <w:webHidden/>
          </w:rPr>
          <w:instrText xml:space="preserve"> PAGEREF _Toc392770374 \h </w:instrText>
        </w:r>
        <w:r w:rsidR="00B44E76">
          <w:rPr>
            <w:webHidden/>
          </w:rPr>
        </w:r>
        <w:r w:rsidR="00B44E76">
          <w:rPr>
            <w:webHidden/>
          </w:rPr>
          <w:fldChar w:fldCharType="separate"/>
        </w:r>
        <w:r w:rsidR="0046727B">
          <w:rPr>
            <w:webHidden/>
          </w:rPr>
          <w:t>10</w:t>
        </w:r>
        <w:r w:rsidR="00B44E76">
          <w:rPr>
            <w:webHidden/>
          </w:rPr>
          <w:fldChar w:fldCharType="end"/>
        </w:r>
      </w:hyperlink>
    </w:p>
    <w:p w14:paraId="51F6E278" w14:textId="77777777" w:rsidR="00B44E76" w:rsidRDefault="00EB32DB">
      <w:pPr>
        <w:pStyle w:val="TOC1"/>
        <w:rPr>
          <w:rFonts w:asciiTheme="minorHAnsi" w:eastAsiaTheme="minorEastAsia" w:hAnsiTheme="minorHAnsi" w:cstheme="minorBidi"/>
          <w:b w:val="0"/>
          <w:bCs w:val="0"/>
          <w:color w:val="auto"/>
          <w:sz w:val="22"/>
        </w:rPr>
      </w:pPr>
      <w:hyperlink w:anchor="_Toc392770375" w:history="1">
        <w:r w:rsidR="00B44E76" w:rsidRPr="000A36E6">
          <w:rPr>
            <w:rStyle w:val="Hyperlink"/>
          </w:rPr>
          <w:t>7</w:t>
        </w:r>
        <w:r w:rsidR="00B44E76">
          <w:rPr>
            <w:rFonts w:asciiTheme="minorHAnsi" w:eastAsiaTheme="minorEastAsia" w:hAnsiTheme="minorHAnsi" w:cstheme="minorBidi"/>
            <w:b w:val="0"/>
            <w:bCs w:val="0"/>
            <w:color w:val="auto"/>
            <w:sz w:val="22"/>
          </w:rPr>
          <w:tab/>
        </w:r>
        <w:r w:rsidR="00B44E76" w:rsidRPr="000A36E6">
          <w:rPr>
            <w:rStyle w:val="Hyperlink"/>
          </w:rPr>
          <w:t>Quality Management Plan</w:t>
        </w:r>
        <w:r w:rsidR="00B44E76">
          <w:rPr>
            <w:webHidden/>
          </w:rPr>
          <w:tab/>
        </w:r>
        <w:r w:rsidR="00B44E76">
          <w:rPr>
            <w:webHidden/>
          </w:rPr>
          <w:fldChar w:fldCharType="begin"/>
        </w:r>
        <w:r w:rsidR="00B44E76">
          <w:rPr>
            <w:webHidden/>
          </w:rPr>
          <w:instrText xml:space="preserve"> PAGEREF _Toc392770375 \h </w:instrText>
        </w:r>
        <w:r w:rsidR="00B44E76">
          <w:rPr>
            <w:webHidden/>
          </w:rPr>
        </w:r>
        <w:r w:rsidR="00B44E76">
          <w:rPr>
            <w:webHidden/>
          </w:rPr>
          <w:fldChar w:fldCharType="separate"/>
        </w:r>
        <w:r w:rsidR="0046727B">
          <w:rPr>
            <w:webHidden/>
          </w:rPr>
          <w:t>20</w:t>
        </w:r>
        <w:r w:rsidR="00B44E76">
          <w:rPr>
            <w:webHidden/>
          </w:rPr>
          <w:fldChar w:fldCharType="end"/>
        </w:r>
      </w:hyperlink>
    </w:p>
    <w:p w14:paraId="075AEF96" w14:textId="77777777" w:rsidR="00B44E76" w:rsidRDefault="00EB32DB">
      <w:pPr>
        <w:pStyle w:val="TOC2"/>
        <w:tabs>
          <w:tab w:val="left" w:pos="1440"/>
        </w:tabs>
        <w:rPr>
          <w:rFonts w:asciiTheme="minorHAnsi" w:eastAsiaTheme="minorEastAsia" w:hAnsiTheme="minorHAnsi" w:cstheme="minorBidi"/>
          <w:color w:val="auto"/>
        </w:rPr>
      </w:pPr>
      <w:hyperlink w:anchor="_Toc392770376" w:history="1">
        <w:r w:rsidR="00B44E76" w:rsidRPr="000A36E6">
          <w:rPr>
            <w:rStyle w:val="Hyperlink"/>
          </w:rPr>
          <w:t>7.1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_Toc392770376 \h </w:instrText>
        </w:r>
        <w:r w:rsidR="00B44E76">
          <w:rPr>
            <w:webHidden/>
          </w:rPr>
        </w:r>
        <w:r w:rsidR="00B44E76">
          <w:rPr>
            <w:webHidden/>
          </w:rPr>
          <w:fldChar w:fldCharType="separate"/>
        </w:r>
        <w:r w:rsidR="0046727B">
          <w:rPr>
            <w:webHidden/>
          </w:rPr>
          <w:t>20</w:t>
        </w:r>
        <w:r w:rsidR="00B44E76">
          <w:rPr>
            <w:webHidden/>
          </w:rPr>
          <w:fldChar w:fldCharType="end"/>
        </w:r>
      </w:hyperlink>
    </w:p>
    <w:p w14:paraId="46A606BD" w14:textId="77777777" w:rsidR="00B44E76" w:rsidRDefault="00EB32DB">
      <w:pPr>
        <w:pStyle w:val="TOC2"/>
        <w:tabs>
          <w:tab w:val="left" w:pos="1440"/>
        </w:tabs>
        <w:rPr>
          <w:rFonts w:asciiTheme="minorHAnsi" w:eastAsiaTheme="minorEastAsia" w:hAnsiTheme="minorHAnsi" w:cstheme="minorBidi"/>
          <w:color w:val="auto"/>
        </w:rPr>
      </w:pPr>
      <w:hyperlink w:anchor="_Toc392770377" w:history="1">
        <w:r w:rsidR="00B44E76" w:rsidRPr="000A36E6">
          <w:rPr>
            <w:rStyle w:val="Hyperlink"/>
          </w:rPr>
          <w:t>7.2</w:t>
        </w:r>
        <w:r w:rsidR="00B44E76">
          <w:rPr>
            <w:rFonts w:asciiTheme="minorHAnsi" w:eastAsiaTheme="minorEastAsia" w:hAnsiTheme="minorHAnsi" w:cstheme="minorBidi"/>
            <w:color w:val="auto"/>
          </w:rPr>
          <w:tab/>
        </w:r>
        <w:r w:rsidR="00B44E76" w:rsidRPr="000A36E6">
          <w:rPr>
            <w:rStyle w:val="Hyperlink"/>
          </w:rPr>
          <w:t>Documentation</w:t>
        </w:r>
        <w:r w:rsidR="00B44E76">
          <w:rPr>
            <w:webHidden/>
          </w:rPr>
          <w:tab/>
        </w:r>
        <w:r w:rsidR="00B44E76">
          <w:rPr>
            <w:webHidden/>
          </w:rPr>
          <w:fldChar w:fldCharType="begin"/>
        </w:r>
        <w:r w:rsidR="00B44E76">
          <w:rPr>
            <w:webHidden/>
          </w:rPr>
          <w:instrText xml:space="preserve"> PAGEREF _Toc392770377 \h </w:instrText>
        </w:r>
        <w:r w:rsidR="00B44E76">
          <w:rPr>
            <w:webHidden/>
          </w:rPr>
        </w:r>
        <w:r w:rsidR="00B44E76">
          <w:rPr>
            <w:webHidden/>
          </w:rPr>
          <w:fldChar w:fldCharType="separate"/>
        </w:r>
        <w:r w:rsidR="0046727B">
          <w:rPr>
            <w:webHidden/>
          </w:rPr>
          <w:t>20</w:t>
        </w:r>
        <w:r w:rsidR="00B44E76">
          <w:rPr>
            <w:webHidden/>
          </w:rPr>
          <w:fldChar w:fldCharType="end"/>
        </w:r>
      </w:hyperlink>
    </w:p>
    <w:p w14:paraId="6A5D51CE" w14:textId="77777777" w:rsidR="00B44E76" w:rsidRDefault="00EB32DB">
      <w:pPr>
        <w:pStyle w:val="TOC2"/>
        <w:tabs>
          <w:tab w:val="left" w:pos="1440"/>
        </w:tabs>
        <w:rPr>
          <w:rFonts w:asciiTheme="minorHAnsi" w:eastAsiaTheme="minorEastAsia" w:hAnsiTheme="minorHAnsi" w:cstheme="minorBidi"/>
          <w:color w:val="auto"/>
        </w:rPr>
      </w:pPr>
      <w:hyperlink w:anchor="_Toc392770378" w:history="1">
        <w:r w:rsidR="00B44E76" w:rsidRPr="000A36E6">
          <w:rPr>
            <w:rStyle w:val="Hyperlink"/>
          </w:rPr>
          <w:t>7.3</w:t>
        </w:r>
        <w:r w:rsidR="00B44E76">
          <w:rPr>
            <w:rFonts w:asciiTheme="minorHAnsi" w:eastAsiaTheme="minorEastAsia" w:hAnsiTheme="minorHAnsi" w:cstheme="minorBidi"/>
            <w:color w:val="auto"/>
          </w:rPr>
          <w:tab/>
        </w:r>
        <w:r w:rsidR="00B44E76" w:rsidRPr="000A36E6">
          <w:rPr>
            <w:rStyle w:val="Hyperlink"/>
          </w:rPr>
          <w:t>Software</w:t>
        </w:r>
        <w:r w:rsidR="00B44E76">
          <w:rPr>
            <w:webHidden/>
          </w:rPr>
          <w:tab/>
        </w:r>
        <w:r w:rsidR="00B44E76">
          <w:rPr>
            <w:webHidden/>
          </w:rPr>
          <w:fldChar w:fldCharType="begin"/>
        </w:r>
        <w:r w:rsidR="00B44E76">
          <w:rPr>
            <w:webHidden/>
          </w:rPr>
          <w:instrText xml:space="preserve"> PAGEREF _Toc392770378 \h </w:instrText>
        </w:r>
        <w:r w:rsidR="00B44E76">
          <w:rPr>
            <w:webHidden/>
          </w:rPr>
        </w:r>
        <w:r w:rsidR="00B44E76">
          <w:rPr>
            <w:webHidden/>
          </w:rPr>
          <w:fldChar w:fldCharType="separate"/>
        </w:r>
        <w:r w:rsidR="0046727B">
          <w:rPr>
            <w:webHidden/>
          </w:rPr>
          <w:t>20</w:t>
        </w:r>
        <w:r w:rsidR="00B44E76">
          <w:rPr>
            <w:webHidden/>
          </w:rPr>
          <w:fldChar w:fldCharType="end"/>
        </w:r>
      </w:hyperlink>
    </w:p>
    <w:p w14:paraId="1918412D" w14:textId="77777777" w:rsidR="00B44E76" w:rsidRDefault="00EB32DB">
      <w:pPr>
        <w:pStyle w:val="TOC2"/>
        <w:tabs>
          <w:tab w:val="left" w:pos="1440"/>
        </w:tabs>
        <w:rPr>
          <w:rFonts w:asciiTheme="minorHAnsi" w:eastAsiaTheme="minorEastAsia" w:hAnsiTheme="minorHAnsi" w:cstheme="minorBidi"/>
          <w:color w:val="auto"/>
        </w:rPr>
      </w:pPr>
      <w:hyperlink w:anchor="_Toc392770379" w:history="1">
        <w:r w:rsidR="00B44E76" w:rsidRPr="000A36E6">
          <w:rPr>
            <w:rStyle w:val="Hyperlink"/>
          </w:rPr>
          <w:t>7.4</w:t>
        </w:r>
        <w:r w:rsidR="00B44E76">
          <w:rPr>
            <w:rFonts w:asciiTheme="minorHAnsi" w:eastAsiaTheme="minorEastAsia" w:hAnsiTheme="minorHAnsi" w:cstheme="minorBidi"/>
            <w:color w:val="auto"/>
          </w:rPr>
          <w:tab/>
        </w:r>
        <w:r w:rsidR="00B44E76" w:rsidRPr="000A36E6">
          <w:rPr>
            <w:rStyle w:val="Hyperlink"/>
          </w:rPr>
          <w:t>Hardware</w:t>
        </w:r>
        <w:r w:rsidR="00B44E76">
          <w:rPr>
            <w:webHidden/>
          </w:rPr>
          <w:tab/>
        </w:r>
        <w:r w:rsidR="00B44E76">
          <w:rPr>
            <w:webHidden/>
          </w:rPr>
          <w:fldChar w:fldCharType="begin"/>
        </w:r>
        <w:r w:rsidR="00B44E76">
          <w:rPr>
            <w:webHidden/>
          </w:rPr>
          <w:instrText xml:space="preserve"> PAGEREF _Toc392770379 \h </w:instrText>
        </w:r>
        <w:r w:rsidR="00B44E76">
          <w:rPr>
            <w:webHidden/>
          </w:rPr>
        </w:r>
        <w:r w:rsidR="00B44E76">
          <w:rPr>
            <w:webHidden/>
          </w:rPr>
          <w:fldChar w:fldCharType="separate"/>
        </w:r>
        <w:r w:rsidR="0046727B">
          <w:rPr>
            <w:webHidden/>
          </w:rPr>
          <w:t>20</w:t>
        </w:r>
        <w:r w:rsidR="00B44E76">
          <w:rPr>
            <w:webHidden/>
          </w:rPr>
          <w:fldChar w:fldCharType="end"/>
        </w:r>
      </w:hyperlink>
    </w:p>
    <w:p w14:paraId="5289200E" w14:textId="77777777" w:rsidR="00B44E76" w:rsidRDefault="00EB32DB">
      <w:pPr>
        <w:pStyle w:val="TOC2"/>
        <w:tabs>
          <w:tab w:val="left" w:pos="1440"/>
        </w:tabs>
        <w:rPr>
          <w:rFonts w:asciiTheme="minorHAnsi" w:eastAsiaTheme="minorEastAsia" w:hAnsiTheme="minorHAnsi" w:cstheme="minorBidi"/>
          <w:color w:val="auto"/>
        </w:rPr>
      </w:pPr>
      <w:hyperlink w:anchor="_Toc392770380" w:history="1">
        <w:r w:rsidR="00B44E76" w:rsidRPr="000A36E6">
          <w:rPr>
            <w:rStyle w:val="Hyperlink"/>
          </w:rPr>
          <w:t>7.5</w:t>
        </w:r>
        <w:r w:rsidR="00B44E76">
          <w:rPr>
            <w:rFonts w:asciiTheme="minorHAnsi" w:eastAsiaTheme="minorEastAsia" w:hAnsiTheme="minorHAnsi" w:cstheme="minorBidi"/>
            <w:color w:val="auto"/>
          </w:rPr>
          <w:tab/>
        </w:r>
        <w:r w:rsidR="00B44E76" w:rsidRPr="000A36E6">
          <w:rPr>
            <w:rStyle w:val="Hyperlink"/>
          </w:rPr>
          <w:t>Testing</w:t>
        </w:r>
        <w:r w:rsidR="00B44E76">
          <w:rPr>
            <w:webHidden/>
          </w:rPr>
          <w:tab/>
        </w:r>
        <w:r w:rsidR="00B44E76">
          <w:rPr>
            <w:webHidden/>
          </w:rPr>
          <w:fldChar w:fldCharType="begin"/>
        </w:r>
        <w:r w:rsidR="00B44E76">
          <w:rPr>
            <w:webHidden/>
          </w:rPr>
          <w:instrText xml:space="preserve"> PAGEREF _Toc392770380 \h </w:instrText>
        </w:r>
        <w:r w:rsidR="00B44E76">
          <w:rPr>
            <w:webHidden/>
          </w:rPr>
        </w:r>
        <w:r w:rsidR="00B44E76">
          <w:rPr>
            <w:webHidden/>
          </w:rPr>
          <w:fldChar w:fldCharType="separate"/>
        </w:r>
        <w:r w:rsidR="0046727B">
          <w:rPr>
            <w:webHidden/>
          </w:rPr>
          <w:t>20</w:t>
        </w:r>
        <w:r w:rsidR="00B44E76">
          <w:rPr>
            <w:webHidden/>
          </w:rPr>
          <w:fldChar w:fldCharType="end"/>
        </w:r>
      </w:hyperlink>
    </w:p>
    <w:p w14:paraId="719FA894" w14:textId="77777777" w:rsidR="00B44E76" w:rsidRDefault="00EB32DB">
      <w:pPr>
        <w:pStyle w:val="TOC1"/>
        <w:rPr>
          <w:rFonts w:asciiTheme="minorHAnsi" w:eastAsiaTheme="minorEastAsia" w:hAnsiTheme="minorHAnsi" w:cstheme="minorBidi"/>
          <w:b w:val="0"/>
          <w:bCs w:val="0"/>
          <w:color w:val="auto"/>
          <w:sz w:val="22"/>
        </w:rPr>
      </w:pPr>
      <w:hyperlink w:anchor="_Toc392770381" w:history="1">
        <w:r w:rsidR="00B44E76" w:rsidRPr="000A36E6">
          <w:rPr>
            <w:rStyle w:val="Hyperlink"/>
          </w:rPr>
          <w:t>8</w:t>
        </w:r>
        <w:r w:rsidR="00B44E76">
          <w:rPr>
            <w:rFonts w:asciiTheme="minorHAnsi" w:eastAsiaTheme="minorEastAsia" w:hAnsiTheme="minorHAnsi" w:cstheme="minorBidi"/>
            <w:b w:val="0"/>
            <w:bCs w:val="0"/>
            <w:color w:val="auto"/>
            <w:sz w:val="22"/>
          </w:rPr>
          <w:tab/>
        </w:r>
        <w:r w:rsidR="00B44E76" w:rsidRPr="000A36E6">
          <w:rPr>
            <w:rStyle w:val="Hyperlink"/>
          </w:rPr>
          <w:t>Communications Plan</w:t>
        </w:r>
        <w:r w:rsidR="00B44E76">
          <w:rPr>
            <w:webHidden/>
          </w:rPr>
          <w:tab/>
        </w:r>
        <w:r w:rsidR="00B44E76">
          <w:rPr>
            <w:webHidden/>
          </w:rPr>
          <w:fldChar w:fldCharType="begin"/>
        </w:r>
        <w:r w:rsidR="00B44E76">
          <w:rPr>
            <w:webHidden/>
          </w:rPr>
          <w:instrText xml:space="preserve"> PAGEREF _Toc392770381 \h </w:instrText>
        </w:r>
        <w:r w:rsidR="00B44E76">
          <w:rPr>
            <w:webHidden/>
          </w:rPr>
        </w:r>
        <w:r w:rsidR="00B44E76">
          <w:rPr>
            <w:webHidden/>
          </w:rPr>
          <w:fldChar w:fldCharType="separate"/>
        </w:r>
        <w:r w:rsidR="0046727B">
          <w:rPr>
            <w:webHidden/>
          </w:rPr>
          <w:t>21</w:t>
        </w:r>
        <w:r w:rsidR="00B44E76">
          <w:rPr>
            <w:webHidden/>
          </w:rPr>
          <w:fldChar w:fldCharType="end"/>
        </w:r>
      </w:hyperlink>
    </w:p>
    <w:p w14:paraId="15131A66" w14:textId="77777777" w:rsidR="00B44E76" w:rsidRDefault="00EB32DB">
      <w:pPr>
        <w:pStyle w:val="TOC2"/>
        <w:tabs>
          <w:tab w:val="left" w:pos="1440"/>
        </w:tabs>
        <w:rPr>
          <w:rFonts w:asciiTheme="minorHAnsi" w:eastAsiaTheme="minorEastAsia" w:hAnsiTheme="minorHAnsi" w:cstheme="minorBidi"/>
          <w:color w:val="auto"/>
        </w:rPr>
      </w:pPr>
      <w:hyperlink w:anchor="_Toc392770382" w:history="1">
        <w:r w:rsidR="00B44E76" w:rsidRPr="000A36E6">
          <w:rPr>
            <w:rStyle w:val="Hyperlink"/>
          </w:rPr>
          <w:t>8.1</w:t>
        </w:r>
        <w:r w:rsidR="00B44E76">
          <w:rPr>
            <w:rFonts w:asciiTheme="minorHAnsi" w:eastAsiaTheme="minorEastAsia" w:hAnsiTheme="minorHAnsi" w:cstheme="minorBidi"/>
            <w:color w:val="auto"/>
          </w:rPr>
          <w:tab/>
        </w:r>
        <w:r w:rsidR="00B44E76" w:rsidRPr="000A36E6">
          <w:rPr>
            <w:rStyle w:val="Hyperlink"/>
          </w:rPr>
          <w:t>Introduction</w:t>
        </w:r>
        <w:r w:rsidR="00B44E76">
          <w:rPr>
            <w:webHidden/>
          </w:rPr>
          <w:tab/>
        </w:r>
        <w:r w:rsidR="00B44E76">
          <w:rPr>
            <w:webHidden/>
          </w:rPr>
          <w:fldChar w:fldCharType="begin"/>
        </w:r>
        <w:r w:rsidR="00B44E76">
          <w:rPr>
            <w:webHidden/>
          </w:rPr>
          <w:instrText xml:space="preserve"> PAGEREF _Toc392770382 \h </w:instrText>
        </w:r>
        <w:r w:rsidR="00B44E76">
          <w:rPr>
            <w:webHidden/>
          </w:rPr>
        </w:r>
        <w:r w:rsidR="00B44E76">
          <w:rPr>
            <w:webHidden/>
          </w:rPr>
          <w:fldChar w:fldCharType="separate"/>
        </w:r>
        <w:r w:rsidR="0046727B">
          <w:rPr>
            <w:webHidden/>
          </w:rPr>
          <w:t>21</w:t>
        </w:r>
        <w:r w:rsidR="00B44E76">
          <w:rPr>
            <w:webHidden/>
          </w:rPr>
          <w:fldChar w:fldCharType="end"/>
        </w:r>
      </w:hyperlink>
    </w:p>
    <w:p w14:paraId="18E86C6F" w14:textId="77777777" w:rsidR="00B44E76" w:rsidRDefault="00EB32DB">
      <w:pPr>
        <w:pStyle w:val="TOC2"/>
        <w:tabs>
          <w:tab w:val="left" w:pos="1440"/>
        </w:tabs>
        <w:rPr>
          <w:rFonts w:asciiTheme="minorHAnsi" w:eastAsiaTheme="minorEastAsia" w:hAnsiTheme="minorHAnsi" w:cstheme="minorBidi"/>
          <w:color w:val="auto"/>
        </w:rPr>
      </w:pPr>
      <w:hyperlink w:anchor="_Toc392770383" w:history="1">
        <w:r w:rsidR="00B44E76" w:rsidRPr="000A36E6">
          <w:rPr>
            <w:rStyle w:val="Hyperlink"/>
          </w:rPr>
          <w:t>8.2</w:t>
        </w:r>
        <w:r w:rsidR="00B44E76">
          <w:rPr>
            <w:rFonts w:asciiTheme="minorHAnsi" w:eastAsiaTheme="minorEastAsia" w:hAnsiTheme="minorHAnsi" w:cstheme="minorBidi"/>
            <w:color w:val="auto"/>
          </w:rPr>
          <w:tab/>
        </w:r>
        <w:r w:rsidR="00B44E76" w:rsidRPr="000A36E6">
          <w:rPr>
            <w:rStyle w:val="Hyperlink"/>
          </w:rPr>
          <w:t>Internal Communication</w:t>
        </w:r>
        <w:r w:rsidR="00B44E76">
          <w:rPr>
            <w:webHidden/>
          </w:rPr>
          <w:tab/>
        </w:r>
        <w:r w:rsidR="00B44E76">
          <w:rPr>
            <w:webHidden/>
          </w:rPr>
          <w:fldChar w:fldCharType="begin"/>
        </w:r>
        <w:r w:rsidR="00B44E76">
          <w:rPr>
            <w:webHidden/>
          </w:rPr>
          <w:instrText xml:space="preserve"> PAGEREF _Toc392770383 \h </w:instrText>
        </w:r>
        <w:r w:rsidR="00B44E76">
          <w:rPr>
            <w:webHidden/>
          </w:rPr>
        </w:r>
        <w:r w:rsidR="00B44E76">
          <w:rPr>
            <w:webHidden/>
          </w:rPr>
          <w:fldChar w:fldCharType="separate"/>
        </w:r>
        <w:r w:rsidR="0046727B">
          <w:rPr>
            <w:webHidden/>
          </w:rPr>
          <w:t>21</w:t>
        </w:r>
        <w:r w:rsidR="00B44E76">
          <w:rPr>
            <w:webHidden/>
          </w:rPr>
          <w:fldChar w:fldCharType="end"/>
        </w:r>
      </w:hyperlink>
    </w:p>
    <w:p w14:paraId="2794ACB3" w14:textId="77777777" w:rsidR="00B44E76" w:rsidRDefault="00EB32DB">
      <w:pPr>
        <w:pStyle w:val="TOC2"/>
        <w:tabs>
          <w:tab w:val="left" w:pos="1440"/>
        </w:tabs>
        <w:rPr>
          <w:rFonts w:asciiTheme="minorHAnsi" w:eastAsiaTheme="minorEastAsia" w:hAnsiTheme="minorHAnsi" w:cstheme="minorBidi"/>
          <w:color w:val="auto"/>
        </w:rPr>
      </w:pPr>
      <w:hyperlink w:anchor="_Toc392770384" w:history="1">
        <w:r w:rsidR="00B44E76" w:rsidRPr="000A36E6">
          <w:rPr>
            <w:rStyle w:val="Hyperlink"/>
          </w:rPr>
          <w:t>8.3</w:t>
        </w:r>
        <w:r w:rsidR="00B44E76">
          <w:rPr>
            <w:rFonts w:asciiTheme="minorHAnsi" w:eastAsiaTheme="minorEastAsia" w:hAnsiTheme="minorHAnsi" w:cstheme="minorBidi"/>
            <w:color w:val="auto"/>
          </w:rPr>
          <w:tab/>
        </w:r>
        <w:r w:rsidR="00B44E76" w:rsidRPr="000A36E6">
          <w:rPr>
            <w:rStyle w:val="Hyperlink"/>
          </w:rPr>
          <w:t>External Communication</w:t>
        </w:r>
        <w:r w:rsidR="00B44E76">
          <w:rPr>
            <w:webHidden/>
          </w:rPr>
          <w:tab/>
        </w:r>
        <w:r w:rsidR="00B44E76">
          <w:rPr>
            <w:webHidden/>
          </w:rPr>
          <w:fldChar w:fldCharType="begin"/>
        </w:r>
        <w:r w:rsidR="00B44E76">
          <w:rPr>
            <w:webHidden/>
          </w:rPr>
          <w:instrText xml:space="preserve"> PAGEREF _Toc392770384 \h </w:instrText>
        </w:r>
        <w:r w:rsidR="00B44E76">
          <w:rPr>
            <w:webHidden/>
          </w:rPr>
        </w:r>
        <w:r w:rsidR="00B44E76">
          <w:rPr>
            <w:webHidden/>
          </w:rPr>
          <w:fldChar w:fldCharType="separate"/>
        </w:r>
        <w:r w:rsidR="0046727B">
          <w:rPr>
            <w:webHidden/>
          </w:rPr>
          <w:t>22</w:t>
        </w:r>
        <w:r w:rsidR="00B44E76">
          <w:rPr>
            <w:webHidden/>
          </w:rPr>
          <w:fldChar w:fldCharType="end"/>
        </w:r>
      </w:hyperlink>
    </w:p>
    <w:p w14:paraId="0DB228B8" w14:textId="77777777" w:rsidR="00B44E76" w:rsidRDefault="00EB32DB">
      <w:pPr>
        <w:pStyle w:val="TOC1"/>
        <w:rPr>
          <w:rFonts w:asciiTheme="minorHAnsi" w:eastAsiaTheme="minorEastAsia" w:hAnsiTheme="minorHAnsi" w:cstheme="minorBidi"/>
          <w:b w:val="0"/>
          <w:bCs w:val="0"/>
          <w:color w:val="auto"/>
          <w:sz w:val="22"/>
        </w:rPr>
      </w:pPr>
      <w:hyperlink w:anchor="_Toc392770385" w:history="1">
        <w:r w:rsidR="00B44E76" w:rsidRPr="000A36E6">
          <w:rPr>
            <w:rStyle w:val="Hyperlink"/>
          </w:rPr>
          <w:t>9</w:t>
        </w:r>
        <w:r w:rsidR="00B44E76">
          <w:rPr>
            <w:rFonts w:asciiTheme="minorHAnsi" w:eastAsiaTheme="minorEastAsia" w:hAnsiTheme="minorHAnsi" w:cstheme="minorBidi"/>
            <w:b w:val="0"/>
            <w:bCs w:val="0"/>
            <w:color w:val="auto"/>
            <w:sz w:val="22"/>
          </w:rPr>
          <w:tab/>
        </w:r>
        <w:r w:rsidR="00B44E76" w:rsidRPr="000A36E6">
          <w:rPr>
            <w:rStyle w:val="Hyperlink"/>
          </w:rPr>
          <w:t>Change Management Plan</w:t>
        </w:r>
        <w:r w:rsidR="00B44E76">
          <w:rPr>
            <w:webHidden/>
          </w:rPr>
          <w:tab/>
        </w:r>
        <w:r w:rsidR="00B44E76">
          <w:rPr>
            <w:webHidden/>
          </w:rPr>
          <w:fldChar w:fldCharType="begin"/>
        </w:r>
        <w:r w:rsidR="00B44E76">
          <w:rPr>
            <w:webHidden/>
          </w:rPr>
          <w:instrText xml:space="preserve"> PAGEREF _Toc392770385 \h </w:instrText>
        </w:r>
        <w:r w:rsidR="00B44E76">
          <w:rPr>
            <w:webHidden/>
          </w:rPr>
        </w:r>
        <w:r w:rsidR="00B44E76">
          <w:rPr>
            <w:webHidden/>
          </w:rPr>
          <w:fldChar w:fldCharType="separate"/>
        </w:r>
        <w:r w:rsidR="0046727B">
          <w:rPr>
            <w:webHidden/>
          </w:rPr>
          <w:t>23</w:t>
        </w:r>
        <w:r w:rsidR="00B44E76">
          <w:rPr>
            <w:webHidden/>
          </w:rPr>
          <w:fldChar w:fldCharType="end"/>
        </w:r>
      </w:hyperlink>
    </w:p>
    <w:p w14:paraId="06D0DE95" w14:textId="77777777" w:rsidR="00B44E76" w:rsidRDefault="00EB32DB">
      <w:pPr>
        <w:pStyle w:val="TOC2"/>
        <w:tabs>
          <w:tab w:val="left" w:pos="1440"/>
        </w:tabs>
        <w:rPr>
          <w:rFonts w:asciiTheme="minorHAnsi" w:eastAsiaTheme="minorEastAsia" w:hAnsiTheme="minorHAnsi" w:cstheme="minorBidi"/>
          <w:color w:val="auto"/>
        </w:rPr>
      </w:pPr>
      <w:hyperlink w:anchor="_Toc392770386" w:history="1">
        <w:r w:rsidR="00B44E76" w:rsidRPr="000A36E6">
          <w:rPr>
            <w:rStyle w:val="Hyperlink"/>
          </w:rPr>
          <w:t>9.1</w:t>
        </w:r>
        <w:r w:rsidR="00B44E76">
          <w:rPr>
            <w:rFonts w:asciiTheme="minorHAnsi" w:eastAsiaTheme="minorEastAsia" w:hAnsiTheme="minorHAnsi" w:cstheme="minorBidi"/>
            <w:color w:val="auto"/>
          </w:rPr>
          <w:tab/>
        </w:r>
        <w:r w:rsidR="00B44E76" w:rsidRPr="000A36E6">
          <w:rPr>
            <w:rStyle w:val="Hyperlink"/>
          </w:rPr>
          <w:t>Purpose of Integrated Change Management Plan</w:t>
        </w:r>
        <w:r w:rsidR="00B44E76">
          <w:rPr>
            <w:webHidden/>
          </w:rPr>
          <w:tab/>
        </w:r>
        <w:r w:rsidR="00B44E76">
          <w:rPr>
            <w:webHidden/>
          </w:rPr>
          <w:fldChar w:fldCharType="begin"/>
        </w:r>
        <w:r w:rsidR="00B44E76">
          <w:rPr>
            <w:webHidden/>
          </w:rPr>
          <w:instrText xml:space="preserve"> PAGEREF _Toc392770386 \h </w:instrText>
        </w:r>
        <w:r w:rsidR="00B44E76">
          <w:rPr>
            <w:webHidden/>
          </w:rPr>
        </w:r>
        <w:r w:rsidR="00B44E76">
          <w:rPr>
            <w:webHidden/>
          </w:rPr>
          <w:fldChar w:fldCharType="separate"/>
        </w:r>
        <w:r w:rsidR="0046727B">
          <w:rPr>
            <w:webHidden/>
          </w:rPr>
          <w:t>23</w:t>
        </w:r>
        <w:r w:rsidR="00B44E76">
          <w:rPr>
            <w:webHidden/>
          </w:rPr>
          <w:fldChar w:fldCharType="end"/>
        </w:r>
      </w:hyperlink>
    </w:p>
    <w:p w14:paraId="15F7B566" w14:textId="77777777" w:rsidR="00B44E76" w:rsidRDefault="00EB32DB">
      <w:pPr>
        <w:pStyle w:val="TOC2"/>
        <w:tabs>
          <w:tab w:val="left" w:pos="1440"/>
        </w:tabs>
        <w:rPr>
          <w:rFonts w:asciiTheme="minorHAnsi" w:eastAsiaTheme="minorEastAsia" w:hAnsiTheme="minorHAnsi" w:cstheme="minorBidi"/>
          <w:color w:val="auto"/>
        </w:rPr>
      </w:pPr>
      <w:hyperlink w:anchor="_Toc392770387" w:history="1">
        <w:r w:rsidR="00B44E76" w:rsidRPr="000A36E6">
          <w:rPr>
            <w:rStyle w:val="Hyperlink"/>
          </w:rPr>
          <w:t>9.2</w:t>
        </w:r>
        <w:r w:rsidR="00B44E76">
          <w:rPr>
            <w:rFonts w:asciiTheme="minorHAnsi" w:eastAsiaTheme="minorEastAsia" w:hAnsiTheme="minorHAnsi" w:cstheme="minorBidi"/>
            <w:color w:val="auto"/>
          </w:rPr>
          <w:tab/>
        </w:r>
        <w:r w:rsidR="00B44E76" w:rsidRPr="000A36E6">
          <w:rPr>
            <w:rStyle w:val="Hyperlink"/>
          </w:rPr>
          <w:t>Review and Approval Process</w:t>
        </w:r>
        <w:r w:rsidR="00B44E76">
          <w:rPr>
            <w:webHidden/>
          </w:rPr>
          <w:tab/>
        </w:r>
        <w:r w:rsidR="00B44E76">
          <w:rPr>
            <w:webHidden/>
          </w:rPr>
          <w:fldChar w:fldCharType="begin"/>
        </w:r>
        <w:r w:rsidR="00B44E76">
          <w:rPr>
            <w:webHidden/>
          </w:rPr>
          <w:instrText xml:space="preserve"> PAGEREF _Toc392770387 \h </w:instrText>
        </w:r>
        <w:r w:rsidR="00B44E76">
          <w:rPr>
            <w:webHidden/>
          </w:rPr>
        </w:r>
        <w:r w:rsidR="00B44E76">
          <w:rPr>
            <w:webHidden/>
          </w:rPr>
          <w:fldChar w:fldCharType="separate"/>
        </w:r>
        <w:r w:rsidR="0046727B">
          <w:rPr>
            <w:webHidden/>
          </w:rPr>
          <w:t>24</w:t>
        </w:r>
        <w:r w:rsidR="00B44E76">
          <w:rPr>
            <w:webHidden/>
          </w:rPr>
          <w:fldChar w:fldCharType="end"/>
        </w:r>
      </w:hyperlink>
    </w:p>
    <w:p w14:paraId="5AF6D787" w14:textId="77777777" w:rsidR="00B44E76" w:rsidRDefault="00EB32DB">
      <w:pPr>
        <w:pStyle w:val="TOC2"/>
        <w:tabs>
          <w:tab w:val="left" w:pos="1440"/>
        </w:tabs>
        <w:rPr>
          <w:rFonts w:asciiTheme="minorHAnsi" w:eastAsiaTheme="minorEastAsia" w:hAnsiTheme="minorHAnsi" w:cstheme="minorBidi"/>
          <w:color w:val="auto"/>
        </w:rPr>
      </w:pPr>
      <w:hyperlink w:anchor="_Toc392770388" w:history="1">
        <w:r w:rsidR="00B44E76" w:rsidRPr="000A36E6">
          <w:rPr>
            <w:rStyle w:val="Hyperlink"/>
          </w:rPr>
          <w:t>9.3</w:t>
        </w:r>
        <w:r w:rsidR="00B44E76">
          <w:rPr>
            <w:rFonts w:asciiTheme="minorHAnsi" w:eastAsiaTheme="minorEastAsia" w:hAnsiTheme="minorHAnsi" w:cstheme="minorBidi"/>
            <w:color w:val="auto"/>
          </w:rPr>
          <w:tab/>
        </w:r>
        <w:r w:rsidR="00B44E76" w:rsidRPr="000A36E6">
          <w:rPr>
            <w:rStyle w:val="Hyperlink"/>
          </w:rPr>
          <w:t>Change Identification, Documentation, Implementation and Reporting</w:t>
        </w:r>
        <w:r w:rsidR="00B44E76">
          <w:rPr>
            <w:webHidden/>
          </w:rPr>
          <w:tab/>
        </w:r>
        <w:r w:rsidR="00B44E76">
          <w:rPr>
            <w:webHidden/>
          </w:rPr>
          <w:fldChar w:fldCharType="begin"/>
        </w:r>
        <w:r w:rsidR="00B44E76">
          <w:rPr>
            <w:webHidden/>
          </w:rPr>
          <w:instrText xml:space="preserve"> PAGEREF _Toc392770388 \h </w:instrText>
        </w:r>
        <w:r w:rsidR="00B44E76">
          <w:rPr>
            <w:webHidden/>
          </w:rPr>
        </w:r>
        <w:r w:rsidR="00B44E76">
          <w:rPr>
            <w:webHidden/>
          </w:rPr>
          <w:fldChar w:fldCharType="separate"/>
        </w:r>
        <w:r w:rsidR="0046727B">
          <w:rPr>
            <w:webHidden/>
          </w:rPr>
          <w:t>25</w:t>
        </w:r>
        <w:r w:rsidR="00B44E76">
          <w:rPr>
            <w:webHidden/>
          </w:rPr>
          <w:fldChar w:fldCharType="end"/>
        </w:r>
      </w:hyperlink>
    </w:p>
    <w:p w14:paraId="4AB74F34" w14:textId="77777777" w:rsidR="00B44E76" w:rsidRDefault="00EB32DB">
      <w:pPr>
        <w:pStyle w:val="TOC1"/>
        <w:rPr>
          <w:rFonts w:asciiTheme="minorHAnsi" w:eastAsiaTheme="minorEastAsia" w:hAnsiTheme="minorHAnsi" w:cstheme="minorBidi"/>
          <w:b w:val="0"/>
          <w:bCs w:val="0"/>
          <w:color w:val="auto"/>
          <w:sz w:val="22"/>
        </w:rPr>
      </w:pPr>
      <w:hyperlink w:anchor="_Toc392770389" w:history="1">
        <w:r w:rsidR="00B44E76" w:rsidRPr="000A36E6">
          <w:rPr>
            <w:rStyle w:val="Hyperlink"/>
          </w:rPr>
          <w:t>10</w:t>
        </w:r>
        <w:r w:rsidR="00B44E76">
          <w:rPr>
            <w:rFonts w:asciiTheme="minorHAnsi" w:eastAsiaTheme="minorEastAsia" w:hAnsiTheme="minorHAnsi" w:cstheme="minorBidi"/>
            <w:b w:val="0"/>
            <w:bCs w:val="0"/>
            <w:color w:val="auto"/>
            <w:sz w:val="22"/>
          </w:rPr>
          <w:tab/>
        </w:r>
        <w:r w:rsidR="00B44E76" w:rsidRPr="000A36E6">
          <w:rPr>
            <w:rStyle w:val="Hyperlink"/>
          </w:rPr>
          <w:t>Risk Management Plan</w:t>
        </w:r>
        <w:r w:rsidR="00B44E76">
          <w:rPr>
            <w:webHidden/>
          </w:rPr>
          <w:tab/>
        </w:r>
        <w:r w:rsidR="00B44E76">
          <w:rPr>
            <w:webHidden/>
          </w:rPr>
          <w:fldChar w:fldCharType="begin"/>
        </w:r>
        <w:r w:rsidR="00B44E76">
          <w:rPr>
            <w:webHidden/>
          </w:rPr>
          <w:instrText xml:space="preserve"> PAGEREF _Toc392770389 \h </w:instrText>
        </w:r>
        <w:r w:rsidR="00B44E76">
          <w:rPr>
            <w:webHidden/>
          </w:rPr>
        </w:r>
        <w:r w:rsidR="00B44E76">
          <w:rPr>
            <w:webHidden/>
          </w:rPr>
          <w:fldChar w:fldCharType="separate"/>
        </w:r>
        <w:r w:rsidR="0046727B">
          <w:rPr>
            <w:webHidden/>
          </w:rPr>
          <w:t>27</w:t>
        </w:r>
        <w:r w:rsidR="00B44E76">
          <w:rPr>
            <w:webHidden/>
          </w:rPr>
          <w:fldChar w:fldCharType="end"/>
        </w:r>
      </w:hyperlink>
    </w:p>
    <w:p w14:paraId="75664CB6" w14:textId="77777777" w:rsidR="00B44E76" w:rsidRDefault="00EB32DB">
      <w:pPr>
        <w:pStyle w:val="TOC2"/>
        <w:tabs>
          <w:tab w:val="left" w:pos="1440"/>
        </w:tabs>
        <w:rPr>
          <w:rFonts w:asciiTheme="minorHAnsi" w:eastAsiaTheme="minorEastAsia" w:hAnsiTheme="minorHAnsi" w:cstheme="minorBidi"/>
          <w:color w:val="auto"/>
        </w:rPr>
      </w:pPr>
      <w:hyperlink w:anchor="_Toc392770390" w:history="1">
        <w:r w:rsidR="00B44E76" w:rsidRPr="000A36E6">
          <w:rPr>
            <w:rStyle w:val="Hyperlink"/>
          </w:rPr>
          <w:t>10.1</w:t>
        </w:r>
        <w:r w:rsidR="00B44E76">
          <w:rPr>
            <w:rFonts w:asciiTheme="minorHAnsi" w:eastAsiaTheme="minorEastAsia" w:hAnsiTheme="minorHAnsi" w:cstheme="minorBidi"/>
            <w:color w:val="auto"/>
          </w:rPr>
          <w:tab/>
        </w:r>
        <w:r w:rsidR="00B44E76" w:rsidRPr="000A36E6">
          <w:rPr>
            <w:rStyle w:val="Hyperlink"/>
            <w:rFonts w:eastAsia="Times New Roman Bold"/>
          </w:rPr>
          <w:t>Purpose of Risk Management Plan</w:t>
        </w:r>
        <w:r w:rsidR="00B44E76">
          <w:rPr>
            <w:webHidden/>
          </w:rPr>
          <w:tab/>
        </w:r>
        <w:r w:rsidR="00B44E76">
          <w:rPr>
            <w:webHidden/>
          </w:rPr>
          <w:fldChar w:fldCharType="begin"/>
        </w:r>
        <w:r w:rsidR="00B44E76">
          <w:rPr>
            <w:webHidden/>
          </w:rPr>
          <w:instrText xml:space="preserve"> PAGEREF _Toc392770390 \h </w:instrText>
        </w:r>
        <w:r w:rsidR="00B44E76">
          <w:rPr>
            <w:webHidden/>
          </w:rPr>
        </w:r>
        <w:r w:rsidR="00B44E76">
          <w:rPr>
            <w:webHidden/>
          </w:rPr>
          <w:fldChar w:fldCharType="separate"/>
        </w:r>
        <w:r w:rsidR="0046727B">
          <w:rPr>
            <w:webHidden/>
          </w:rPr>
          <w:t>27</w:t>
        </w:r>
        <w:r w:rsidR="00B44E76">
          <w:rPr>
            <w:webHidden/>
          </w:rPr>
          <w:fldChar w:fldCharType="end"/>
        </w:r>
      </w:hyperlink>
    </w:p>
    <w:p w14:paraId="7099E59D" w14:textId="77777777" w:rsidR="00B44E76" w:rsidRDefault="00EB32DB">
      <w:pPr>
        <w:pStyle w:val="TOC2"/>
        <w:tabs>
          <w:tab w:val="left" w:pos="1440"/>
        </w:tabs>
        <w:rPr>
          <w:rFonts w:asciiTheme="minorHAnsi" w:eastAsiaTheme="minorEastAsia" w:hAnsiTheme="minorHAnsi" w:cstheme="minorBidi"/>
          <w:color w:val="auto"/>
        </w:rPr>
      </w:pPr>
      <w:hyperlink w:anchor="_Toc392770391" w:history="1">
        <w:r w:rsidR="00B44E76" w:rsidRPr="000A36E6">
          <w:rPr>
            <w:rStyle w:val="Hyperlink"/>
          </w:rPr>
          <w:t>10.2</w:t>
        </w:r>
        <w:r w:rsidR="00B44E76">
          <w:rPr>
            <w:rFonts w:asciiTheme="minorHAnsi" w:eastAsiaTheme="minorEastAsia" w:hAnsiTheme="minorHAnsi" w:cstheme="minorBidi"/>
            <w:color w:val="auto"/>
          </w:rPr>
          <w:tab/>
        </w:r>
        <w:r w:rsidR="00B44E76" w:rsidRPr="000A36E6">
          <w:rPr>
            <w:rStyle w:val="Hyperlink"/>
          </w:rPr>
          <w:t>Roles and Responsibilities</w:t>
        </w:r>
        <w:r w:rsidR="00B44E76">
          <w:rPr>
            <w:webHidden/>
          </w:rPr>
          <w:tab/>
        </w:r>
        <w:r w:rsidR="00B44E76">
          <w:rPr>
            <w:webHidden/>
          </w:rPr>
          <w:fldChar w:fldCharType="begin"/>
        </w:r>
        <w:r w:rsidR="00B44E76">
          <w:rPr>
            <w:webHidden/>
          </w:rPr>
          <w:instrText xml:space="preserve"> PAGEREF _Toc392770391 \h </w:instrText>
        </w:r>
        <w:r w:rsidR="00B44E76">
          <w:rPr>
            <w:webHidden/>
          </w:rPr>
        </w:r>
        <w:r w:rsidR="00B44E76">
          <w:rPr>
            <w:webHidden/>
          </w:rPr>
          <w:fldChar w:fldCharType="separate"/>
        </w:r>
        <w:r w:rsidR="0046727B">
          <w:rPr>
            <w:webHidden/>
          </w:rPr>
          <w:t>27</w:t>
        </w:r>
        <w:r w:rsidR="00B44E76">
          <w:rPr>
            <w:webHidden/>
          </w:rPr>
          <w:fldChar w:fldCharType="end"/>
        </w:r>
      </w:hyperlink>
    </w:p>
    <w:p w14:paraId="5B0AAFD8" w14:textId="77777777" w:rsidR="00B44E76" w:rsidRDefault="00EB32DB">
      <w:pPr>
        <w:pStyle w:val="TOC2"/>
        <w:tabs>
          <w:tab w:val="left" w:pos="1440"/>
        </w:tabs>
        <w:rPr>
          <w:rFonts w:asciiTheme="minorHAnsi" w:eastAsiaTheme="minorEastAsia" w:hAnsiTheme="minorHAnsi" w:cstheme="minorBidi"/>
          <w:color w:val="auto"/>
        </w:rPr>
      </w:pPr>
      <w:hyperlink w:anchor="_Toc392770392" w:history="1">
        <w:r w:rsidR="00B44E76" w:rsidRPr="000A36E6">
          <w:rPr>
            <w:rStyle w:val="Hyperlink"/>
          </w:rPr>
          <w:t>10.3</w:t>
        </w:r>
        <w:r w:rsidR="00B44E76">
          <w:rPr>
            <w:rFonts w:asciiTheme="minorHAnsi" w:eastAsiaTheme="minorEastAsia" w:hAnsiTheme="minorHAnsi" w:cstheme="minorBidi"/>
            <w:color w:val="auto"/>
          </w:rPr>
          <w:tab/>
        </w:r>
        <w:r w:rsidR="00B44E76" w:rsidRPr="000A36E6">
          <w:rPr>
            <w:rStyle w:val="Hyperlink"/>
          </w:rPr>
          <w:t>Risk Identification</w:t>
        </w:r>
        <w:r w:rsidR="00B44E76">
          <w:rPr>
            <w:webHidden/>
          </w:rPr>
          <w:tab/>
        </w:r>
        <w:r w:rsidR="00B44E76">
          <w:rPr>
            <w:webHidden/>
          </w:rPr>
          <w:fldChar w:fldCharType="begin"/>
        </w:r>
        <w:r w:rsidR="00B44E76">
          <w:rPr>
            <w:webHidden/>
          </w:rPr>
          <w:instrText xml:space="preserve"> PAGEREF _Toc392770392 \h </w:instrText>
        </w:r>
        <w:r w:rsidR="00B44E76">
          <w:rPr>
            <w:webHidden/>
          </w:rPr>
        </w:r>
        <w:r w:rsidR="00B44E76">
          <w:rPr>
            <w:webHidden/>
          </w:rPr>
          <w:fldChar w:fldCharType="separate"/>
        </w:r>
        <w:r w:rsidR="0046727B">
          <w:rPr>
            <w:webHidden/>
          </w:rPr>
          <w:t>27</w:t>
        </w:r>
        <w:r w:rsidR="00B44E76">
          <w:rPr>
            <w:webHidden/>
          </w:rPr>
          <w:fldChar w:fldCharType="end"/>
        </w:r>
      </w:hyperlink>
    </w:p>
    <w:p w14:paraId="4408DC64" w14:textId="77777777" w:rsidR="00B44E76" w:rsidRDefault="00EB32DB">
      <w:pPr>
        <w:pStyle w:val="TOC2"/>
        <w:tabs>
          <w:tab w:val="left" w:pos="1440"/>
        </w:tabs>
        <w:rPr>
          <w:rFonts w:asciiTheme="minorHAnsi" w:eastAsiaTheme="minorEastAsia" w:hAnsiTheme="minorHAnsi" w:cstheme="minorBidi"/>
          <w:color w:val="auto"/>
        </w:rPr>
      </w:pPr>
      <w:hyperlink w:anchor="_Toc392770393" w:history="1">
        <w:r w:rsidR="00B44E76" w:rsidRPr="000A36E6">
          <w:rPr>
            <w:rStyle w:val="Hyperlink"/>
          </w:rPr>
          <w:t>10.4</w:t>
        </w:r>
        <w:r w:rsidR="00B44E76">
          <w:rPr>
            <w:rFonts w:asciiTheme="minorHAnsi" w:eastAsiaTheme="minorEastAsia" w:hAnsiTheme="minorHAnsi" w:cstheme="minorBidi"/>
            <w:color w:val="auto"/>
          </w:rPr>
          <w:tab/>
        </w:r>
        <w:r w:rsidR="00B44E76" w:rsidRPr="000A36E6">
          <w:rPr>
            <w:rStyle w:val="Hyperlink"/>
          </w:rPr>
          <w:t>Risk Triggers</w:t>
        </w:r>
        <w:r w:rsidR="00B44E76">
          <w:rPr>
            <w:webHidden/>
          </w:rPr>
          <w:tab/>
        </w:r>
        <w:r w:rsidR="00B44E76">
          <w:rPr>
            <w:webHidden/>
          </w:rPr>
          <w:fldChar w:fldCharType="begin"/>
        </w:r>
        <w:r w:rsidR="00B44E76">
          <w:rPr>
            <w:webHidden/>
          </w:rPr>
          <w:instrText xml:space="preserve"> PAGEREF _Toc392770393 \h </w:instrText>
        </w:r>
        <w:r w:rsidR="00B44E76">
          <w:rPr>
            <w:webHidden/>
          </w:rPr>
        </w:r>
        <w:r w:rsidR="00B44E76">
          <w:rPr>
            <w:webHidden/>
          </w:rPr>
          <w:fldChar w:fldCharType="separate"/>
        </w:r>
        <w:r w:rsidR="0046727B">
          <w:rPr>
            <w:webHidden/>
          </w:rPr>
          <w:t>28</w:t>
        </w:r>
        <w:r w:rsidR="00B44E76">
          <w:rPr>
            <w:webHidden/>
          </w:rPr>
          <w:fldChar w:fldCharType="end"/>
        </w:r>
      </w:hyperlink>
    </w:p>
    <w:p w14:paraId="307CCFF9" w14:textId="77777777" w:rsidR="00B44E76" w:rsidRDefault="00EB32DB">
      <w:pPr>
        <w:pStyle w:val="TOC2"/>
        <w:tabs>
          <w:tab w:val="left" w:pos="1440"/>
        </w:tabs>
        <w:rPr>
          <w:rFonts w:asciiTheme="minorHAnsi" w:eastAsiaTheme="minorEastAsia" w:hAnsiTheme="minorHAnsi" w:cstheme="minorBidi"/>
          <w:color w:val="auto"/>
        </w:rPr>
      </w:pPr>
      <w:hyperlink w:anchor="_Toc392770395" w:history="1">
        <w:r w:rsidR="00B44E76" w:rsidRPr="000A36E6">
          <w:rPr>
            <w:rStyle w:val="Hyperlink"/>
          </w:rPr>
          <w:t>10.5</w:t>
        </w:r>
        <w:r w:rsidR="00B44E76">
          <w:rPr>
            <w:rFonts w:asciiTheme="minorHAnsi" w:eastAsiaTheme="minorEastAsia" w:hAnsiTheme="minorHAnsi" w:cstheme="minorBidi"/>
            <w:color w:val="auto"/>
          </w:rPr>
          <w:tab/>
        </w:r>
        <w:r w:rsidR="00B44E76" w:rsidRPr="000A36E6">
          <w:rPr>
            <w:rStyle w:val="Hyperlink"/>
          </w:rPr>
          <w:t>Risk Analysis</w:t>
        </w:r>
        <w:r w:rsidR="00B44E76">
          <w:rPr>
            <w:webHidden/>
          </w:rPr>
          <w:tab/>
        </w:r>
        <w:r w:rsidR="00B44E76">
          <w:rPr>
            <w:webHidden/>
          </w:rPr>
          <w:fldChar w:fldCharType="begin"/>
        </w:r>
        <w:r w:rsidR="00B44E76">
          <w:rPr>
            <w:webHidden/>
          </w:rPr>
          <w:instrText xml:space="preserve"> PAGEREF _Toc392770395 \h </w:instrText>
        </w:r>
        <w:r w:rsidR="00B44E76">
          <w:rPr>
            <w:webHidden/>
          </w:rPr>
        </w:r>
        <w:r w:rsidR="00B44E76">
          <w:rPr>
            <w:webHidden/>
          </w:rPr>
          <w:fldChar w:fldCharType="separate"/>
        </w:r>
        <w:r w:rsidR="0046727B">
          <w:rPr>
            <w:webHidden/>
          </w:rPr>
          <w:t>28</w:t>
        </w:r>
        <w:r w:rsidR="00B44E76">
          <w:rPr>
            <w:webHidden/>
          </w:rPr>
          <w:fldChar w:fldCharType="end"/>
        </w:r>
      </w:hyperlink>
    </w:p>
    <w:p w14:paraId="3F435A60" w14:textId="77777777" w:rsidR="00B44E76" w:rsidRDefault="00EB32DB">
      <w:pPr>
        <w:pStyle w:val="TOC2"/>
        <w:tabs>
          <w:tab w:val="left" w:pos="1440"/>
        </w:tabs>
        <w:rPr>
          <w:rFonts w:asciiTheme="minorHAnsi" w:eastAsiaTheme="minorEastAsia" w:hAnsiTheme="minorHAnsi" w:cstheme="minorBidi"/>
          <w:color w:val="auto"/>
        </w:rPr>
      </w:pPr>
      <w:hyperlink w:anchor="_Toc392770396" w:history="1">
        <w:r w:rsidR="00B44E76" w:rsidRPr="000A36E6">
          <w:rPr>
            <w:rStyle w:val="Hyperlink"/>
          </w:rPr>
          <w:t>10.6</w:t>
        </w:r>
        <w:r w:rsidR="00B44E76">
          <w:rPr>
            <w:rFonts w:asciiTheme="minorHAnsi" w:eastAsiaTheme="minorEastAsia" w:hAnsiTheme="minorHAnsi" w:cstheme="minorBidi"/>
            <w:color w:val="auto"/>
          </w:rPr>
          <w:tab/>
        </w:r>
        <w:r w:rsidR="00B44E76" w:rsidRPr="000A36E6">
          <w:rPr>
            <w:rStyle w:val="Hyperlink"/>
          </w:rPr>
          <w:t>Risk Severity</w:t>
        </w:r>
        <w:r w:rsidR="00B44E76">
          <w:rPr>
            <w:webHidden/>
          </w:rPr>
          <w:tab/>
        </w:r>
        <w:r w:rsidR="00B44E76">
          <w:rPr>
            <w:webHidden/>
          </w:rPr>
          <w:fldChar w:fldCharType="begin"/>
        </w:r>
        <w:r w:rsidR="00B44E76">
          <w:rPr>
            <w:webHidden/>
          </w:rPr>
          <w:instrText xml:space="preserve"> PAGEREF _Toc392770396 \h </w:instrText>
        </w:r>
        <w:r w:rsidR="00B44E76">
          <w:rPr>
            <w:webHidden/>
          </w:rPr>
        </w:r>
        <w:r w:rsidR="00B44E76">
          <w:rPr>
            <w:webHidden/>
          </w:rPr>
          <w:fldChar w:fldCharType="separate"/>
        </w:r>
        <w:r w:rsidR="0046727B">
          <w:rPr>
            <w:webHidden/>
          </w:rPr>
          <w:t>29</w:t>
        </w:r>
        <w:r w:rsidR="00B44E76">
          <w:rPr>
            <w:webHidden/>
          </w:rPr>
          <w:fldChar w:fldCharType="end"/>
        </w:r>
      </w:hyperlink>
    </w:p>
    <w:p w14:paraId="0893C7D0" w14:textId="77777777" w:rsidR="00B44E76" w:rsidRDefault="00EB32DB">
      <w:pPr>
        <w:pStyle w:val="TOC2"/>
        <w:tabs>
          <w:tab w:val="left" w:pos="1440"/>
        </w:tabs>
        <w:rPr>
          <w:rFonts w:asciiTheme="minorHAnsi" w:eastAsiaTheme="minorEastAsia" w:hAnsiTheme="minorHAnsi" w:cstheme="minorBidi"/>
          <w:color w:val="auto"/>
        </w:rPr>
      </w:pPr>
      <w:hyperlink w:anchor="_Toc392770398" w:history="1">
        <w:r w:rsidR="00B44E76" w:rsidRPr="000A36E6">
          <w:rPr>
            <w:rStyle w:val="Hyperlink"/>
          </w:rPr>
          <w:t>10.7</w:t>
        </w:r>
        <w:r w:rsidR="00B44E76">
          <w:rPr>
            <w:rFonts w:asciiTheme="minorHAnsi" w:eastAsiaTheme="minorEastAsia" w:hAnsiTheme="minorHAnsi" w:cstheme="minorBidi"/>
            <w:color w:val="auto"/>
          </w:rPr>
          <w:tab/>
        </w:r>
        <w:r w:rsidR="00B44E76" w:rsidRPr="000A36E6">
          <w:rPr>
            <w:rStyle w:val="Hyperlink"/>
          </w:rPr>
          <w:t>Risk Response Planning</w:t>
        </w:r>
        <w:r w:rsidR="00B44E76">
          <w:rPr>
            <w:webHidden/>
          </w:rPr>
          <w:tab/>
        </w:r>
        <w:r w:rsidR="00B44E76">
          <w:rPr>
            <w:webHidden/>
          </w:rPr>
          <w:fldChar w:fldCharType="begin"/>
        </w:r>
        <w:r w:rsidR="00B44E76">
          <w:rPr>
            <w:webHidden/>
          </w:rPr>
          <w:instrText xml:space="preserve"> PAGEREF _Toc392770398 \h </w:instrText>
        </w:r>
        <w:r w:rsidR="00B44E76">
          <w:rPr>
            <w:webHidden/>
          </w:rPr>
        </w:r>
        <w:r w:rsidR="00B44E76">
          <w:rPr>
            <w:webHidden/>
          </w:rPr>
          <w:fldChar w:fldCharType="separate"/>
        </w:r>
        <w:r w:rsidR="0046727B">
          <w:rPr>
            <w:webHidden/>
          </w:rPr>
          <w:t>30</w:t>
        </w:r>
        <w:r w:rsidR="00B44E76">
          <w:rPr>
            <w:webHidden/>
          </w:rPr>
          <w:fldChar w:fldCharType="end"/>
        </w:r>
      </w:hyperlink>
    </w:p>
    <w:p w14:paraId="4DDC3E5A" w14:textId="77777777" w:rsidR="00B44E76" w:rsidRDefault="00EB32DB">
      <w:pPr>
        <w:pStyle w:val="TOC2"/>
        <w:tabs>
          <w:tab w:val="left" w:pos="1440"/>
        </w:tabs>
        <w:rPr>
          <w:rFonts w:asciiTheme="minorHAnsi" w:eastAsiaTheme="minorEastAsia" w:hAnsiTheme="minorHAnsi" w:cstheme="minorBidi"/>
          <w:color w:val="auto"/>
        </w:rPr>
      </w:pPr>
      <w:hyperlink w:anchor="_Toc392770400" w:history="1">
        <w:r w:rsidR="00B44E76" w:rsidRPr="000A36E6">
          <w:rPr>
            <w:rStyle w:val="Hyperlink"/>
          </w:rPr>
          <w:t>10.8</w:t>
        </w:r>
        <w:r w:rsidR="00B44E76">
          <w:rPr>
            <w:rFonts w:asciiTheme="minorHAnsi" w:eastAsiaTheme="minorEastAsia" w:hAnsiTheme="minorHAnsi" w:cstheme="minorBidi"/>
            <w:color w:val="auto"/>
          </w:rPr>
          <w:tab/>
        </w:r>
        <w:r w:rsidR="00B44E76" w:rsidRPr="000A36E6">
          <w:rPr>
            <w:rStyle w:val="Hyperlink"/>
          </w:rPr>
          <w:t>Risk Documentation and Reporting</w:t>
        </w:r>
        <w:r w:rsidR="00B44E76">
          <w:rPr>
            <w:webHidden/>
          </w:rPr>
          <w:tab/>
        </w:r>
        <w:r w:rsidR="00B44E76">
          <w:rPr>
            <w:webHidden/>
          </w:rPr>
          <w:fldChar w:fldCharType="begin"/>
        </w:r>
        <w:r w:rsidR="00B44E76">
          <w:rPr>
            <w:webHidden/>
          </w:rPr>
          <w:instrText xml:space="preserve"> PAGEREF _Toc392770400 \h </w:instrText>
        </w:r>
        <w:r w:rsidR="00B44E76">
          <w:rPr>
            <w:webHidden/>
          </w:rPr>
        </w:r>
        <w:r w:rsidR="00B44E76">
          <w:rPr>
            <w:webHidden/>
          </w:rPr>
          <w:fldChar w:fldCharType="separate"/>
        </w:r>
        <w:r w:rsidR="0046727B">
          <w:rPr>
            <w:webHidden/>
          </w:rPr>
          <w:t>30</w:t>
        </w:r>
        <w:r w:rsidR="00B44E76">
          <w:rPr>
            <w:webHidden/>
          </w:rPr>
          <w:fldChar w:fldCharType="end"/>
        </w:r>
      </w:hyperlink>
    </w:p>
    <w:p w14:paraId="1550F304" w14:textId="77777777" w:rsidR="00B44E76" w:rsidRDefault="00EB32DB">
      <w:pPr>
        <w:pStyle w:val="TOC2"/>
        <w:tabs>
          <w:tab w:val="left" w:pos="1440"/>
        </w:tabs>
        <w:rPr>
          <w:rFonts w:asciiTheme="minorHAnsi" w:eastAsiaTheme="minorEastAsia" w:hAnsiTheme="minorHAnsi" w:cstheme="minorBidi"/>
          <w:color w:val="auto"/>
        </w:rPr>
      </w:pPr>
      <w:hyperlink w:anchor="_Toc392770401" w:history="1">
        <w:r w:rsidR="00B44E76" w:rsidRPr="000A36E6">
          <w:rPr>
            <w:rStyle w:val="Hyperlink"/>
          </w:rPr>
          <w:t>10.9</w:t>
        </w:r>
        <w:r w:rsidR="00B44E76">
          <w:rPr>
            <w:rFonts w:asciiTheme="minorHAnsi" w:eastAsiaTheme="minorEastAsia" w:hAnsiTheme="minorHAnsi" w:cstheme="minorBidi"/>
            <w:color w:val="auto"/>
          </w:rPr>
          <w:tab/>
        </w:r>
        <w:r w:rsidR="00B44E76" w:rsidRPr="000A36E6">
          <w:rPr>
            <w:rStyle w:val="Hyperlink"/>
          </w:rPr>
          <w:t>Risk Control</w:t>
        </w:r>
        <w:r w:rsidR="00B44E76">
          <w:rPr>
            <w:webHidden/>
          </w:rPr>
          <w:tab/>
        </w:r>
        <w:r w:rsidR="00B44E76">
          <w:rPr>
            <w:webHidden/>
          </w:rPr>
          <w:fldChar w:fldCharType="begin"/>
        </w:r>
        <w:r w:rsidR="00B44E76">
          <w:rPr>
            <w:webHidden/>
          </w:rPr>
          <w:instrText xml:space="preserve"> PAGEREF _Toc392770401 \h </w:instrText>
        </w:r>
        <w:r w:rsidR="00B44E76">
          <w:rPr>
            <w:webHidden/>
          </w:rPr>
        </w:r>
        <w:r w:rsidR="00B44E76">
          <w:rPr>
            <w:webHidden/>
          </w:rPr>
          <w:fldChar w:fldCharType="separate"/>
        </w:r>
        <w:r w:rsidR="0046727B">
          <w:rPr>
            <w:webHidden/>
          </w:rPr>
          <w:t>30</w:t>
        </w:r>
        <w:r w:rsidR="00B44E76">
          <w:rPr>
            <w:webHidden/>
          </w:rPr>
          <w:fldChar w:fldCharType="end"/>
        </w:r>
      </w:hyperlink>
    </w:p>
    <w:p w14:paraId="5D879EA4" w14:textId="77777777" w:rsidR="00B44E76" w:rsidRDefault="00EB32DB">
      <w:pPr>
        <w:pStyle w:val="TOC1"/>
        <w:rPr>
          <w:rFonts w:asciiTheme="minorHAnsi" w:eastAsiaTheme="minorEastAsia" w:hAnsiTheme="minorHAnsi" w:cstheme="minorBidi"/>
          <w:b w:val="0"/>
          <w:bCs w:val="0"/>
          <w:color w:val="auto"/>
          <w:sz w:val="22"/>
        </w:rPr>
      </w:pPr>
      <w:hyperlink w:anchor="_Toc392770402" w:history="1">
        <w:r w:rsidR="00B44E76" w:rsidRPr="000A36E6">
          <w:rPr>
            <w:rStyle w:val="Hyperlink"/>
          </w:rPr>
          <w:t>11</w:t>
        </w:r>
        <w:r w:rsidR="00B44E76">
          <w:rPr>
            <w:rFonts w:asciiTheme="minorHAnsi" w:eastAsiaTheme="minorEastAsia" w:hAnsiTheme="minorHAnsi" w:cstheme="minorBidi"/>
            <w:b w:val="0"/>
            <w:bCs w:val="0"/>
            <w:color w:val="auto"/>
            <w:sz w:val="22"/>
          </w:rPr>
          <w:tab/>
        </w:r>
        <w:r w:rsidR="00B44E76" w:rsidRPr="000A36E6">
          <w:rPr>
            <w:rStyle w:val="Hyperlink"/>
          </w:rPr>
          <w:t>Procurement Management Plan</w:t>
        </w:r>
        <w:r w:rsidR="00B44E76">
          <w:rPr>
            <w:webHidden/>
          </w:rPr>
          <w:tab/>
        </w:r>
        <w:r w:rsidR="00B44E76">
          <w:rPr>
            <w:webHidden/>
          </w:rPr>
          <w:fldChar w:fldCharType="begin"/>
        </w:r>
        <w:r w:rsidR="00B44E76">
          <w:rPr>
            <w:webHidden/>
          </w:rPr>
          <w:instrText xml:space="preserve"> PAGEREF _Toc392770402 \h </w:instrText>
        </w:r>
        <w:r w:rsidR="00B44E76">
          <w:rPr>
            <w:webHidden/>
          </w:rPr>
        </w:r>
        <w:r w:rsidR="00B44E76">
          <w:rPr>
            <w:webHidden/>
          </w:rPr>
          <w:fldChar w:fldCharType="separate"/>
        </w:r>
        <w:r w:rsidR="0046727B">
          <w:rPr>
            <w:webHidden/>
          </w:rPr>
          <w:t>31</w:t>
        </w:r>
        <w:r w:rsidR="00B44E76">
          <w:rPr>
            <w:webHidden/>
          </w:rPr>
          <w:fldChar w:fldCharType="end"/>
        </w:r>
      </w:hyperlink>
    </w:p>
    <w:p w14:paraId="36DDF0A4" w14:textId="77777777" w:rsidR="00B44E76" w:rsidRDefault="00EB32DB">
      <w:pPr>
        <w:pStyle w:val="TOC2"/>
        <w:tabs>
          <w:tab w:val="left" w:pos="1440"/>
        </w:tabs>
        <w:rPr>
          <w:rFonts w:asciiTheme="minorHAnsi" w:eastAsiaTheme="minorEastAsia" w:hAnsiTheme="minorHAnsi" w:cstheme="minorBidi"/>
          <w:color w:val="auto"/>
        </w:rPr>
      </w:pPr>
      <w:hyperlink w:anchor="_Toc392770403" w:history="1">
        <w:r w:rsidR="00B44E76" w:rsidRPr="000A36E6">
          <w:rPr>
            <w:rStyle w:val="Hyperlink"/>
          </w:rPr>
          <w:t>11.1</w:t>
        </w:r>
        <w:r w:rsidR="00B44E76">
          <w:rPr>
            <w:rFonts w:asciiTheme="minorHAnsi" w:eastAsiaTheme="minorEastAsia" w:hAnsiTheme="minorHAnsi" w:cstheme="minorBidi"/>
            <w:color w:val="auto"/>
          </w:rPr>
          <w:tab/>
        </w:r>
        <w:r w:rsidR="00B44E76" w:rsidRPr="000A36E6">
          <w:rPr>
            <w:rStyle w:val="Hyperlink"/>
          </w:rPr>
          <w:t>Purpose of the Procurement Management Plan</w:t>
        </w:r>
        <w:r w:rsidR="00B44E76">
          <w:rPr>
            <w:webHidden/>
          </w:rPr>
          <w:tab/>
        </w:r>
        <w:r w:rsidR="00B44E76">
          <w:rPr>
            <w:webHidden/>
          </w:rPr>
          <w:fldChar w:fldCharType="begin"/>
        </w:r>
        <w:r w:rsidR="00B44E76">
          <w:rPr>
            <w:webHidden/>
          </w:rPr>
          <w:instrText xml:space="preserve"> PAGEREF _Toc392770403 \h </w:instrText>
        </w:r>
        <w:r w:rsidR="00B44E76">
          <w:rPr>
            <w:webHidden/>
          </w:rPr>
        </w:r>
        <w:r w:rsidR="00B44E76">
          <w:rPr>
            <w:webHidden/>
          </w:rPr>
          <w:fldChar w:fldCharType="separate"/>
        </w:r>
        <w:r w:rsidR="0046727B">
          <w:rPr>
            <w:webHidden/>
          </w:rPr>
          <w:t>31</w:t>
        </w:r>
        <w:r w:rsidR="00B44E76">
          <w:rPr>
            <w:webHidden/>
          </w:rPr>
          <w:fldChar w:fldCharType="end"/>
        </w:r>
      </w:hyperlink>
    </w:p>
    <w:p w14:paraId="7B658F1A" w14:textId="77777777" w:rsidR="00B44E76" w:rsidRDefault="00EB32DB">
      <w:pPr>
        <w:pStyle w:val="TOC2"/>
        <w:tabs>
          <w:tab w:val="left" w:pos="1440"/>
        </w:tabs>
        <w:rPr>
          <w:rFonts w:asciiTheme="minorHAnsi" w:eastAsiaTheme="minorEastAsia" w:hAnsiTheme="minorHAnsi" w:cstheme="minorBidi"/>
          <w:color w:val="auto"/>
        </w:rPr>
      </w:pPr>
      <w:hyperlink w:anchor="_Toc392770404" w:history="1">
        <w:r w:rsidR="00B44E76" w:rsidRPr="000A36E6">
          <w:rPr>
            <w:rStyle w:val="Hyperlink"/>
          </w:rPr>
          <w:t>11.2</w:t>
        </w:r>
        <w:r w:rsidR="00B44E76">
          <w:rPr>
            <w:rFonts w:asciiTheme="minorHAnsi" w:eastAsiaTheme="minorEastAsia" w:hAnsiTheme="minorHAnsi" w:cstheme="minorBidi"/>
            <w:color w:val="auto"/>
          </w:rPr>
          <w:tab/>
        </w:r>
        <w:r w:rsidR="00B44E76" w:rsidRPr="000A36E6">
          <w:rPr>
            <w:rStyle w:val="Hyperlink"/>
          </w:rPr>
          <w:t>Roles and Responsibilities</w:t>
        </w:r>
        <w:r w:rsidR="00B44E76">
          <w:rPr>
            <w:webHidden/>
          </w:rPr>
          <w:tab/>
        </w:r>
        <w:r w:rsidR="00B44E76">
          <w:rPr>
            <w:webHidden/>
          </w:rPr>
          <w:fldChar w:fldCharType="begin"/>
        </w:r>
        <w:r w:rsidR="00B44E76">
          <w:rPr>
            <w:webHidden/>
          </w:rPr>
          <w:instrText xml:space="preserve"> PAGEREF _Toc392770404 \h </w:instrText>
        </w:r>
        <w:r w:rsidR="00B44E76">
          <w:rPr>
            <w:webHidden/>
          </w:rPr>
        </w:r>
        <w:r w:rsidR="00B44E76">
          <w:rPr>
            <w:webHidden/>
          </w:rPr>
          <w:fldChar w:fldCharType="separate"/>
        </w:r>
        <w:r w:rsidR="0046727B">
          <w:rPr>
            <w:webHidden/>
          </w:rPr>
          <w:t>31</w:t>
        </w:r>
        <w:r w:rsidR="00B44E76">
          <w:rPr>
            <w:webHidden/>
          </w:rPr>
          <w:fldChar w:fldCharType="end"/>
        </w:r>
      </w:hyperlink>
    </w:p>
    <w:p w14:paraId="022FDC40" w14:textId="77777777" w:rsidR="00B44E76" w:rsidRDefault="00EB32DB">
      <w:pPr>
        <w:pStyle w:val="TOC2"/>
        <w:tabs>
          <w:tab w:val="left" w:pos="1440"/>
        </w:tabs>
        <w:rPr>
          <w:rFonts w:asciiTheme="minorHAnsi" w:eastAsiaTheme="minorEastAsia" w:hAnsiTheme="minorHAnsi" w:cstheme="minorBidi"/>
          <w:color w:val="auto"/>
        </w:rPr>
      </w:pPr>
      <w:hyperlink w:anchor="_Toc392770405" w:history="1">
        <w:r w:rsidR="00B44E76" w:rsidRPr="000A36E6">
          <w:rPr>
            <w:rStyle w:val="Hyperlink"/>
          </w:rPr>
          <w:t>11.3</w:t>
        </w:r>
        <w:r w:rsidR="00B44E76">
          <w:rPr>
            <w:rFonts w:asciiTheme="minorHAnsi" w:eastAsiaTheme="minorEastAsia" w:hAnsiTheme="minorHAnsi" w:cstheme="minorBidi"/>
            <w:color w:val="auto"/>
          </w:rPr>
          <w:tab/>
        </w:r>
        <w:r w:rsidR="00B44E76" w:rsidRPr="000A36E6">
          <w:rPr>
            <w:rStyle w:val="Hyperlink"/>
          </w:rPr>
          <w:t>Required Project Procurements and Timing</w:t>
        </w:r>
        <w:r w:rsidR="00B44E76">
          <w:rPr>
            <w:webHidden/>
          </w:rPr>
          <w:tab/>
        </w:r>
        <w:r w:rsidR="00B44E76">
          <w:rPr>
            <w:webHidden/>
          </w:rPr>
          <w:fldChar w:fldCharType="begin"/>
        </w:r>
        <w:r w:rsidR="00B44E76">
          <w:rPr>
            <w:webHidden/>
          </w:rPr>
          <w:instrText xml:space="preserve"> PAGEREF _Toc392770405 \h </w:instrText>
        </w:r>
        <w:r w:rsidR="00B44E76">
          <w:rPr>
            <w:webHidden/>
          </w:rPr>
        </w:r>
        <w:r w:rsidR="00B44E76">
          <w:rPr>
            <w:webHidden/>
          </w:rPr>
          <w:fldChar w:fldCharType="separate"/>
        </w:r>
        <w:r w:rsidR="0046727B">
          <w:rPr>
            <w:webHidden/>
          </w:rPr>
          <w:t>31</w:t>
        </w:r>
        <w:r w:rsidR="00B44E76">
          <w:rPr>
            <w:webHidden/>
          </w:rPr>
          <w:fldChar w:fldCharType="end"/>
        </w:r>
      </w:hyperlink>
    </w:p>
    <w:p w14:paraId="012123D9" w14:textId="77777777" w:rsidR="00B44E76" w:rsidRDefault="00EB32DB">
      <w:pPr>
        <w:pStyle w:val="TOC2"/>
        <w:tabs>
          <w:tab w:val="left" w:pos="1440"/>
        </w:tabs>
        <w:rPr>
          <w:rFonts w:asciiTheme="minorHAnsi" w:eastAsiaTheme="minorEastAsia" w:hAnsiTheme="minorHAnsi" w:cstheme="minorBidi"/>
          <w:color w:val="auto"/>
        </w:rPr>
      </w:pPr>
      <w:hyperlink w:anchor="_Toc392770406" w:history="1">
        <w:r w:rsidR="00B44E76" w:rsidRPr="000A36E6">
          <w:rPr>
            <w:rStyle w:val="Hyperlink"/>
          </w:rPr>
          <w:t>11.4</w:t>
        </w:r>
        <w:r w:rsidR="00B44E76">
          <w:rPr>
            <w:rFonts w:asciiTheme="minorHAnsi" w:eastAsiaTheme="minorEastAsia" w:hAnsiTheme="minorHAnsi" w:cstheme="minorBidi"/>
            <w:color w:val="auto"/>
          </w:rPr>
          <w:tab/>
        </w:r>
        <w:r w:rsidR="00B44E76" w:rsidRPr="000A36E6">
          <w:rPr>
            <w:rStyle w:val="Hyperlink"/>
          </w:rPr>
          <w:t>Description of Items/ Services to be acquired</w:t>
        </w:r>
        <w:r w:rsidR="00B44E76">
          <w:rPr>
            <w:webHidden/>
          </w:rPr>
          <w:tab/>
        </w:r>
        <w:r w:rsidR="00B44E76">
          <w:rPr>
            <w:webHidden/>
          </w:rPr>
          <w:fldChar w:fldCharType="begin"/>
        </w:r>
        <w:r w:rsidR="00B44E76">
          <w:rPr>
            <w:webHidden/>
          </w:rPr>
          <w:instrText xml:space="preserve"> PAGEREF _Toc392770406 \h </w:instrText>
        </w:r>
        <w:r w:rsidR="00B44E76">
          <w:rPr>
            <w:webHidden/>
          </w:rPr>
        </w:r>
        <w:r w:rsidR="00B44E76">
          <w:rPr>
            <w:webHidden/>
          </w:rPr>
          <w:fldChar w:fldCharType="separate"/>
        </w:r>
        <w:r w:rsidR="0046727B">
          <w:rPr>
            <w:webHidden/>
          </w:rPr>
          <w:t>31</w:t>
        </w:r>
        <w:r w:rsidR="00B44E76">
          <w:rPr>
            <w:webHidden/>
          </w:rPr>
          <w:fldChar w:fldCharType="end"/>
        </w:r>
      </w:hyperlink>
    </w:p>
    <w:p w14:paraId="6F68EFD5" w14:textId="77777777" w:rsidR="00B44E76" w:rsidRDefault="00EB32DB">
      <w:pPr>
        <w:pStyle w:val="TOC1"/>
        <w:rPr>
          <w:rFonts w:asciiTheme="minorHAnsi" w:eastAsiaTheme="minorEastAsia" w:hAnsiTheme="minorHAnsi" w:cstheme="minorBidi"/>
          <w:b w:val="0"/>
          <w:bCs w:val="0"/>
          <w:color w:val="auto"/>
          <w:sz w:val="22"/>
        </w:rPr>
      </w:pPr>
      <w:hyperlink w:anchor="_Toc392770407" w:history="1">
        <w:r w:rsidR="00B44E76" w:rsidRPr="000A36E6">
          <w:rPr>
            <w:rStyle w:val="Hyperlink"/>
          </w:rPr>
          <w:t>12</w:t>
        </w:r>
        <w:r w:rsidR="00B44E76">
          <w:rPr>
            <w:rFonts w:asciiTheme="minorHAnsi" w:eastAsiaTheme="minorEastAsia" w:hAnsiTheme="minorHAnsi" w:cstheme="minorBidi"/>
            <w:b w:val="0"/>
            <w:bCs w:val="0"/>
            <w:color w:val="auto"/>
            <w:sz w:val="22"/>
          </w:rPr>
          <w:tab/>
        </w:r>
        <w:r w:rsidR="00B44E76" w:rsidRPr="000A36E6">
          <w:rPr>
            <w:rStyle w:val="Hyperlink"/>
          </w:rPr>
          <w:t>Project Closeout Report</w:t>
        </w:r>
        <w:r w:rsidR="00B44E76">
          <w:rPr>
            <w:webHidden/>
          </w:rPr>
          <w:tab/>
        </w:r>
        <w:r w:rsidR="00B44E76">
          <w:rPr>
            <w:webHidden/>
          </w:rPr>
          <w:fldChar w:fldCharType="begin"/>
        </w:r>
        <w:r w:rsidR="00B44E76">
          <w:rPr>
            <w:webHidden/>
          </w:rPr>
          <w:instrText xml:space="preserve"> PAGEREF _Toc392770407 \h </w:instrText>
        </w:r>
        <w:r w:rsidR="00B44E76">
          <w:rPr>
            <w:webHidden/>
          </w:rPr>
        </w:r>
        <w:r w:rsidR="00B44E76">
          <w:rPr>
            <w:webHidden/>
          </w:rPr>
          <w:fldChar w:fldCharType="separate"/>
        </w:r>
        <w:r w:rsidR="0046727B">
          <w:rPr>
            <w:webHidden/>
          </w:rPr>
          <w:t>32</w:t>
        </w:r>
        <w:r w:rsidR="00B44E76">
          <w:rPr>
            <w:webHidden/>
          </w:rPr>
          <w:fldChar w:fldCharType="end"/>
        </w:r>
      </w:hyperlink>
    </w:p>
    <w:p w14:paraId="27C5B177" w14:textId="77777777" w:rsidR="00B44E76" w:rsidRDefault="00EB32DB">
      <w:pPr>
        <w:pStyle w:val="TOC2"/>
        <w:tabs>
          <w:tab w:val="left" w:pos="1440"/>
        </w:tabs>
        <w:rPr>
          <w:rFonts w:asciiTheme="minorHAnsi" w:eastAsiaTheme="minorEastAsia" w:hAnsiTheme="minorHAnsi" w:cstheme="minorBidi"/>
          <w:color w:val="auto"/>
        </w:rPr>
      </w:pPr>
      <w:hyperlink w:anchor="_Toc392770408" w:history="1">
        <w:r w:rsidR="00B44E76" w:rsidRPr="000A36E6">
          <w:rPr>
            <w:rStyle w:val="Hyperlink"/>
          </w:rPr>
          <w:t>12.1</w:t>
        </w:r>
        <w:r w:rsidR="00B44E76">
          <w:rPr>
            <w:rFonts w:asciiTheme="minorHAnsi" w:eastAsiaTheme="minorEastAsia" w:hAnsiTheme="minorHAnsi" w:cstheme="minorBidi"/>
            <w:color w:val="auto"/>
          </w:rPr>
          <w:tab/>
        </w:r>
        <w:r w:rsidR="00B44E76" w:rsidRPr="000A36E6">
          <w:rPr>
            <w:rStyle w:val="Hyperlink"/>
          </w:rPr>
          <w:t>Purpose of Closeout Report</w:t>
        </w:r>
        <w:r w:rsidR="00B44E76">
          <w:rPr>
            <w:webHidden/>
          </w:rPr>
          <w:tab/>
        </w:r>
        <w:r w:rsidR="00B44E76">
          <w:rPr>
            <w:webHidden/>
          </w:rPr>
          <w:fldChar w:fldCharType="begin"/>
        </w:r>
        <w:r w:rsidR="00B44E76">
          <w:rPr>
            <w:webHidden/>
          </w:rPr>
          <w:instrText xml:space="preserve"> PAGEREF _Toc392770408 \h </w:instrText>
        </w:r>
        <w:r w:rsidR="00B44E76">
          <w:rPr>
            <w:webHidden/>
          </w:rPr>
        </w:r>
        <w:r w:rsidR="00B44E76">
          <w:rPr>
            <w:webHidden/>
          </w:rPr>
          <w:fldChar w:fldCharType="separate"/>
        </w:r>
        <w:r w:rsidR="0046727B">
          <w:rPr>
            <w:webHidden/>
          </w:rPr>
          <w:t>32</w:t>
        </w:r>
        <w:r w:rsidR="00B44E76">
          <w:rPr>
            <w:webHidden/>
          </w:rPr>
          <w:fldChar w:fldCharType="end"/>
        </w:r>
      </w:hyperlink>
    </w:p>
    <w:p w14:paraId="6635E909" w14:textId="77777777" w:rsidR="00B44E76" w:rsidRDefault="00EB32DB">
      <w:pPr>
        <w:pStyle w:val="TOC2"/>
        <w:tabs>
          <w:tab w:val="left" w:pos="1440"/>
        </w:tabs>
        <w:rPr>
          <w:rFonts w:asciiTheme="minorHAnsi" w:eastAsiaTheme="minorEastAsia" w:hAnsiTheme="minorHAnsi" w:cstheme="minorBidi"/>
          <w:color w:val="auto"/>
        </w:rPr>
      </w:pPr>
      <w:hyperlink w:anchor="_Toc392770409" w:history="1">
        <w:r w:rsidR="00B44E76" w:rsidRPr="000A36E6">
          <w:rPr>
            <w:rStyle w:val="Hyperlink"/>
          </w:rPr>
          <w:t>12.2</w:t>
        </w:r>
        <w:r w:rsidR="00B44E76">
          <w:rPr>
            <w:rFonts w:asciiTheme="minorHAnsi" w:eastAsiaTheme="minorEastAsia" w:hAnsiTheme="minorHAnsi" w:cstheme="minorBidi"/>
            <w:color w:val="auto"/>
          </w:rPr>
          <w:tab/>
        </w:r>
        <w:r w:rsidR="00B44E76" w:rsidRPr="000A36E6">
          <w:rPr>
            <w:rStyle w:val="Hyperlink"/>
          </w:rPr>
          <w:t>Administrative Closure</w:t>
        </w:r>
        <w:r w:rsidR="00B44E76">
          <w:rPr>
            <w:webHidden/>
          </w:rPr>
          <w:tab/>
        </w:r>
        <w:r w:rsidR="00B44E76">
          <w:rPr>
            <w:webHidden/>
          </w:rPr>
          <w:fldChar w:fldCharType="begin"/>
        </w:r>
        <w:r w:rsidR="00B44E76">
          <w:rPr>
            <w:webHidden/>
          </w:rPr>
          <w:instrText xml:space="preserve"> PAGEREF _Toc392770409 \h </w:instrText>
        </w:r>
        <w:r w:rsidR="00B44E76">
          <w:rPr>
            <w:webHidden/>
          </w:rPr>
        </w:r>
        <w:r w:rsidR="00B44E76">
          <w:rPr>
            <w:webHidden/>
          </w:rPr>
          <w:fldChar w:fldCharType="separate"/>
        </w:r>
        <w:r w:rsidR="0046727B">
          <w:rPr>
            <w:webHidden/>
          </w:rPr>
          <w:t>32</w:t>
        </w:r>
        <w:r w:rsidR="00B44E76">
          <w:rPr>
            <w:webHidden/>
          </w:rPr>
          <w:fldChar w:fldCharType="end"/>
        </w:r>
      </w:hyperlink>
    </w:p>
    <w:p w14:paraId="2FEF6576" w14:textId="77777777" w:rsidR="001414E7" w:rsidRPr="006E6888" w:rsidRDefault="00DB1889">
      <w:pPr>
        <w:sectPr w:rsidR="001414E7" w:rsidRPr="006E6888" w:rsidSect="001B4682">
          <w:footerReference w:type="default" r:id="rId11"/>
          <w:pgSz w:w="12240" w:h="15840" w:code="1"/>
          <w:pgMar w:top="288" w:right="1440" w:bottom="792" w:left="1440" w:header="720" w:footer="720" w:gutter="0"/>
          <w:pgNumType w:start="1"/>
          <w:cols w:space="720"/>
          <w:docGrid w:linePitch="360"/>
        </w:sectPr>
      </w:pPr>
      <w:r w:rsidRPr="006E6888">
        <w:rPr>
          <w:b/>
          <w:bCs/>
          <w:noProof/>
          <w:color w:val="000000"/>
          <w:sz w:val="28"/>
          <w:szCs w:val="22"/>
        </w:rPr>
        <w:fldChar w:fldCharType="end"/>
      </w:r>
    </w:p>
    <w:p w14:paraId="4D97E20E" w14:textId="09120085" w:rsidR="001414E7" w:rsidRPr="00CD6008" w:rsidRDefault="00DB1889" w:rsidP="00CA1B6B">
      <w:pPr>
        <w:pStyle w:val="Heading1"/>
        <w:rPr>
          <w:rFonts w:cs="Arial"/>
        </w:rPr>
      </w:pPr>
      <w:bookmarkStart w:id="0" w:name="_Toc392770344"/>
      <w:r w:rsidRPr="00CD6008">
        <w:rPr>
          <w:rFonts w:cs="Arial"/>
        </w:rPr>
        <w:lastRenderedPageBreak/>
        <w:t>General Organization</w:t>
      </w:r>
      <w:bookmarkEnd w:id="0"/>
      <w:r w:rsidR="003F6A23">
        <w:rPr>
          <w:rFonts w:cs="Arial"/>
        </w:rPr>
        <w:t>--DONE</w:t>
      </w:r>
    </w:p>
    <w:p w14:paraId="032C8214" w14:textId="77777777" w:rsidR="001414E7" w:rsidRPr="006E6888" w:rsidRDefault="001414E7" w:rsidP="00CA1B6B">
      <w:pPr>
        <w:pStyle w:val="Heading2"/>
        <w:rPr>
          <w:rFonts w:ascii="Times New Roman" w:hAnsi="Times New Roman"/>
        </w:rPr>
      </w:pPr>
      <w:bookmarkStart w:id="1" w:name="_Toc392770345"/>
      <w:r w:rsidRPr="00CD6008">
        <w:rPr>
          <w:rFonts w:cs="Arial"/>
        </w:rPr>
        <w:t>Project</w:t>
      </w:r>
      <w:r w:rsidRPr="006E6888">
        <w:rPr>
          <w:rFonts w:ascii="Times New Roman" w:hAnsi="Times New Roman"/>
        </w:rPr>
        <w:t xml:space="preserve"> </w:t>
      </w:r>
      <w:r w:rsidRPr="00150BD3">
        <w:rPr>
          <w:rFonts w:cs="Arial"/>
        </w:rPr>
        <w:t>Manager</w:t>
      </w:r>
      <w:bookmarkEnd w:id="1"/>
    </w:p>
    <w:p w14:paraId="7ACDCE96" w14:textId="717D627B" w:rsidR="59114A35" w:rsidRDefault="00150BD3" w:rsidP="00150BD3">
      <w:pPr>
        <w:ind w:left="576"/>
      </w:pPr>
      <w:r w:rsidRPr="006A54D6">
        <w:t xml:space="preserve">Karla Hernandez is the Project Manager for team </w:t>
      </w:r>
      <w:proofErr w:type="spellStart"/>
      <w:r w:rsidRPr="006A54D6">
        <w:t>Aegle</w:t>
      </w:r>
      <w:proofErr w:type="spellEnd"/>
      <w:r w:rsidRPr="006A54D6">
        <w:t>. Karla was selected as a Project Manager by the Project Director Cdr. Mike O'Dell and approved by every team member. Karla is a Software Engineering Student at the University of Texas at Arlington. The project manager is in charge of guiding the team, making sure that everyone successfully accomplishes all the tasks in a timely manner. Also, the project manager is the main point of contact with the project sponsor as well as scheduling team meetings and setting the agendas to make sure the purpose of the meeting has been accomplished. The Project Manager has more than one year of industry experience working in teams, which provided her with experience on managing and leading a group as well as organizing a team and conflict resolution. The Team agreed on selecting the Outreach Storage System as the project to develop.</w:t>
      </w:r>
    </w:p>
    <w:p w14:paraId="4CBED7F4" w14:textId="77777777" w:rsidR="00150BD3" w:rsidRPr="006E6888" w:rsidRDefault="00150BD3" w:rsidP="00150BD3">
      <w:pPr>
        <w:ind w:left="576"/>
      </w:pPr>
    </w:p>
    <w:p w14:paraId="37CC54DC" w14:textId="77777777" w:rsidR="001414E7" w:rsidRPr="00CD6008" w:rsidRDefault="001414E7" w:rsidP="00CA1B6B">
      <w:pPr>
        <w:pStyle w:val="Heading2"/>
        <w:rPr>
          <w:rFonts w:cs="Arial"/>
        </w:rPr>
      </w:pPr>
      <w:bookmarkStart w:id="2" w:name="_Toc392770346"/>
      <w:r w:rsidRPr="00CD6008">
        <w:rPr>
          <w:rFonts w:cs="Arial"/>
        </w:rPr>
        <w:t>Project Oversight</w:t>
      </w:r>
      <w:bookmarkEnd w:id="2"/>
    </w:p>
    <w:p w14:paraId="14E57CA3" w14:textId="29D2554E" w:rsidR="59114A35" w:rsidRDefault="00150BD3" w:rsidP="00807C56">
      <w:pPr>
        <w:ind w:left="576"/>
      </w:pPr>
      <w:r w:rsidRPr="006A54D6">
        <w:t xml:space="preserve">The team has agreed on keeping an internal calendar, having all tasks due one week before the official syllabus dictates, so that the team has more time available to have the documents reviewed by several people before officially submitting them. The tasks are broken down into the smallest possible-working units, providing the team the ability to easily understand each </w:t>
      </w:r>
      <w:r>
        <w:t xml:space="preserve">one of them. Tasks will be </w:t>
      </w:r>
      <w:r w:rsidRPr="006A54D6">
        <w:t>delegate</w:t>
      </w:r>
      <w:r>
        <w:t xml:space="preserve">d </w:t>
      </w:r>
      <w:r w:rsidRPr="006A54D6">
        <w:t>according to the individual's strengths.</w:t>
      </w:r>
      <w:r>
        <w:t xml:space="preserve"> For documentation, the team is using Google Drive, but in the process of migrating to </w:t>
      </w:r>
      <w:proofErr w:type="spellStart"/>
      <w:r>
        <w:t>GitHub</w:t>
      </w:r>
      <w:proofErr w:type="spellEnd"/>
      <w:r>
        <w:t>, to enable version control of each document. The team has a group chat, which enables real time communication among all the team members, where every concern or topic is discussed or the time for a meeting is established.</w:t>
      </w:r>
    </w:p>
    <w:p w14:paraId="125ECB65" w14:textId="77777777" w:rsidR="00150BD3" w:rsidRDefault="00150BD3" w:rsidP="00807C56">
      <w:pPr>
        <w:ind w:left="576"/>
      </w:pPr>
    </w:p>
    <w:p w14:paraId="59AD9012" w14:textId="77777777" w:rsidR="00150BD3" w:rsidRDefault="00150BD3" w:rsidP="00807C56">
      <w:pPr>
        <w:ind w:left="576"/>
      </w:pPr>
    </w:p>
    <w:p w14:paraId="727CED16" w14:textId="77777777" w:rsidR="00150BD3" w:rsidRDefault="00150BD3" w:rsidP="00807C56">
      <w:pPr>
        <w:ind w:left="576"/>
      </w:pPr>
    </w:p>
    <w:p w14:paraId="3DA04A12" w14:textId="77777777" w:rsidR="00150BD3" w:rsidRDefault="00150BD3" w:rsidP="00807C56">
      <w:pPr>
        <w:ind w:left="576"/>
      </w:pPr>
    </w:p>
    <w:p w14:paraId="49466FBA" w14:textId="77777777" w:rsidR="00150BD3" w:rsidRDefault="00150BD3" w:rsidP="00807C56">
      <w:pPr>
        <w:ind w:left="576"/>
      </w:pPr>
    </w:p>
    <w:p w14:paraId="2E390E95" w14:textId="77777777" w:rsidR="00150BD3" w:rsidRDefault="00150BD3" w:rsidP="00807C56">
      <w:pPr>
        <w:ind w:left="576"/>
      </w:pPr>
    </w:p>
    <w:p w14:paraId="5DF14610" w14:textId="77777777" w:rsidR="00150BD3" w:rsidRPr="006E6888" w:rsidRDefault="00150BD3" w:rsidP="00807C56">
      <w:pPr>
        <w:ind w:left="576"/>
      </w:pPr>
    </w:p>
    <w:p w14:paraId="2B35344E" w14:textId="77777777" w:rsidR="001414E7" w:rsidRDefault="001414E7" w:rsidP="00CA1B6B">
      <w:pPr>
        <w:pStyle w:val="Heading2"/>
        <w:rPr>
          <w:rFonts w:cs="Arial"/>
        </w:rPr>
      </w:pPr>
      <w:bookmarkStart w:id="3" w:name="_Toc392770347"/>
      <w:r w:rsidRPr="00CD6008">
        <w:rPr>
          <w:rFonts w:cs="Arial"/>
        </w:rPr>
        <w:lastRenderedPageBreak/>
        <w:t>Roles and Responsibilities</w:t>
      </w:r>
      <w:bookmarkEnd w:id="3"/>
    </w:p>
    <w:p w14:paraId="0C19CF26" w14:textId="7E84EE81" w:rsidR="00150BD3" w:rsidRDefault="00150BD3" w:rsidP="00150BD3">
      <w:r>
        <w:t>The following table describes the roles and responsibilities of each stakeholder involved in the development of the Outreach Storage System.</w:t>
      </w:r>
    </w:p>
    <w:p w14:paraId="196152FB" w14:textId="77777777" w:rsidR="00150BD3" w:rsidRPr="00150BD3" w:rsidRDefault="00150BD3" w:rsidP="00150BD3"/>
    <w:tbl>
      <w:tblPr>
        <w:tblStyle w:val="TableGrid"/>
        <w:tblW w:w="9974" w:type="dxa"/>
        <w:tblLook w:val="04A0" w:firstRow="1" w:lastRow="0" w:firstColumn="1" w:lastColumn="0" w:noHBand="0" w:noVBand="1"/>
      </w:tblPr>
      <w:tblGrid>
        <w:gridCol w:w="2088"/>
        <w:gridCol w:w="2790"/>
        <w:gridCol w:w="5096"/>
      </w:tblGrid>
      <w:tr w:rsidR="00150BD3" w14:paraId="25EC10FC" w14:textId="77777777" w:rsidTr="00F5432A">
        <w:trPr>
          <w:trHeight w:val="472"/>
        </w:trPr>
        <w:tc>
          <w:tcPr>
            <w:tcW w:w="2088" w:type="dxa"/>
            <w:shd w:val="clear" w:color="auto" w:fill="BFBFBF" w:themeFill="background1" w:themeFillShade="BF"/>
          </w:tcPr>
          <w:p w14:paraId="2AF74B6E" w14:textId="77777777" w:rsidR="00150BD3" w:rsidRPr="009E3C54" w:rsidRDefault="00150BD3" w:rsidP="00F5432A">
            <w:pPr>
              <w:rPr>
                <w:b/>
              </w:rPr>
            </w:pPr>
            <w:r w:rsidRPr="009E3C54">
              <w:rPr>
                <w:b/>
              </w:rPr>
              <w:t>Team Member</w:t>
            </w:r>
          </w:p>
        </w:tc>
        <w:tc>
          <w:tcPr>
            <w:tcW w:w="2790" w:type="dxa"/>
            <w:shd w:val="clear" w:color="auto" w:fill="BFBFBF" w:themeFill="background1" w:themeFillShade="BF"/>
          </w:tcPr>
          <w:p w14:paraId="6C15885C" w14:textId="77777777" w:rsidR="00150BD3" w:rsidRPr="009E3C54" w:rsidRDefault="00150BD3" w:rsidP="00F5432A">
            <w:pPr>
              <w:rPr>
                <w:b/>
              </w:rPr>
            </w:pPr>
            <w:r w:rsidRPr="009E3C54">
              <w:rPr>
                <w:b/>
              </w:rPr>
              <w:t xml:space="preserve">Roles </w:t>
            </w:r>
          </w:p>
        </w:tc>
        <w:tc>
          <w:tcPr>
            <w:tcW w:w="5096" w:type="dxa"/>
            <w:shd w:val="clear" w:color="auto" w:fill="BFBFBF" w:themeFill="background1" w:themeFillShade="BF"/>
          </w:tcPr>
          <w:p w14:paraId="111D239E" w14:textId="77777777" w:rsidR="00150BD3" w:rsidRPr="009E3C54" w:rsidRDefault="00150BD3" w:rsidP="00F5432A">
            <w:pPr>
              <w:rPr>
                <w:b/>
              </w:rPr>
            </w:pPr>
            <w:r w:rsidRPr="009E3C54">
              <w:rPr>
                <w:b/>
              </w:rPr>
              <w:t>Responsibilities</w:t>
            </w:r>
          </w:p>
        </w:tc>
      </w:tr>
      <w:tr w:rsidR="00150BD3" w14:paraId="4A7561CA" w14:textId="77777777" w:rsidTr="00F5432A">
        <w:trPr>
          <w:trHeight w:val="486"/>
        </w:trPr>
        <w:tc>
          <w:tcPr>
            <w:tcW w:w="2088" w:type="dxa"/>
            <w:vMerge w:val="restart"/>
          </w:tcPr>
          <w:p w14:paraId="6C5449F1" w14:textId="77777777" w:rsidR="00150BD3" w:rsidRDefault="00150BD3" w:rsidP="00F5432A"/>
          <w:p w14:paraId="78A59DCE" w14:textId="77777777" w:rsidR="00150BD3" w:rsidRDefault="00150BD3" w:rsidP="00F5432A"/>
          <w:p w14:paraId="04A3E066" w14:textId="77777777" w:rsidR="00150BD3" w:rsidRDefault="00150BD3" w:rsidP="00F5432A"/>
          <w:p w14:paraId="1DE46693" w14:textId="77777777" w:rsidR="00150BD3" w:rsidRDefault="00150BD3" w:rsidP="00F5432A">
            <w:r>
              <w:t>Karla Hernandez</w:t>
            </w:r>
          </w:p>
        </w:tc>
        <w:tc>
          <w:tcPr>
            <w:tcW w:w="2790" w:type="dxa"/>
          </w:tcPr>
          <w:p w14:paraId="5E3FCDBF" w14:textId="77777777" w:rsidR="00150BD3" w:rsidRDefault="00150BD3" w:rsidP="00F5432A"/>
          <w:p w14:paraId="50C50901" w14:textId="77777777" w:rsidR="00150BD3" w:rsidRDefault="00150BD3" w:rsidP="00F5432A"/>
          <w:p w14:paraId="31F7456E" w14:textId="77777777" w:rsidR="00150BD3" w:rsidRDefault="00150BD3" w:rsidP="00F5432A">
            <w:r>
              <w:t>Team Lead</w:t>
            </w:r>
          </w:p>
        </w:tc>
        <w:tc>
          <w:tcPr>
            <w:tcW w:w="5096" w:type="dxa"/>
          </w:tcPr>
          <w:p w14:paraId="762F4D2C" w14:textId="77777777" w:rsidR="00150BD3" w:rsidRDefault="00150BD3" w:rsidP="00F5432A">
            <w:r>
              <w:t>Ensure that tasks are completed on time.</w:t>
            </w:r>
          </w:p>
          <w:p w14:paraId="0FB08461" w14:textId="77777777" w:rsidR="00150BD3" w:rsidRDefault="00150BD3" w:rsidP="00F5432A">
            <w:r>
              <w:t>Ensure that team stays on focus.</w:t>
            </w:r>
          </w:p>
          <w:p w14:paraId="01D3263A" w14:textId="77777777" w:rsidR="00150BD3" w:rsidRDefault="00150BD3" w:rsidP="00F5432A">
            <w:r>
              <w:t>Ensure that risks are successfully handled.</w:t>
            </w:r>
          </w:p>
          <w:p w14:paraId="1C6E4043" w14:textId="77777777" w:rsidR="00150BD3" w:rsidRDefault="00150BD3" w:rsidP="00F5432A">
            <w:r>
              <w:t>Main contact with Sponsor and Change Control management.</w:t>
            </w:r>
          </w:p>
          <w:p w14:paraId="4CA3FEDE" w14:textId="77777777" w:rsidR="00150BD3" w:rsidRDefault="00150BD3" w:rsidP="00F5432A">
            <w:r>
              <w:t>Conflict Solver.</w:t>
            </w:r>
          </w:p>
        </w:tc>
      </w:tr>
      <w:tr w:rsidR="00150BD3" w14:paraId="5D6A6018" w14:textId="77777777" w:rsidTr="008B2F46">
        <w:trPr>
          <w:trHeight w:val="486"/>
        </w:trPr>
        <w:tc>
          <w:tcPr>
            <w:tcW w:w="2088" w:type="dxa"/>
            <w:vMerge/>
            <w:tcBorders>
              <w:bottom w:val="single" w:sz="4" w:space="0" w:color="000000" w:themeColor="text1"/>
            </w:tcBorders>
          </w:tcPr>
          <w:p w14:paraId="143565BE" w14:textId="77777777" w:rsidR="00150BD3" w:rsidRDefault="00150BD3" w:rsidP="00F5432A"/>
        </w:tc>
        <w:tc>
          <w:tcPr>
            <w:tcW w:w="2790" w:type="dxa"/>
            <w:tcBorders>
              <w:bottom w:val="single" w:sz="4" w:space="0" w:color="000000" w:themeColor="text1"/>
            </w:tcBorders>
          </w:tcPr>
          <w:p w14:paraId="5F8CD7F4" w14:textId="77777777" w:rsidR="00150BD3" w:rsidRDefault="00150BD3" w:rsidP="00F5432A">
            <w:r>
              <w:t>Architecture Lead</w:t>
            </w:r>
          </w:p>
        </w:tc>
        <w:tc>
          <w:tcPr>
            <w:tcW w:w="5096" w:type="dxa"/>
            <w:tcBorders>
              <w:bottom w:val="single" w:sz="4" w:space="0" w:color="000000" w:themeColor="text1"/>
            </w:tcBorders>
          </w:tcPr>
          <w:p w14:paraId="394592BE" w14:textId="77777777" w:rsidR="00150BD3" w:rsidRDefault="00150BD3" w:rsidP="00F5432A">
            <w:r>
              <w:t>Software System Architecture Design</w:t>
            </w:r>
          </w:p>
          <w:p w14:paraId="3D1B5A77" w14:textId="77777777" w:rsidR="00150BD3" w:rsidRDefault="00150BD3" w:rsidP="00F5432A">
            <w:r>
              <w:t>Software Sub System Architecture Design.</w:t>
            </w:r>
          </w:p>
        </w:tc>
      </w:tr>
      <w:tr w:rsidR="00EB32DB" w14:paraId="4F5FBDAA" w14:textId="77777777" w:rsidTr="00F5432A">
        <w:trPr>
          <w:trHeight w:val="486"/>
        </w:trPr>
        <w:tc>
          <w:tcPr>
            <w:tcW w:w="2088" w:type="dxa"/>
            <w:vMerge w:val="restart"/>
          </w:tcPr>
          <w:p w14:paraId="54F562E4" w14:textId="77777777" w:rsidR="00EB32DB" w:rsidRDefault="00EB32DB" w:rsidP="00F5432A"/>
          <w:p w14:paraId="64DFAD6D" w14:textId="77777777" w:rsidR="00EB32DB" w:rsidRDefault="00EB32DB" w:rsidP="00F5432A"/>
          <w:p w14:paraId="740D1E50" w14:textId="77777777" w:rsidR="00EB32DB" w:rsidRDefault="00EB32DB" w:rsidP="00F5432A"/>
          <w:p w14:paraId="77E8A0C8" w14:textId="77777777" w:rsidR="00EB32DB" w:rsidRDefault="00EB32DB" w:rsidP="00F5432A"/>
          <w:p w14:paraId="3650DC99" w14:textId="77777777" w:rsidR="00EB32DB" w:rsidRDefault="00EB32DB" w:rsidP="00F5432A">
            <w:r>
              <w:t>Joseph Finnegan</w:t>
            </w:r>
          </w:p>
        </w:tc>
        <w:tc>
          <w:tcPr>
            <w:tcW w:w="2790" w:type="dxa"/>
          </w:tcPr>
          <w:p w14:paraId="572BA509" w14:textId="77777777" w:rsidR="00EB32DB" w:rsidRDefault="00EB32DB" w:rsidP="00F5432A">
            <w:r>
              <w:t>Software Manager</w:t>
            </w:r>
          </w:p>
        </w:tc>
        <w:tc>
          <w:tcPr>
            <w:tcW w:w="5096" w:type="dxa"/>
          </w:tcPr>
          <w:p w14:paraId="406720BD" w14:textId="77777777" w:rsidR="00EB32DB" w:rsidRDefault="00EB32DB" w:rsidP="00F5432A">
            <w:r>
              <w:t>Manage Development Lifecycle of the Web Application.</w:t>
            </w:r>
          </w:p>
        </w:tc>
      </w:tr>
      <w:tr w:rsidR="00EB32DB" w14:paraId="33228808" w14:textId="77777777" w:rsidTr="00F5432A">
        <w:trPr>
          <w:trHeight w:val="486"/>
        </w:trPr>
        <w:tc>
          <w:tcPr>
            <w:tcW w:w="2088" w:type="dxa"/>
            <w:vMerge/>
          </w:tcPr>
          <w:p w14:paraId="26FBF5C8" w14:textId="77777777" w:rsidR="00EB32DB" w:rsidRDefault="00EB32DB" w:rsidP="00F5432A"/>
        </w:tc>
        <w:tc>
          <w:tcPr>
            <w:tcW w:w="2790" w:type="dxa"/>
          </w:tcPr>
          <w:p w14:paraId="2B10B706" w14:textId="77777777" w:rsidR="00EB32DB" w:rsidRDefault="00EB32DB" w:rsidP="00F5432A">
            <w:r>
              <w:t>Test Lead</w:t>
            </w:r>
          </w:p>
        </w:tc>
        <w:tc>
          <w:tcPr>
            <w:tcW w:w="5096" w:type="dxa"/>
          </w:tcPr>
          <w:p w14:paraId="3B4A31F4" w14:textId="77777777" w:rsidR="00EB32DB" w:rsidRDefault="00EB32DB" w:rsidP="00F5432A">
            <w:r>
              <w:t>Design a Test Plan for the project.</w:t>
            </w:r>
          </w:p>
          <w:p w14:paraId="286B3023" w14:textId="77777777" w:rsidR="00EB32DB" w:rsidRDefault="00EB32DB" w:rsidP="00F5432A">
            <w:r>
              <w:t>Keep track of any bug resolution.</w:t>
            </w:r>
          </w:p>
        </w:tc>
      </w:tr>
      <w:tr w:rsidR="00EB32DB" w14:paraId="2B7B78BE" w14:textId="77777777" w:rsidTr="00803585">
        <w:trPr>
          <w:trHeight w:val="620"/>
        </w:trPr>
        <w:tc>
          <w:tcPr>
            <w:tcW w:w="2088" w:type="dxa"/>
            <w:vMerge/>
          </w:tcPr>
          <w:p w14:paraId="4EC9622A" w14:textId="77777777" w:rsidR="00EB32DB" w:rsidRDefault="00EB32DB" w:rsidP="00F5432A"/>
        </w:tc>
        <w:tc>
          <w:tcPr>
            <w:tcW w:w="2790" w:type="dxa"/>
            <w:tcBorders>
              <w:bottom w:val="single" w:sz="4" w:space="0" w:color="auto"/>
            </w:tcBorders>
          </w:tcPr>
          <w:p w14:paraId="1EC7B522" w14:textId="77777777" w:rsidR="00EB32DB" w:rsidRDefault="00EB32DB" w:rsidP="00F5432A"/>
          <w:p w14:paraId="6E7CA4F4" w14:textId="77777777" w:rsidR="00EB32DB" w:rsidRDefault="00EB32DB" w:rsidP="00F5432A">
            <w:r>
              <w:t>Server Lead</w:t>
            </w:r>
          </w:p>
        </w:tc>
        <w:tc>
          <w:tcPr>
            <w:tcW w:w="5096" w:type="dxa"/>
            <w:tcBorders>
              <w:bottom w:val="single" w:sz="4" w:space="0" w:color="auto"/>
            </w:tcBorders>
          </w:tcPr>
          <w:p w14:paraId="3ED1090C" w14:textId="77777777" w:rsidR="00EB32DB" w:rsidRDefault="00EB32DB" w:rsidP="00F5432A">
            <w:r>
              <w:t>Choose the best Server based on the project needs.</w:t>
            </w:r>
          </w:p>
          <w:p w14:paraId="0FE60E59" w14:textId="77777777" w:rsidR="00EB32DB" w:rsidRDefault="00EB32DB" w:rsidP="00F5432A">
            <w:r>
              <w:t>Set up the Server.</w:t>
            </w:r>
          </w:p>
          <w:p w14:paraId="755A7D07" w14:textId="07C1388A" w:rsidR="00EB32DB" w:rsidRDefault="00EB32DB" w:rsidP="00F5432A">
            <w:r>
              <w:t>Maintain the Server as required.</w:t>
            </w:r>
          </w:p>
        </w:tc>
      </w:tr>
      <w:tr w:rsidR="00EB32DB" w14:paraId="47CD20F9" w14:textId="77777777" w:rsidTr="00803585">
        <w:trPr>
          <w:trHeight w:val="565"/>
        </w:trPr>
        <w:tc>
          <w:tcPr>
            <w:tcW w:w="2088" w:type="dxa"/>
            <w:vMerge/>
          </w:tcPr>
          <w:p w14:paraId="35D56C5C" w14:textId="77777777" w:rsidR="00EB32DB" w:rsidRDefault="00EB32DB" w:rsidP="00F5432A"/>
        </w:tc>
        <w:tc>
          <w:tcPr>
            <w:tcW w:w="2790" w:type="dxa"/>
            <w:tcBorders>
              <w:top w:val="single" w:sz="4" w:space="0" w:color="auto"/>
            </w:tcBorders>
          </w:tcPr>
          <w:p w14:paraId="57AAD345" w14:textId="1AA2AF32" w:rsidR="00EB32DB" w:rsidRDefault="00EB32DB" w:rsidP="00F5432A">
            <w:r>
              <w:t>Risk Manager</w:t>
            </w:r>
          </w:p>
        </w:tc>
        <w:tc>
          <w:tcPr>
            <w:tcW w:w="5096" w:type="dxa"/>
            <w:tcBorders>
              <w:top w:val="single" w:sz="4" w:space="0" w:color="auto"/>
            </w:tcBorders>
          </w:tcPr>
          <w:p w14:paraId="4F77F3B4" w14:textId="7D812F9C" w:rsidR="00EB32DB" w:rsidRDefault="00EB32DB" w:rsidP="00F5432A">
            <w:r>
              <w:t>Manage Risk Associated issues and documentation.</w:t>
            </w:r>
          </w:p>
        </w:tc>
      </w:tr>
      <w:tr w:rsidR="00150BD3" w14:paraId="17E056A9" w14:textId="77777777" w:rsidTr="00F5432A">
        <w:trPr>
          <w:trHeight w:val="486"/>
        </w:trPr>
        <w:tc>
          <w:tcPr>
            <w:tcW w:w="2088" w:type="dxa"/>
            <w:vMerge w:val="restart"/>
          </w:tcPr>
          <w:p w14:paraId="3AD3ECF6" w14:textId="77777777" w:rsidR="00150BD3" w:rsidRDefault="00150BD3" w:rsidP="00F5432A"/>
          <w:p w14:paraId="6F366E55" w14:textId="77777777" w:rsidR="00150BD3" w:rsidRDefault="00150BD3" w:rsidP="00F5432A"/>
          <w:p w14:paraId="1633B256" w14:textId="77777777" w:rsidR="00150BD3" w:rsidRDefault="00150BD3" w:rsidP="00F5432A">
            <w:r>
              <w:t>Joe Martinez</w:t>
            </w:r>
          </w:p>
        </w:tc>
        <w:tc>
          <w:tcPr>
            <w:tcW w:w="2790" w:type="dxa"/>
          </w:tcPr>
          <w:p w14:paraId="584D3FAB" w14:textId="77777777" w:rsidR="00150BD3" w:rsidRDefault="00150BD3" w:rsidP="00F5432A"/>
          <w:p w14:paraId="26906654" w14:textId="77777777" w:rsidR="00150BD3" w:rsidRDefault="00150BD3" w:rsidP="00F5432A">
            <w:r>
              <w:t>Document Master</w:t>
            </w:r>
          </w:p>
        </w:tc>
        <w:tc>
          <w:tcPr>
            <w:tcW w:w="5096" w:type="dxa"/>
          </w:tcPr>
          <w:p w14:paraId="0CB26AE0" w14:textId="77777777" w:rsidR="00150BD3" w:rsidRDefault="00150BD3" w:rsidP="00F5432A">
            <w:r>
              <w:t>Integrate the documents.</w:t>
            </w:r>
          </w:p>
          <w:p w14:paraId="33BADC5B" w14:textId="77777777" w:rsidR="00150BD3" w:rsidRDefault="00150BD3" w:rsidP="00F5432A">
            <w:r>
              <w:t>Review the documents to ensure consistence.</w:t>
            </w:r>
          </w:p>
          <w:p w14:paraId="22A465C1" w14:textId="77777777" w:rsidR="00150BD3" w:rsidRDefault="00150BD3" w:rsidP="00F5432A">
            <w:r>
              <w:t>Make final modifications.</w:t>
            </w:r>
          </w:p>
        </w:tc>
      </w:tr>
      <w:tr w:rsidR="00150BD3" w14:paraId="3932A038" w14:textId="77777777" w:rsidTr="00F5432A">
        <w:trPr>
          <w:trHeight w:val="486"/>
        </w:trPr>
        <w:tc>
          <w:tcPr>
            <w:tcW w:w="2088" w:type="dxa"/>
            <w:vMerge/>
          </w:tcPr>
          <w:p w14:paraId="1469580E" w14:textId="77777777" w:rsidR="00150BD3" w:rsidRDefault="00150BD3" w:rsidP="00F5432A"/>
        </w:tc>
        <w:tc>
          <w:tcPr>
            <w:tcW w:w="2790" w:type="dxa"/>
          </w:tcPr>
          <w:p w14:paraId="2863CF94" w14:textId="77777777" w:rsidR="00150BD3" w:rsidRDefault="00150BD3" w:rsidP="00F5432A">
            <w:r>
              <w:t>Database Lead</w:t>
            </w:r>
          </w:p>
        </w:tc>
        <w:tc>
          <w:tcPr>
            <w:tcW w:w="5096" w:type="dxa"/>
          </w:tcPr>
          <w:p w14:paraId="181F26FA" w14:textId="77777777" w:rsidR="00150BD3" w:rsidRDefault="00150BD3" w:rsidP="00F5432A">
            <w:r>
              <w:t>Plan the Database Design.</w:t>
            </w:r>
          </w:p>
          <w:p w14:paraId="7E26FFDC" w14:textId="77777777" w:rsidR="00150BD3" w:rsidRDefault="00150BD3" w:rsidP="00F5432A">
            <w:r>
              <w:t>Crate the Database structure.</w:t>
            </w:r>
          </w:p>
        </w:tc>
      </w:tr>
      <w:tr w:rsidR="00150BD3" w14:paraId="6911294C" w14:textId="77777777" w:rsidTr="00F5432A">
        <w:trPr>
          <w:trHeight w:val="486"/>
        </w:trPr>
        <w:tc>
          <w:tcPr>
            <w:tcW w:w="2088" w:type="dxa"/>
            <w:vMerge w:val="restart"/>
          </w:tcPr>
          <w:p w14:paraId="66396393" w14:textId="77777777" w:rsidR="00150BD3" w:rsidRDefault="00150BD3" w:rsidP="00F5432A"/>
          <w:p w14:paraId="42ADF96F" w14:textId="77777777" w:rsidR="00150BD3" w:rsidRDefault="00150BD3" w:rsidP="00F5432A"/>
          <w:p w14:paraId="2746FAE8" w14:textId="77777777" w:rsidR="00150BD3" w:rsidRDefault="00150BD3" w:rsidP="00F5432A">
            <w:r>
              <w:t>Carlos Torres</w:t>
            </w:r>
          </w:p>
        </w:tc>
        <w:tc>
          <w:tcPr>
            <w:tcW w:w="2790" w:type="dxa"/>
          </w:tcPr>
          <w:p w14:paraId="6914591D" w14:textId="77777777" w:rsidR="00150BD3" w:rsidRDefault="00150BD3" w:rsidP="00F5432A"/>
          <w:p w14:paraId="4CABAEA3" w14:textId="77777777" w:rsidR="00150BD3" w:rsidRDefault="00150BD3" w:rsidP="00F5432A">
            <w:r>
              <w:t>Project Planner</w:t>
            </w:r>
          </w:p>
        </w:tc>
        <w:tc>
          <w:tcPr>
            <w:tcW w:w="5096" w:type="dxa"/>
          </w:tcPr>
          <w:p w14:paraId="71577BC7" w14:textId="77777777" w:rsidR="00150BD3" w:rsidRDefault="00150BD3" w:rsidP="00F5432A">
            <w:r>
              <w:t>Create Project Plan.</w:t>
            </w:r>
          </w:p>
          <w:p w14:paraId="443475F5" w14:textId="77777777" w:rsidR="00150BD3" w:rsidRDefault="00150BD3" w:rsidP="00F5432A">
            <w:r>
              <w:t>Tasks Breakdown into smallest working units.</w:t>
            </w:r>
          </w:p>
          <w:p w14:paraId="2B9E0ACD" w14:textId="77777777" w:rsidR="00150BD3" w:rsidRDefault="00150BD3" w:rsidP="00F5432A">
            <w:r>
              <w:t>Assign Tasks to team members.</w:t>
            </w:r>
          </w:p>
        </w:tc>
      </w:tr>
      <w:tr w:rsidR="00150BD3" w14:paraId="105BB7D3" w14:textId="77777777" w:rsidTr="00F5432A">
        <w:trPr>
          <w:trHeight w:val="486"/>
        </w:trPr>
        <w:tc>
          <w:tcPr>
            <w:tcW w:w="2088" w:type="dxa"/>
            <w:vMerge/>
          </w:tcPr>
          <w:p w14:paraId="526A25BF" w14:textId="77777777" w:rsidR="00150BD3" w:rsidRDefault="00150BD3" w:rsidP="00F5432A"/>
        </w:tc>
        <w:tc>
          <w:tcPr>
            <w:tcW w:w="2790" w:type="dxa"/>
          </w:tcPr>
          <w:p w14:paraId="4D36E1C2" w14:textId="77777777" w:rsidR="00150BD3" w:rsidRDefault="00150BD3" w:rsidP="00F5432A">
            <w:r>
              <w:t>Hardware Lead</w:t>
            </w:r>
          </w:p>
        </w:tc>
        <w:tc>
          <w:tcPr>
            <w:tcW w:w="5096" w:type="dxa"/>
          </w:tcPr>
          <w:p w14:paraId="4D7FB35B" w14:textId="77777777" w:rsidR="00150BD3" w:rsidRDefault="00150BD3" w:rsidP="00F5432A">
            <w:r>
              <w:t>Create Hardware Design of the Project.</w:t>
            </w:r>
          </w:p>
          <w:p w14:paraId="371088C5" w14:textId="77777777" w:rsidR="00150BD3" w:rsidRDefault="00150BD3" w:rsidP="00F5432A">
            <w:r>
              <w:t>Integration of Hardware Components.</w:t>
            </w:r>
          </w:p>
        </w:tc>
      </w:tr>
      <w:tr w:rsidR="00150BD3" w14:paraId="065D93C0" w14:textId="77777777" w:rsidTr="00F5432A">
        <w:trPr>
          <w:trHeight w:val="486"/>
        </w:trPr>
        <w:tc>
          <w:tcPr>
            <w:tcW w:w="2088" w:type="dxa"/>
          </w:tcPr>
          <w:p w14:paraId="29A7CD5B" w14:textId="77777777" w:rsidR="00150BD3" w:rsidRDefault="00150BD3" w:rsidP="00F5432A">
            <w:r>
              <w:lastRenderedPageBreak/>
              <w:t xml:space="preserve">Dr. </w:t>
            </w:r>
            <w:proofErr w:type="spellStart"/>
            <w:r>
              <w:t>Tiernan</w:t>
            </w:r>
            <w:proofErr w:type="spellEnd"/>
            <w:r>
              <w:t xml:space="preserve"> Carter</w:t>
            </w:r>
          </w:p>
        </w:tc>
        <w:tc>
          <w:tcPr>
            <w:tcW w:w="2790" w:type="dxa"/>
          </w:tcPr>
          <w:p w14:paraId="257DDC46" w14:textId="77777777" w:rsidR="00150BD3" w:rsidRDefault="00150BD3" w:rsidP="00F5432A">
            <w:r>
              <w:t>Project Sponsor</w:t>
            </w:r>
          </w:p>
        </w:tc>
        <w:tc>
          <w:tcPr>
            <w:tcW w:w="5096" w:type="dxa"/>
          </w:tcPr>
          <w:p w14:paraId="68783674" w14:textId="77777777" w:rsidR="00150BD3" w:rsidRDefault="00150BD3" w:rsidP="00F5432A">
            <w:r>
              <w:t>Set Requirements.</w:t>
            </w:r>
          </w:p>
          <w:p w14:paraId="66CDF5DA" w14:textId="77777777" w:rsidR="00150BD3" w:rsidRDefault="00150BD3" w:rsidP="00F5432A">
            <w:r>
              <w:t>Provide Feedback.</w:t>
            </w:r>
          </w:p>
        </w:tc>
      </w:tr>
      <w:tr w:rsidR="00150BD3" w14:paraId="14977B38" w14:textId="77777777" w:rsidTr="00F5432A">
        <w:trPr>
          <w:trHeight w:val="486"/>
        </w:trPr>
        <w:tc>
          <w:tcPr>
            <w:tcW w:w="2088" w:type="dxa"/>
          </w:tcPr>
          <w:p w14:paraId="4EF9E146" w14:textId="77777777" w:rsidR="00150BD3" w:rsidRDefault="00150BD3" w:rsidP="00F5432A">
            <w:r>
              <w:t>Cdr. Mike O’Dell</w:t>
            </w:r>
          </w:p>
        </w:tc>
        <w:tc>
          <w:tcPr>
            <w:tcW w:w="2790" w:type="dxa"/>
          </w:tcPr>
          <w:p w14:paraId="634420EE" w14:textId="77777777" w:rsidR="00150BD3" w:rsidRDefault="00150BD3" w:rsidP="00F5432A">
            <w:r>
              <w:t>Project Director</w:t>
            </w:r>
          </w:p>
        </w:tc>
        <w:tc>
          <w:tcPr>
            <w:tcW w:w="5096" w:type="dxa"/>
          </w:tcPr>
          <w:p w14:paraId="47B036E2" w14:textId="77777777" w:rsidR="00150BD3" w:rsidRDefault="00150BD3" w:rsidP="00F5432A">
            <w:r>
              <w:t>Supervises the Project.</w:t>
            </w:r>
          </w:p>
          <w:p w14:paraId="4E364F92" w14:textId="77777777" w:rsidR="00150BD3" w:rsidRDefault="00150BD3" w:rsidP="00F5432A">
            <w:r>
              <w:t>Verifies Status of the team.</w:t>
            </w:r>
          </w:p>
        </w:tc>
      </w:tr>
    </w:tbl>
    <w:p w14:paraId="72A47A5E" w14:textId="77777777" w:rsidR="00150BD3" w:rsidRPr="00150BD3" w:rsidRDefault="00150BD3" w:rsidP="00150BD3"/>
    <w:p w14:paraId="7127AB42" w14:textId="77777777" w:rsidR="001414E7" w:rsidRPr="006E6888" w:rsidRDefault="001414E7" w:rsidP="00CD6008">
      <w:pPr>
        <w:pStyle w:val="Heading2"/>
      </w:pPr>
      <w:bookmarkStart w:id="4" w:name="_Toc392770348"/>
      <w:r w:rsidRPr="006E6888">
        <w:t xml:space="preserve">Project </w:t>
      </w:r>
      <w:r w:rsidRPr="00CD6008">
        <w:t>Constraints</w:t>
      </w:r>
      <w:bookmarkEnd w:id="4"/>
    </w:p>
    <w:p w14:paraId="6F5EDB8B" w14:textId="31712D30" w:rsidR="00150BD3" w:rsidRDefault="00150BD3" w:rsidP="00150BD3">
      <w:r>
        <w:t>The team has defined some assumptions that are required in order for the Outreach Storage System to be successful. The assumptions are listed below:</w:t>
      </w:r>
    </w:p>
    <w:p w14:paraId="2519516B" w14:textId="77777777" w:rsidR="00150BD3" w:rsidRDefault="00150BD3" w:rsidP="00150BD3">
      <w:pPr>
        <w:ind w:left="576"/>
      </w:pPr>
    </w:p>
    <w:p w14:paraId="57553B54" w14:textId="77777777" w:rsidR="00150BD3" w:rsidRDefault="00150BD3" w:rsidP="00150BD3">
      <w:pPr>
        <w:pStyle w:val="ListParagraph"/>
        <w:numPr>
          <w:ilvl w:val="0"/>
          <w:numId w:val="11"/>
        </w:numPr>
      </w:pPr>
      <w:r>
        <w:rPr>
          <w:b/>
        </w:rPr>
        <w:t xml:space="preserve">Limited Time: </w:t>
      </w:r>
      <w:r>
        <w:t>The project has to be delivered in approximately 6 months from now, leaving approximately 3 more months for extra planning and the rest for implementation</w:t>
      </w:r>
    </w:p>
    <w:p w14:paraId="7BD1EDF6" w14:textId="77777777" w:rsidR="00150BD3" w:rsidRDefault="00150BD3" w:rsidP="00150BD3">
      <w:pPr>
        <w:pStyle w:val="ListParagraph"/>
        <w:ind w:left="1356"/>
      </w:pPr>
    </w:p>
    <w:p w14:paraId="3FA2FE83" w14:textId="77777777" w:rsidR="00150BD3" w:rsidRPr="000479F3" w:rsidRDefault="00150BD3" w:rsidP="00150BD3">
      <w:pPr>
        <w:pStyle w:val="ListParagraph"/>
        <w:numPr>
          <w:ilvl w:val="0"/>
          <w:numId w:val="11"/>
        </w:numPr>
      </w:pPr>
      <w:r>
        <w:rPr>
          <w:b/>
        </w:rPr>
        <w:t>Limited Budget:</w:t>
      </w:r>
      <w:r>
        <w:t xml:space="preserve"> The project has a limited budget of $800 dollars, which could potentially affect the design of the system due to RFID readers being high in cost, so the team has to be very careful to choose the correct type of reader.</w:t>
      </w:r>
    </w:p>
    <w:p w14:paraId="6B0AC313" w14:textId="77777777" w:rsidR="00150BD3" w:rsidRDefault="00150BD3" w:rsidP="00150BD3">
      <w:pPr>
        <w:pStyle w:val="ListParagraph"/>
        <w:ind w:left="1356"/>
      </w:pPr>
    </w:p>
    <w:p w14:paraId="1971BAA6" w14:textId="32B9D736" w:rsidR="56D48371" w:rsidRPr="006E6888" w:rsidRDefault="00150BD3" w:rsidP="00150BD3">
      <w:pPr>
        <w:pStyle w:val="ListParagraph"/>
        <w:numPr>
          <w:ilvl w:val="0"/>
          <w:numId w:val="11"/>
        </w:numPr>
      </w:pPr>
      <w:r w:rsidRPr="00150BD3">
        <w:rPr>
          <w:b/>
        </w:rPr>
        <w:t xml:space="preserve">Lack of Knowledge: </w:t>
      </w:r>
      <w:r>
        <w:t>The team does not have experience with RFID technology, so this constraint could potentially affect the project by preventing the team of taking the best decisions possible regarding this technology</w:t>
      </w:r>
      <w:r w:rsidR="56D48371" w:rsidRPr="006E6888">
        <w:t>.</w:t>
      </w:r>
    </w:p>
    <w:p w14:paraId="55AE4F3F" w14:textId="77777777" w:rsidR="001414E7" w:rsidRPr="006E6888" w:rsidRDefault="001414E7" w:rsidP="00CD6008">
      <w:pPr>
        <w:pStyle w:val="Heading2"/>
      </w:pPr>
      <w:bookmarkStart w:id="5" w:name="_Toc392770349"/>
      <w:r w:rsidRPr="006E6888">
        <w:t>Project Assumptions</w:t>
      </w:r>
      <w:bookmarkEnd w:id="5"/>
    </w:p>
    <w:p w14:paraId="5232A901" w14:textId="4746A301" w:rsidR="00150BD3" w:rsidRDefault="00150BD3" w:rsidP="00150BD3">
      <w:r>
        <w:t>The team has defined some assumptions that are required in order for the Outreach Storage System to be successful. The assumptions are listed below:</w:t>
      </w:r>
    </w:p>
    <w:p w14:paraId="7C8A61D4" w14:textId="77777777" w:rsidR="00150BD3" w:rsidRPr="00FC32FD" w:rsidRDefault="00150BD3" w:rsidP="00150BD3">
      <w:pPr>
        <w:pStyle w:val="Heading3"/>
        <w:tabs>
          <w:tab w:val="clear" w:pos="720"/>
          <w:tab w:val="num" w:pos="1296"/>
        </w:tabs>
        <w:ind w:left="1296"/>
      </w:pPr>
      <w:r w:rsidRPr="00794C7A">
        <w:t>Team meetings</w:t>
      </w:r>
      <w:r>
        <w:t>.</w:t>
      </w:r>
    </w:p>
    <w:p w14:paraId="63D7F361" w14:textId="77777777" w:rsidR="00150BD3" w:rsidRDefault="00150BD3" w:rsidP="00150BD3">
      <w:pPr>
        <w:pStyle w:val="ListParagraph"/>
      </w:pPr>
      <w:r>
        <w:t>The team is required to gather at least twice a week to provide updates on the tasks or about any concern that might arise related to the project. Each team member will be responsible for completing the assigned tasks according to the project plan. Team members have to attend all possible meetings, or ask for updates if they were unable to attend.</w:t>
      </w:r>
    </w:p>
    <w:p w14:paraId="6EA0C9B2" w14:textId="77777777" w:rsidR="00150BD3" w:rsidRDefault="00150BD3" w:rsidP="00150BD3">
      <w:pPr>
        <w:pStyle w:val="ListParagraph"/>
      </w:pPr>
    </w:p>
    <w:p w14:paraId="29669C5D" w14:textId="77777777" w:rsidR="00150BD3" w:rsidRDefault="00150BD3" w:rsidP="00150BD3">
      <w:pPr>
        <w:pStyle w:val="Heading3"/>
        <w:tabs>
          <w:tab w:val="clear" w:pos="720"/>
          <w:tab w:val="num" w:pos="1296"/>
        </w:tabs>
        <w:ind w:left="1296"/>
      </w:pPr>
      <w:r w:rsidRPr="00FC32FD">
        <w:t>Communication.</w:t>
      </w:r>
      <w:r>
        <w:t xml:space="preserve"> </w:t>
      </w:r>
    </w:p>
    <w:p w14:paraId="4B2A640A" w14:textId="326D2021" w:rsidR="00150BD3" w:rsidRDefault="00150BD3" w:rsidP="00EB32DB">
      <w:pPr>
        <w:pStyle w:val="ListParagraph"/>
      </w:pPr>
      <w:r>
        <w:t xml:space="preserve">The main mean of communication between team members is trough “What’s App”, a real time group chat application. Regarding the communication with the project sponsor, email is the preferred channel; but also the team has established weekly meetings to update the sponsor and ask any questions related to the project. The team will use email or office hours to contact the Project Director regarding any activities during the project. </w:t>
      </w:r>
      <w:bookmarkStart w:id="6" w:name="_GoBack"/>
      <w:bookmarkEnd w:id="6"/>
    </w:p>
    <w:p w14:paraId="344CA561" w14:textId="77777777" w:rsidR="00150BD3" w:rsidRPr="009E3C54" w:rsidRDefault="00150BD3" w:rsidP="00150BD3">
      <w:pPr>
        <w:pStyle w:val="Heading3"/>
        <w:tabs>
          <w:tab w:val="clear" w:pos="720"/>
          <w:tab w:val="num" w:pos="1296"/>
        </w:tabs>
        <w:ind w:left="1296"/>
      </w:pPr>
      <w:r w:rsidRPr="009E3C54">
        <w:lastRenderedPageBreak/>
        <w:t xml:space="preserve">Technology. </w:t>
      </w:r>
    </w:p>
    <w:p w14:paraId="7B715A98" w14:textId="77777777" w:rsidR="00150BD3" w:rsidRDefault="00150BD3" w:rsidP="00150BD3">
      <w:pPr>
        <w:pStyle w:val="ListParagraph"/>
      </w:pPr>
      <w:r>
        <w:t>The team assumes that the system will have a working Internet connection that will be in charge of sending the storage data to the Server. It is also assumed that the interface model between the hardware and the server application will include minimal coding skills in case a predefined API does not exist. Other assumption is that the server will have the necessary hardware and software requirements needed to host the Outreach Storage System.</w:t>
      </w:r>
    </w:p>
    <w:p w14:paraId="46AD69B0" w14:textId="77777777" w:rsidR="00150BD3" w:rsidRDefault="00150BD3" w:rsidP="00150BD3">
      <w:pPr>
        <w:pStyle w:val="ListParagraph"/>
      </w:pPr>
    </w:p>
    <w:p w14:paraId="05BC5125" w14:textId="77777777" w:rsidR="00150BD3" w:rsidRDefault="00150BD3" w:rsidP="00150BD3">
      <w:pPr>
        <w:pStyle w:val="Heading3"/>
        <w:tabs>
          <w:tab w:val="clear" w:pos="720"/>
          <w:tab w:val="num" w:pos="1296"/>
        </w:tabs>
        <w:ind w:left="1296"/>
      </w:pPr>
      <w:r>
        <w:t>Individual Effort.</w:t>
      </w:r>
    </w:p>
    <w:p w14:paraId="282B04A0" w14:textId="58FE6CCD" w:rsidR="00C16871" w:rsidRDefault="00150BD3" w:rsidP="00150BD3">
      <w:pPr>
        <w:ind w:left="576"/>
      </w:pPr>
      <w:r>
        <w:t xml:space="preserve">Individual Effort is a key driver for the project successful completion. Each team member is required to provide quality work to the project and completing the tasks in a timely manner as the project plan dictates. </w:t>
      </w:r>
    </w:p>
    <w:p w14:paraId="625448EB" w14:textId="77777777" w:rsidR="00D548AA" w:rsidRPr="006E6888" w:rsidRDefault="00D548AA" w:rsidP="00D548AA"/>
    <w:p w14:paraId="5944DF18" w14:textId="77777777" w:rsidR="001414E7" w:rsidRPr="006E6888" w:rsidRDefault="001414E7" w:rsidP="00CD6008">
      <w:pPr>
        <w:pStyle w:val="Heading2"/>
      </w:pPr>
      <w:bookmarkStart w:id="7" w:name="_Toc392770350"/>
      <w:r w:rsidRPr="00CD6008">
        <w:t>Preliminary</w:t>
      </w:r>
      <w:r w:rsidRPr="006E6888">
        <w:t xml:space="preserve"> Schedule and Cost Estimates</w:t>
      </w:r>
      <w:bookmarkEnd w:id="7"/>
    </w:p>
    <w:p w14:paraId="17E56EA6" w14:textId="52BAC91F" w:rsidR="001414E7" w:rsidRDefault="00150BD3" w:rsidP="006E6888">
      <w:pPr>
        <w:ind w:left="576"/>
      </w:pPr>
      <w:r>
        <w:t>The following table shows the major project deliverables, along with the due dates and the cost represented in hours.</w:t>
      </w:r>
    </w:p>
    <w:p w14:paraId="7CBF2681" w14:textId="77777777" w:rsidR="00D548AA" w:rsidRDefault="00D548AA" w:rsidP="006E6888">
      <w:pPr>
        <w:ind w:left="576"/>
      </w:pPr>
    </w:p>
    <w:p w14:paraId="4C352C0E" w14:textId="77777777" w:rsidR="00D548AA" w:rsidRDefault="00D548AA" w:rsidP="006E6888">
      <w:pPr>
        <w:ind w:left="576"/>
      </w:pPr>
    </w:p>
    <w:tbl>
      <w:tblPr>
        <w:tblStyle w:val="TableGrid"/>
        <w:tblW w:w="0" w:type="auto"/>
        <w:tblLook w:val="04A0" w:firstRow="1" w:lastRow="0" w:firstColumn="1" w:lastColumn="0" w:noHBand="0" w:noVBand="1"/>
      </w:tblPr>
      <w:tblGrid>
        <w:gridCol w:w="5868"/>
        <w:gridCol w:w="1890"/>
        <w:gridCol w:w="1818"/>
      </w:tblGrid>
      <w:tr w:rsidR="00D548AA" w14:paraId="479E6DAA" w14:textId="77777777" w:rsidTr="00F5432A">
        <w:tc>
          <w:tcPr>
            <w:tcW w:w="9576" w:type="dxa"/>
            <w:gridSpan w:val="3"/>
            <w:shd w:val="clear" w:color="auto" w:fill="BFBFBF" w:themeFill="background1" w:themeFillShade="BF"/>
          </w:tcPr>
          <w:p w14:paraId="567E5562" w14:textId="77777777" w:rsidR="00D548AA" w:rsidRPr="00CD28A5" w:rsidRDefault="00D548AA" w:rsidP="00F5432A">
            <w:pPr>
              <w:jc w:val="center"/>
              <w:rPr>
                <w:b/>
              </w:rPr>
            </w:pPr>
            <w:r w:rsidRPr="00CD28A5">
              <w:rPr>
                <w:b/>
              </w:rPr>
              <w:t>Preliminary Project Schedule</w:t>
            </w:r>
          </w:p>
        </w:tc>
      </w:tr>
      <w:tr w:rsidR="00D548AA" w14:paraId="1120D8D2" w14:textId="77777777" w:rsidTr="00F5432A">
        <w:tc>
          <w:tcPr>
            <w:tcW w:w="5868" w:type="dxa"/>
            <w:shd w:val="clear" w:color="auto" w:fill="BFBFBF" w:themeFill="background1" w:themeFillShade="BF"/>
          </w:tcPr>
          <w:p w14:paraId="23E1DD2A" w14:textId="77777777" w:rsidR="00D548AA" w:rsidRPr="00CD28A5" w:rsidRDefault="00D548AA" w:rsidP="00F5432A">
            <w:pPr>
              <w:jc w:val="center"/>
              <w:rPr>
                <w:b/>
              </w:rPr>
            </w:pPr>
            <w:r w:rsidRPr="00CD28A5">
              <w:rPr>
                <w:b/>
              </w:rPr>
              <w:t>Project Milestone</w:t>
            </w:r>
          </w:p>
        </w:tc>
        <w:tc>
          <w:tcPr>
            <w:tcW w:w="1890" w:type="dxa"/>
            <w:shd w:val="clear" w:color="auto" w:fill="BFBFBF" w:themeFill="background1" w:themeFillShade="BF"/>
          </w:tcPr>
          <w:p w14:paraId="2AEE55E6" w14:textId="77777777" w:rsidR="00D548AA" w:rsidRPr="00CD28A5" w:rsidRDefault="00D548AA" w:rsidP="00F5432A">
            <w:pPr>
              <w:jc w:val="center"/>
              <w:rPr>
                <w:b/>
              </w:rPr>
            </w:pPr>
            <w:r w:rsidRPr="00CD28A5">
              <w:rPr>
                <w:b/>
              </w:rPr>
              <w:t>Due Date</w:t>
            </w:r>
          </w:p>
        </w:tc>
        <w:tc>
          <w:tcPr>
            <w:tcW w:w="1818" w:type="dxa"/>
            <w:shd w:val="clear" w:color="auto" w:fill="BFBFBF" w:themeFill="background1" w:themeFillShade="BF"/>
          </w:tcPr>
          <w:p w14:paraId="14621087" w14:textId="77777777" w:rsidR="00D548AA" w:rsidRPr="00CD28A5" w:rsidRDefault="00D548AA" w:rsidP="00F5432A">
            <w:pPr>
              <w:jc w:val="center"/>
              <w:rPr>
                <w:b/>
              </w:rPr>
            </w:pPr>
            <w:r w:rsidRPr="00CD28A5">
              <w:rPr>
                <w:b/>
              </w:rPr>
              <w:t>Cost (Hours)</w:t>
            </w:r>
          </w:p>
        </w:tc>
      </w:tr>
      <w:tr w:rsidR="00D548AA" w14:paraId="6A5EA6CC" w14:textId="77777777" w:rsidTr="00F5432A">
        <w:tc>
          <w:tcPr>
            <w:tcW w:w="5868" w:type="dxa"/>
          </w:tcPr>
          <w:p w14:paraId="342AB899" w14:textId="77777777" w:rsidR="00D548AA" w:rsidRDefault="00D548AA" w:rsidP="00F5432A">
            <w:r>
              <w:t>SRS Initial Draft</w:t>
            </w:r>
          </w:p>
        </w:tc>
        <w:tc>
          <w:tcPr>
            <w:tcW w:w="1890" w:type="dxa"/>
          </w:tcPr>
          <w:p w14:paraId="65F883EC" w14:textId="77777777" w:rsidR="00D548AA" w:rsidRDefault="00D548AA" w:rsidP="00F5432A">
            <w:pPr>
              <w:jc w:val="center"/>
            </w:pPr>
            <w:r>
              <w:t>10/08/2014</w:t>
            </w:r>
          </w:p>
        </w:tc>
        <w:tc>
          <w:tcPr>
            <w:tcW w:w="1818" w:type="dxa"/>
          </w:tcPr>
          <w:p w14:paraId="09E9D35F" w14:textId="77777777" w:rsidR="00D548AA" w:rsidRDefault="00D548AA" w:rsidP="00F5432A">
            <w:pPr>
              <w:jc w:val="center"/>
            </w:pPr>
            <w:r>
              <w:t>47</w:t>
            </w:r>
          </w:p>
        </w:tc>
      </w:tr>
      <w:tr w:rsidR="00D548AA" w14:paraId="12FEE11C" w14:textId="77777777" w:rsidTr="00F5432A">
        <w:tc>
          <w:tcPr>
            <w:tcW w:w="5868" w:type="dxa"/>
          </w:tcPr>
          <w:p w14:paraId="4C31BE4B" w14:textId="77777777" w:rsidR="00D548AA" w:rsidRDefault="00D548AA" w:rsidP="00F5432A">
            <w:r>
              <w:t>Project Charter Initial Draft</w:t>
            </w:r>
          </w:p>
        </w:tc>
        <w:tc>
          <w:tcPr>
            <w:tcW w:w="1890" w:type="dxa"/>
          </w:tcPr>
          <w:p w14:paraId="2B5E2973" w14:textId="77777777" w:rsidR="00D548AA" w:rsidRDefault="00D548AA" w:rsidP="00F5432A">
            <w:pPr>
              <w:jc w:val="center"/>
            </w:pPr>
            <w:r>
              <w:t>10/15/2014</w:t>
            </w:r>
          </w:p>
        </w:tc>
        <w:tc>
          <w:tcPr>
            <w:tcW w:w="1818" w:type="dxa"/>
          </w:tcPr>
          <w:p w14:paraId="5668F153" w14:textId="77777777" w:rsidR="00D548AA" w:rsidRDefault="00D548AA" w:rsidP="00F5432A">
            <w:pPr>
              <w:jc w:val="center"/>
            </w:pPr>
            <w:r>
              <w:t>36</w:t>
            </w:r>
          </w:p>
        </w:tc>
      </w:tr>
      <w:tr w:rsidR="00D548AA" w14:paraId="587398E1" w14:textId="77777777" w:rsidTr="00F5432A">
        <w:tc>
          <w:tcPr>
            <w:tcW w:w="5868" w:type="dxa"/>
          </w:tcPr>
          <w:p w14:paraId="570EAE7C" w14:textId="77777777" w:rsidR="00D548AA" w:rsidRDefault="00D548AA" w:rsidP="00F5432A">
            <w:r>
              <w:t>Project Plan Initial Draft</w:t>
            </w:r>
          </w:p>
        </w:tc>
        <w:tc>
          <w:tcPr>
            <w:tcW w:w="1890" w:type="dxa"/>
          </w:tcPr>
          <w:p w14:paraId="6948B78A" w14:textId="77777777" w:rsidR="00D548AA" w:rsidRDefault="00D548AA" w:rsidP="00F5432A">
            <w:pPr>
              <w:jc w:val="center"/>
            </w:pPr>
            <w:r>
              <w:t>10/15/2014</w:t>
            </w:r>
          </w:p>
        </w:tc>
        <w:tc>
          <w:tcPr>
            <w:tcW w:w="1818" w:type="dxa"/>
          </w:tcPr>
          <w:p w14:paraId="25B629F0" w14:textId="77777777" w:rsidR="00D548AA" w:rsidRDefault="00D548AA" w:rsidP="00F5432A">
            <w:pPr>
              <w:jc w:val="center"/>
            </w:pPr>
            <w:r>
              <w:t>8</w:t>
            </w:r>
          </w:p>
        </w:tc>
      </w:tr>
      <w:tr w:rsidR="00D548AA" w14:paraId="3F0178E0" w14:textId="77777777" w:rsidTr="00F5432A">
        <w:tc>
          <w:tcPr>
            <w:tcW w:w="5868" w:type="dxa"/>
          </w:tcPr>
          <w:p w14:paraId="65BCCE85" w14:textId="77777777" w:rsidR="00D548AA" w:rsidRDefault="00D548AA" w:rsidP="00F5432A">
            <w:r>
              <w:t xml:space="preserve">SRS Baseline </w:t>
            </w:r>
          </w:p>
        </w:tc>
        <w:tc>
          <w:tcPr>
            <w:tcW w:w="1890" w:type="dxa"/>
          </w:tcPr>
          <w:p w14:paraId="174BBBE8" w14:textId="77777777" w:rsidR="00D548AA" w:rsidRDefault="00D548AA" w:rsidP="00F5432A">
            <w:pPr>
              <w:jc w:val="center"/>
            </w:pPr>
            <w:r>
              <w:t>11/07/2014</w:t>
            </w:r>
          </w:p>
        </w:tc>
        <w:tc>
          <w:tcPr>
            <w:tcW w:w="1818" w:type="dxa"/>
          </w:tcPr>
          <w:p w14:paraId="4F7462DC" w14:textId="77777777" w:rsidR="00D548AA" w:rsidRDefault="00D548AA" w:rsidP="00F5432A">
            <w:pPr>
              <w:jc w:val="center"/>
            </w:pPr>
            <w:r>
              <w:t>49</w:t>
            </w:r>
          </w:p>
        </w:tc>
      </w:tr>
      <w:tr w:rsidR="00D548AA" w14:paraId="4CABF78C" w14:textId="77777777" w:rsidTr="00F5432A">
        <w:tc>
          <w:tcPr>
            <w:tcW w:w="5868" w:type="dxa"/>
          </w:tcPr>
          <w:p w14:paraId="3686F2E1" w14:textId="77777777" w:rsidR="00D548AA" w:rsidRDefault="00D548AA" w:rsidP="00F5432A">
            <w:r>
              <w:t>Architecture Design Specification Initial Draft</w:t>
            </w:r>
          </w:p>
        </w:tc>
        <w:tc>
          <w:tcPr>
            <w:tcW w:w="1890" w:type="dxa"/>
          </w:tcPr>
          <w:p w14:paraId="722082D8" w14:textId="77777777" w:rsidR="00D548AA" w:rsidRDefault="00D548AA" w:rsidP="00F5432A">
            <w:pPr>
              <w:jc w:val="center"/>
            </w:pPr>
            <w:r>
              <w:t>12/01/2014</w:t>
            </w:r>
          </w:p>
        </w:tc>
        <w:tc>
          <w:tcPr>
            <w:tcW w:w="1818" w:type="dxa"/>
          </w:tcPr>
          <w:p w14:paraId="644881E4" w14:textId="77777777" w:rsidR="00D548AA" w:rsidRDefault="00D548AA" w:rsidP="00F5432A">
            <w:pPr>
              <w:jc w:val="center"/>
            </w:pPr>
            <w:r>
              <w:t>58</w:t>
            </w:r>
          </w:p>
        </w:tc>
      </w:tr>
      <w:tr w:rsidR="00D548AA" w14:paraId="02CBE000" w14:textId="77777777" w:rsidTr="00F5432A">
        <w:tc>
          <w:tcPr>
            <w:tcW w:w="5868" w:type="dxa"/>
          </w:tcPr>
          <w:p w14:paraId="7C448907" w14:textId="77777777" w:rsidR="00D548AA" w:rsidRDefault="00D548AA" w:rsidP="00F5432A">
            <w:r>
              <w:t>Baseline Project Charter</w:t>
            </w:r>
          </w:p>
        </w:tc>
        <w:tc>
          <w:tcPr>
            <w:tcW w:w="1890" w:type="dxa"/>
          </w:tcPr>
          <w:p w14:paraId="6C49C335" w14:textId="77777777" w:rsidR="00D548AA" w:rsidRDefault="00D548AA" w:rsidP="00F5432A">
            <w:pPr>
              <w:jc w:val="center"/>
            </w:pPr>
            <w:r>
              <w:t>12/03/2014</w:t>
            </w:r>
          </w:p>
        </w:tc>
        <w:tc>
          <w:tcPr>
            <w:tcW w:w="1818" w:type="dxa"/>
          </w:tcPr>
          <w:p w14:paraId="64D2B739" w14:textId="77777777" w:rsidR="00D548AA" w:rsidRDefault="00D548AA" w:rsidP="00F5432A">
            <w:pPr>
              <w:jc w:val="center"/>
            </w:pPr>
            <w:r>
              <w:t>27</w:t>
            </w:r>
          </w:p>
        </w:tc>
      </w:tr>
      <w:tr w:rsidR="00D548AA" w14:paraId="726EA881" w14:textId="77777777" w:rsidTr="00F5432A">
        <w:tc>
          <w:tcPr>
            <w:tcW w:w="5868" w:type="dxa"/>
          </w:tcPr>
          <w:p w14:paraId="625D0EC1" w14:textId="77777777" w:rsidR="00D548AA" w:rsidRDefault="00D548AA" w:rsidP="00F5432A">
            <w:r>
              <w:t>Baseline Project Plan</w:t>
            </w:r>
          </w:p>
        </w:tc>
        <w:tc>
          <w:tcPr>
            <w:tcW w:w="1890" w:type="dxa"/>
          </w:tcPr>
          <w:p w14:paraId="270BE925" w14:textId="77777777" w:rsidR="00D548AA" w:rsidRDefault="00D548AA" w:rsidP="00F5432A">
            <w:pPr>
              <w:jc w:val="center"/>
            </w:pPr>
            <w:r>
              <w:t>12/03/2014</w:t>
            </w:r>
          </w:p>
        </w:tc>
        <w:tc>
          <w:tcPr>
            <w:tcW w:w="1818" w:type="dxa"/>
          </w:tcPr>
          <w:p w14:paraId="0EFBF18F" w14:textId="77777777" w:rsidR="00D548AA" w:rsidRDefault="00D548AA" w:rsidP="00F5432A">
            <w:pPr>
              <w:jc w:val="center"/>
            </w:pPr>
            <w:r>
              <w:t>10</w:t>
            </w:r>
          </w:p>
        </w:tc>
      </w:tr>
      <w:tr w:rsidR="00D548AA" w14:paraId="33A2846D" w14:textId="77777777" w:rsidTr="00F5432A">
        <w:tc>
          <w:tcPr>
            <w:tcW w:w="5868" w:type="dxa"/>
          </w:tcPr>
          <w:p w14:paraId="1A43477D" w14:textId="77777777" w:rsidR="00D548AA" w:rsidRDefault="00D548AA" w:rsidP="00F5432A">
            <w:r>
              <w:t>Architecture Design Baseline</w:t>
            </w:r>
          </w:p>
        </w:tc>
        <w:tc>
          <w:tcPr>
            <w:tcW w:w="1890" w:type="dxa"/>
          </w:tcPr>
          <w:p w14:paraId="221A4C2C" w14:textId="77777777" w:rsidR="00D548AA" w:rsidRDefault="00D548AA" w:rsidP="00F5432A">
            <w:pPr>
              <w:jc w:val="center"/>
            </w:pPr>
            <w:r>
              <w:t>12/08/2014</w:t>
            </w:r>
          </w:p>
        </w:tc>
        <w:tc>
          <w:tcPr>
            <w:tcW w:w="1818" w:type="dxa"/>
          </w:tcPr>
          <w:p w14:paraId="65E8EB94" w14:textId="77777777" w:rsidR="00D548AA" w:rsidRDefault="00D548AA" w:rsidP="00F5432A">
            <w:pPr>
              <w:jc w:val="center"/>
            </w:pPr>
            <w:r>
              <w:t>73</w:t>
            </w:r>
          </w:p>
        </w:tc>
      </w:tr>
    </w:tbl>
    <w:p w14:paraId="3A4A62BD" w14:textId="77777777" w:rsidR="00150BD3" w:rsidRDefault="00150BD3" w:rsidP="006E6888">
      <w:pPr>
        <w:ind w:left="576"/>
      </w:pPr>
    </w:p>
    <w:p w14:paraId="21680A80" w14:textId="7AA83AFF" w:rsidR="00F34BEA" w:rsidRPr="00C16871" w:rsidRDefault="00C16871" w:rsidP="00C16871">
      <w:pPr>
        <w:jc w:val="center"/>
        <w:rPr>
          <w:b/>
        </w:rPr>
      </w:pPr>
      <w:r w:rsidRPr="00C16871">
        <w:rPr>
          <w:b/>
        </w:rPr>
        <w:t>Table 1-1: Preliminary Schedule</w:t>
      </w:r>
    </w:p>
    <w:p w14:paraId="5A1DB5D2" w14:textId="5FBCD1F7" w:rsidR="001414E7" w:rsidRPr="006E6888" w:rsidRDefault="001414E7" w:rsidP="00CD6008">
      <w:pPr>
        <w:pStyle w:val="Heading1"/>
      </w:pPr>
      <w:bookmarkStart w:id="8" w:name="_Toc392770351"/>
      <w:r w:rsidRPr="00CD6008">
        <w:lastRenderedPageBreak/>
        <w:t>Scope</w:t>
      </w:r>
      <w:r w:rsidRPr="006E6888">
        <w:t xml:space="preserve"> Statement</w:t>
      </w:r>
      <w:bookmarkEnd w:id="8"/>
      <w:r w:rsidR="0014706A">
        <w:t xml:space="preserve"> --DONE</w:t>
      </w:r>
    </w:p>
    <w:p w14:paraId="6984437C" w14:textId="054CD268" w:rsidR="00807C56" w:rsidRPr="006E6888" w:rsidRDefault="00807C56" w:rsidP="00CD6008">
      <w:pPr>
        <w:pStyle w:val="Heading2"/>
      </w:pPr>
      <w:bookmarkStart w:id="9" w:name="_Toc392770352"/>
      <w:r w:rsidRPr="00CD6008">
        <w:t>Introduction</w:t>
      </w:r>
      <w:bookmarkEnd w:id="9"/>
    </w:p>
    <w:p w14:paraId="37544837" w14:textId="171492E3" w:rsidR="00807C56" w:rsidRPr="006E6888" w:rsidRDefault="00FB0344" w:rsidP="00807C56">
      <w:pPr>
        <w:ind w:left="720"/>
      </w:pPr>
      <w:r>
        <w:t>The purpose of this project is to provide an inventory management system to organize and manage a storeroom of items, saving both time and resources. Not only will the system track inventory but will allow the user to specify various categories through which they can organize inventory in a logical way</w:t>
      </w:r>
      <w:r w:rsidR="0CB46261" w:rsidRPr="006E6888">
        <w:t>.</w:t>
      </w:r>
    </w:p>
    <w:p w14:paraId="6B50C38F" w14:textId="567FEDEC" w:rsidR="00807C56" w:rsidRPr="006E6888" w:rsidRDefault="00807C56" w:rsidP="00CD6008">
      <w:pPr>
        <w:pStyle w:val="Heading2"/>
      </w:pPr>
      <w:bookmarkStart w:id="10" w:name="_Toc392770353"/>
      <w:r w:rsidRPr="00CD6008">
        <w:t>P</w:t>
      </w:r>
      <w:bookmarkEnd w:id="10"/>
      <w:r w:rsidR="00FB0344">
        <w:t>roduct Definition</w:t>
      </w:r>
    </w:p>
    <w:p w14:paraId="53A0D721" w14:textId="77777777" w:rsidR="00FB0344" w:rsidRDefault="00FB0344" w:rsidP="00FB0344">
      <w:pPr>
        <w:ind w:left="576"/>
      </w:pPr>
      <w:r>
        <w:t xml:space="preserve">The Outreach Storage System has several features and functionalities that it will be expected to fulfill for the user. It will first and foremost maintain a database of all items that are currently being stored in the Outreach Storeroom along with the attendant features that make this possible such as adding and removing items. </w:t>
      </w:r>
    </w:p>
    <w:p w14:paraId="5C69E88D" w14:textId="77777777" w:rsidR="00FB0344" w:rsidRDefault="00FB0344" w:rsidP="00FB0344">
      <w:pPr>
        <w:ind w:left="576"/>
      </w:pPr>
      <w:r>
        <w:t xml:space="preserve">Since more than one person may be given access to the storeroom and remove or add items to the inventory, OSS will have a user management feature to set appropriate access levels to different individuals since some users may only be allowed to check out items but not to add new items to the inventory. The system will also include features for record keeping and auditing purposes such as keeping track of which items are checked out and when </w:t>
      </w:r>
      <w:proofErr w:type="gramStart"/>
      <w:r>
        <w:t>they are checked in and by whom</w:t>
      </w:r>
      <w:proofErr w:type="gramEnd"/>
      <w:r>
        <w:t>.</w:t>
      </w:r>
    </w:p>
    <w:p w14:paraId="7CA4B5E8" w14:textId="660B41B6" w:rsidR="00807C56" w:rsidRDefault="00FB0344" w:rsidP="00FB0344">
      <w:pPr>
        <w:ind w:left="576"/>
      </w:pPr>
      <w:r>
        <w:t xml:space="preserve">In addition to this, OSS will give the user options for organizing and categorizing inventory items in a way that is useful to the user. </w:t>
      </w:r>
      <w:proofErr w:type="gramStart"/>
      <w:r>
        <w:t>Both physically</w:t>
      </w:r>
      <w:proofErr w:type="gramEnd"/>
      <w:r>
        <w:t>, by crate and by location, and logically, by item characteristics or user defined project categories</w:t>
      </w:r>
      <w:r w:rsidR="0CB46261" w:rsidRPr="006E6888">
        <w:t>.</w:t>
      </w:r>
    </w:p>
    <w:p w14:paraId="50D560EF" w14:textId="77777777" w:rsidR="00FB0344" w:rsidRPr="006E6888" w:rsidRDefault="00FB0344" w:rsidP="00807C56">
      <w:pPr>
        <w:ind w:left="576"/>
      </w:pPr>
    </w:p>
    <w:p w14:paraId="79398711" w14:textId="37FC3102" w:rsidR="00807C56" w:rsidRPr="006E6888" w:rsidRDefault="00807C56" w:rsidP="00CD6008">
      <w:pPr>
        <w:pStyle w:val="Heading2"/>
      </w:pPr>
      <w:bookmarkStart w:id="11" w:name="_Toc392770354"/>
      <w:r w:rsidRPr="006E6888">
        <w:t xml:space="preserve">Intended </w:t>
      </w:r>
      <w:r w:rsidRPr="00CD6008">
        <w:t>Audience</w:t>
      </w:r>
      <w:bookmarkEnd w:id="11"/>
    </w:p>
    <w:p w14:paraId="38A695DC" w14:textId="6308C89C" w:rsidR="0CB46261" w:rsidRPr="006E6888" w:rsidRDefault="00117A23" w:rsidP="00807C56">
      <w:pPr>
        <w:ind w:left="576"/>
      </w:pPr>
      <w:r w:rsidRPr="00117A23">
        <w:t xml:space="preserve">The intended audience for this system is Dr. </w:t>
      </w:r>
      <w:proofErr w:type="spellStart"/>
      <w:r w:rsidRPr="00117A23">
        <w:t>Tiernan</w:t>
      </w:r>
      <w:proofErr w:type="spellEnd"/>
      <w:r w:rsidRPr="00117A23">
        <w:t>, the Outreach Coordinator at UTA, and her assistants</w:t>
      </w:r>
      <w:r>
        <w:t>, as well as outside requesters that will not directly have control over the management system but will be able to request items.</w:t>
      </w:r>
    </w:p>
    <w:p w14:paraId="25FA9C07" w14:textId="580B83F7" w:rsidR="001414E7" w:rsidRDefault="001414E7" w:rsidP="00CD6008">
      <w:pPr>
        <w:pStyle w:val="Heading1"/>
      </w:pPr>
      <w:bookmarkStart w:id="12" w:name="_Toc392770355"/>
      <w:r w:rsidRPr="006E6888">
        <w:lastRenderedPageBreak/>
        <w:t>Cost Management Plan</w:t>
      </w:r>
      <w:bookmarkEnd w:id="12"/>
      <w:r w:rsidR="00100785">
        <w:t xml:space="preserve"> --DONE</w:t>
      </w:r>
    </w:p>
    <w:p w14:paraId="19E0AB4E" w14:textId="77777777" w:rsidR="00100785" w:rsidRPr="00100785" w:rsidRDefault="00100785" w:rsidP="00100785"/>
    <w:p w14:paraId="428955A2" w14:textId="0A68D5D5" w:rsidR="4DF3F701" w:rsidRPr="006E6888" w:rsidRDefault="0014706A" w:rsidP="00CD6008">
      <w:pPr>
        <w:pStyle w:val="Heading2"/>
      </w:pPr>
      <w:r>
        <w:t>Purpose</w:t>
      </w:r>
    </w:p>
    <w:p w14:paraId="3BFAC1FC" w14:textId="14B259E4" w:rsidR="4DF3F701" w:rsidRDefault="0014706A" w:rsidP="00807C56">
      <w:pPr>
        <w:ind w:left="576"/>
      </w:pPr>
      <w:r>
        <w:t>The cost management plan will be used to help ensure that the team will stay within the allocated budget of $800 for the project. This plan will also help the team manage their time to ensure the project is completed on schedule</w:t>
      </w:r>
      <w:r w:rsidR="4DF3F701" w:rsidRPr="006E6888">
        <w:t xml:space="preserve">.  </w:t>
      </w:r>
    </w:p>
    <w:p w14:paraId="5B188DFA" w14:textId="77777777" w:rsidR="00100785" w:rsidRDefault="00100785" w:rsidP="00807C56">
      <w:pPr>
        <w:ind w:left="576"/>
      </w:pPr>
    </w:p>
    <w:p w14:paraId="75736B69" w14:textId="406CA7F7" w:rsidR="0014706A" w:rsidRPr="006E6888" w:rsidRDefault="0014706A" w:rsidP="0014706A">
      <w:pPr>
        <w:pStyle w:val="Heading2"/>
      </w:pPr>
      <w:r>
        <w:t>Project Budget</w:t>
      </w:r>
    </w:p>
    <w:p w14:paraId="67EC804C" w14:textId="56954BB1" w:rsidR="0014706A" w:rsidRPr="006E6888" w:rsidRDefault="0014706A" w:rsidP="0014706A">
      <w:pPr>
        <w:ind w:left="576"/>
      </w:pPr>
      <w:r>
        <w:t xml:space="preserve">The team has been given approximately 6-7 months to complete the project. If each person allocates 15 hours per week, then this is about 360 to 420 </w:t>
      </w:r>
      <w:proofErr w:type="gramStart"/>
      <w:r>
        <w:t>man hours</w:t>
      </w:r>
      <w:proofErr w:type="gramEnd"/>
      <w:r>
        <w:t xml:space="preserve"> over the project’s lifespan. As a </w:t>
      </w:r>
      <w:proofErr w:type="gramStart"/>
      <w:r>
        <w:t>4 man</w:t>
      </w:r>
      <w:proofErr w:type="gramEnd"/>
      <w:r>
        <w:t xml:space="preserve"> team this is approximately 1440 to 1680 man hours over a 6 to 7 month time period. The team has also been allocated an $800 budget to spend on project materials and associated costs</w:t>
      </w:r>
      <w:r w:rsidRPr="006E6888">
        <w:t xml:space="preserve">.  </w:t>
      </w:r>
    </w:p>
    <w:p w14:paraId="0DBF0D71" w14:textId="77777777" w:rsidR="0014706A" w:rsidRDefault="0014706A" w:rsidP="0014706A"/>
    <w:p w14:paraId="0B17AFFA" w14:textId="77777777" w:rsidR="0014706A" w:rsidRDefault="0014706A" w:rsidP="0014706A"/>
    <w:p w14:paraId="26C6AE03" w14:textId="77777777" w:rsidR="0014706A" w:rsidRDefault="0014706A" w:rsidP="0014706A"/>
    <w:p w14:paraId="2F0E78AA" w14:textId="77777777" w:rsidR="0014706A" w:rsidRDefault="0014706A" w:rsidP="0014706A"/>
    <w:p w14:paraId="5937E7D9" w14:textId="77777777" w:rsidR="0014706A" w:rsidRDefault="0014706A" w:rsidP="0014706A"/>
    <w:p w14:paraId="50C664B8" w14:textId="77777777" w:rsidR="0014706A" w:rsidRDefault="0014706A" w:rsidP="0014706A"/>
    <w:p w14:paraId="6612CE78" w14:textId="77777777" w:rsidR="0014706A" w:rsidRDefault="0014706A" w:rsidP="0014706A"/>
    <w:p w14:paraId="7A87B372" w14:textId="77777777" w:rsidR="0014706A" w:rsidRDefault="0014706A" w:rsidP="0014706A"/>
    <w:p w14:paraId="42FC2529" w14:textId="77777777" w:rsidR="0014706A" w:rsidRDefault="0014706A" w:rsidP="0014706A"/>
    <w:p w14:paraId="5E2A5C67" w14:textId="77777777" w:rsidR="0014706A" w:rsidRDefault="0014706A" w:rsidP="0014706A"/>
    <w:p w14:paraId="1A27B256" w14:textId="77777777" w:rsidR="0014706A" w:rsidRDefault="0014706A" w:rsidP="0014706A"/>
    <w:p w14:paraId="7FF15BB0" w14:textId="77777777" w:rsidR="0014706A" w:rsidRDefault="0014706A" w:rsidP="0014706A"/>
    <w:p w14:paraId="695775F5" w14:textId="77777777" w:rsidR="0014706A" w:rsidRDefault="0014706A" w:rsidP="0014706A"/>
    <w:p w14:paraId="5B551E21" w14:textId="77777777" w:rsidR="0014706A" w:rsidRDefault="0014706A" w:rsidP="0014706A"/>
    <w:p w14:paraId="070FDD8A" w14:textId="77777777" w:rsidR="0014706A" w:rsidRPr="006E6888" w:rsidRDefault="0014706A" w:rsidP="0014706A"/>
    <w:p w14:paraId="4FAD3791" w14:textId="664298DF" w:rsidR="4DF3F701" w:rsidRPr="006E6888" w:rsidRDefault="0014706A" w:rsidP="00CD6008">
      <w:pPr>
        <w:pStyle w:val="Heading2"/>
      </w:pPr>
      <w:r>
        <w:lastRenderedPageBreak/>
        <w:t>Project Budget</w:t>
      </w:r>
    </w:p>
    <w:p w14:paraId="32107199" w14:textId="7F65FB8F" w:rsidR="4DF3F701" w:rsidRDefault="0014706A" w:rsidP="00807C56">
      <w:pPr>
        <w:ind w:left="576"/>
      </w:pPr>
      <w:r>
        <w:t xml:space="preserve">Based on the team’s initial research on the hardware and server service required for this project, the team has come to a preliminary estimate of $720 for total costs. The largest cost by far being the RFID reader and will necessitate increased scrutiny when it comes to deciding on a specific model during the implementation phase. While this is an approximate figure there is </w:t>
      </w:r>
      <w:proofErr w:type="gramStart"/>
      <w:r>
        <w:t>still room</w:t>
      </w:r>
      <w:proofErr w:type="gramEnd"/>
      <w:r>
        <w:t xml:space="preserve"> for deviation as the project progresses. The initial breakdown of costs is as follows</w:t>
      </w:r>
      <w:r w:rsidR="4DF3F701" w:rsidRPr="006E6888">
        <w:t>.</w:t>
      </w:r>
    </w:p>
    <w:p w14:paraId="06B2B627" w14:textId="77777777" w:rsidR="0014706A" w:rsidRDefault="0014706A" w:rsidP="00807C56">
      <w:pPr>
        <w:ind w:left="576"/>
      </w:pPr>
    </w:p>
    <w:p w14:paraId="1102A06E" w14:textId="77777777" w:rsidR="0014706A" w:rsidRPr="006E6888" w:rsidRDefault="0014706A" w:rsidP="00807C56">
      <w:pPr>
        <w:ind w:left="576"/>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14706A" w14:paraId="3BC88733" w14:textId="77777777" w:rsidTr="00BB18D3">
        <w:trPr>
          <w:trHeight w:val="360"/>
          <w:jc w:val="center"/>
        </w:trPr>
        <w:tc>
          <w:tcPr>
            <w:tcW w:w="2940" w:type="dxa"/>
            <w:shd w:val="clear" w:color="auto" w:fill="B7B7B7"/>
            <w:tcMar>
              <w:top w:w="100" w:type="dxa"/>
              <w:left w:w="100" w:type="dxa"/>
              <w:bottom w:w="100" w:type="dxa"/>
              <w:right w:w="100" w:type="dxa"/>
            </w:tcMar>
          </w:tcPr>
          <w:p w14:paraId="0C2E9FD6" w14:textId="77777777" w:rsidR="0014706A" w:rsidRDefault="0014706A" w:rsidP="00BB18D3">
            <w:r>
              <w:t>Parts</w:t>
            </w:r>
          </w:p>
        </w:tc>
        <w:tc>
          <w:tcPr>
            <w:tcW w:w="1515" w:type="dxa"/>
            <w:shd w:val="clear" w:color="auto" w:fill="B7B7B7"/>
            <w:tcMar>
              <w:top w:w="100" w:type="dxa"/>
              <w:left w:w="100" w:type="dxa"/>
              <w:bottom w:w="100" w:type="dxa"/>
              <w:right w:w="100" w:type="dxa"/>
            </w:tcMar>
          </w:tcPr>
          <w:p w14:paraId="73B682E5" w14:textId="77777777" w:rsidR="0014706A" w:rsidRDefault="0014706A" w:rsidP="00BB18D3">
            <w:r>
              <w:t>Cost</w:t>
            </w:r>
          </w:p>
        </w:tc>
      </w:tr>
      <w:tr w:rsidR="0014706A" w14:paraId="03D2BB1D" w14:textId="77777777" w:rsidTr="00BB18D3">
        <w:trPr>
          <w:trHeight w:val="360"/>
          <w:jc w:val="center"/>
        </w:trPr>
        <w:tc>
          <w:tcPr>
            <w:tcW w:w="2940" w:type="dxa"/>
            <w:tcMar>
              <w:top w:w="100" w:type="dxa"/>
              <w:left w:w="100" w:type="dxa"/>
              <w:bottom w:w="100" w:type="dxa"/>
              <w:right w:w="100" w:type="dxa"/>
            </w:tcMar>
          </w:tcPr>
          <w:p w14:paraId="16F77AAF" w14:textId="77777777" w:rsidR="0014706A" w:rsidRDefault="0014706A" w:rsidP="00BB18D3">
            <w:r>
              <w:t>Handheld RFID Reader</w:t>
            </w:r>
          </w:p>
        </w:tc>
        <w:tc>
          <w:tcPr>
            <w:tcW w:w="1515" w:type="dxa"/>
            <w:tcMar>
              <w:top w:w="100" w:type="dxa"/>
              <w:left w:w="100" w:type="dxa"/>
              <w:bottom w:w="100" w:type="dxa"/>
              <w:right w:w="100" w:type="dxa"/>
            </w:tcMar>
          </w:tcPr>
          <w:p w14:paraId="2F2A462B" w14:textId="77777777" w:rsidR="0014706A" w:rsidRDefault="0014706A" w:rsidP="00BB18D3">
            <w:r>
              <w:t>$600.00</w:t>
            </w:r>
          </w:p>
        </w:tc>
      </w:tr>
      <w:tr w:rsidR="0014706A" w14:paraId="36FFEF5E" w14:textId="77777777" w:rsidTr="00BB18D3">
        <w:trPr>
          <w:jc w:val="center"/>
        </w:trPr>
        <w:tc>
          <w:tcPr>
            <w:tcW w:w="2940" w:type="dxa"/>
            <w:tcMar>
              <w:top w:w="100" w:type="dxa"/>
              <w:left w:w="100" w:type="dxa"/>
              <w:bottom w:w="100" w:type="dxa"/>
              <w:right w:w="100" w:type="dxa"/>
            </w:tcMar>
          </w:tcPr>
          <w:p w14:paraId="4660F2B2" w14:textId="77777777" w:rsidR="0014706A" w:rsidRDefault="0014706A" w:rsidP="00BB18D3">
            <w:r>
              <w:t>RFID Tags</w:t>
            </w:r>
          </w:p>
        </w:tc>
        <w:tc>
          <w:tcPr>
            <w:tcW w:w="1515" w:type="dxa"/>
            <w:tcMar>
              <w:top w:w="100" w:type="dxa"/>
              <w:left w:w="100" w:type="dxa"/>
              <w:bottom w:w="100" w:type="dxa"/>
              <w:right w:w="100" w:type="dxa"/>
            </w:tcMar>
          </w:tcPr>
          <w:p w14:paraId="104B621F" w14:textId="77777777" w:rsidR="0014706A" w:rsidRDefault="0014706A" w:rsidP="00BB18D3">
            <w:r>
              <w:t>$20.00</w:t>
            </w:r>
          </w:p>
        </w:tc>
      </w:tr>
      <w:tr w:rsidR="0014706A" w14:paraId="382D882B" w14:textId="77777777" w:rsidTr="00BB18D3">
        <w:trPr>
          <w:jc w:val="center"/>
        </w:trPr>
        <w:tc>
          <w:tcPr>
            <w:tcW w:w="2940" w:type="dxa"/>
            <w:tcMar>
              <w:top w:w="100" w:type="dxa"/>
              <w:left w:w="100" w:type="dxa"/>
              <w:bottom w:w="100" w:type="dxa"/>
              <w:right w:w="100" w:type="dxa"/>
            </w:tcMar>
          </w:tcPr>
          <w:p w14:paraId="138EB428" w14:textId="77777777" w:rsidR="0014706A" w:rsidRDefault="0014706A" w:rsidP="00BB18D3">
            <w:r>
              <w:t>Miscellaneous Items</w:t>
            </w:r>
          </w:p>
        </w:tc>
        <w:tc>
          <w:tcPr>
            <w:tcW w:w="1515" w:type="dxa"/>
            <w:tcMar>
              <w:top w:w="100" w:type="dxa"/>
              <w:left w:w="100" w:type="dxa"/>
              <w:bottom w:w="100" w:type="dxa"/>
              <w:right w:w="100" w:type="dxa"/>
            </w:tcMar>
          </w:tcPr>
          <w:p w14:paraId="64A20F30" w14:textId="77777777" w:rsidR="0014706A" w:rsidRDefault="0014706A" w:rsidP="00BB18D3">
            <w:r>
              <w:t>$30.00</w:t>
            </w:r>
          </w:p>
        </w:tc>
      </w:tr>
      <w:tr w:rsidR="0014706A" w14:paraId="159685C1" w14:textId="77777777" w:rsidTr="00BB18D3">
        <w:trPr>
          <w:jc w:val="center"/>
        </w:trPr>
        <w:tc>
          <w:tcPr>
            <w:tcW w:w="2940" w:type="dxa"/>
            <w:tcMar>
              <w:top w:w="100" w:type="dxa"/>
              <w:left w:w="100" w:type="dxa"/>
              <w:bottom w:w="100" w:type="dxa"/>
              <w:right w:w="100" w:type="dxa"/>
            </w:tcMar>
          </w:tcPr>
          <w:p w14:paraId="45CDAA65" w14:textId="77777777" w:rsidR="0014706A" w:rsidRDefault="0014706A" w:rsidP="00BB18D3">
            <w:r>
              <w:t>Plastic Crates</w:t>
            </w:r>
          </w:p>
        </w:tc>
        <w:tc>
          <w:tcPr>
            <w:tcW w:w="1515" w:type="dxa"/>
            <w:tcMar>
              <w:top w:w="100" w:type="dxa"/>
              <w:left w:w="100" w:type="dxa"/>
              <w:bottom w:w="100" w:type="dxa"/>
              <w:right w:w="100" w:type="dxa"/>
            </w:tcMar>
          </w:tcPr>
          <w:p w14:paraId="7E0EB72F" w14:textId="77777777" w:rsidR="0014706A" w:rsidRDefault="0014706A" w:rsidP="00BB18D3">
            <w:r>
              <w:t>$40.00</w:t>
            </w:r>
          </w:p>
        </w:tc>
      </w:tr>
      <w:tr w:rsidR="0014706A" w14:paraId="44742191" w14:textId="77777777" w:rsidTr="00BB18D3">
        <w:trPr>
          <w:jc w:val="center"/>
        </w:trPr>
        <w:tc>
          <w:tcPr>
            <w:tcW w:w="2940" w:type="dxa"/>
            <w:tcMar>
              <w:top w:w="100" w:type="dxa"/>
              <w:left w:w="100" w:type="dxa"/>
              <w:bottom w:w="100" w:type="dxa"/>
              <w:right w:w="100" w:type="dxa"/>
            </w:tcMar>
          </w:tcPr>
          <w:p w14:paraId="4A96045F" w14:textId="77777777" w:rsidR="0014706A" w:rsidRDefault="0014706A" w:rsidP="00BB18D3">
            <w:r>
              <w:t>Server (6 months)</w:t>
            </w:r>
          </w:p>
        </w:tc>
        <w:tc>
          <w:tcPr>
            <w:tcW w:w="1515" w:type="dxa"/>
            <w:tcMar>
              <w:top w:w="100" w:type="dxa"/>
              <w:left w:w="100" w:type="dxa"/>
              <w:bottom w:w="100" w:type="dxa"/>
              <w:right w:w="100" w:type="dxa"/>
            </w:tcMar>
          </w:tcPr>
          <w:p w14:paraId="78328062" w14:textId="77777777" w:rsidR="0014706A" w:rsidRDefault="0014706A" w:rsidP="00BB18D3">
            <w:r>
              <w:t>$30.00</w:t>
            </w:r>
          </w:p>
        </w:tc>
      </w:tr>
      <w:tr w:rsidR="0014706A" w14:paraId="7C37FDFC" w14:textId="77777777" w:rsidTr="00BB18D3">
        <w:trPr>
          <w:jc w:val="center"/>
        </w:trPr>
        <w:tc>
          <w:tcPr>
            <w:tcW w:w="2940" w:type="dxa"/>
            <w:tcMar>
              <w:top w:w="100" w:type="dxa"/>
              <w:left w:w="100" w:type="dxa"/>
              <w:bottom w:w="100" w:type="dxa"/>
              <w:right w:w="100" w:type="dxa"/>
            </w:tcMar>
          </w:tcPr>
          <w:p w14:paraId="36389C28" w14:textId="77777777" w:rsidR="0014706A" w:rsidRDefault="0014706A" w:rsidP="00BB18D3">
            <w:r>
              <w:rPr>
                <w:b/>
              </w:rPr>
              <w:t>Total Cost</w:t>
            </w:r>
          </w:p>
        </w:tc>
        <w:tc>
          <w:tcPr>
            <w:tcW w:w="1515" w:type="dxa"/>
            <w:tcMar>
              <w:top w:w="100" w:type="dxa"/>
              <w:left w:w="100" w:type="dxa"/>
              <w:bottom w:w="100" w:type="dxa"/>
              <w:right w:w="100" w:type="dxa"/>
            </w:tcMar>
          </w:tcPr>
          <w:p w14:paraId="34CB7443" w14:textId="77777777" w:rsidR="0014706A" w:rsidRDefault="0014706A" w:rsidP="00BB18D3">
            <w:r>
              <w:t>$720.00</w:t>
            </w:r>
          </w:p>
        </w:tc>
      </w:tr>
    </w:tbl>
    <w:p w14:paraId="2227D795" w14:textId="3F5B85C3" w:rsidR="4DF3F701" w:rsidRPr="006E6888" w:rsidRDefault="4DF3F701">
      <w:r w:rsidRPr="006E6888">
        <w:br/>
      </w:r>
    </w:p>
    <w:p w14:paraId="59BCF012" w14:textId="044DD320" w:rsidR="4DF3F701" w:rsidRPr="006E6888" w:rsidRDefault="4DF3F701" w:rsidP="4DF3F701">
      <w:pPr>
        <w:jc w:val="center"/>
      </w:pPr>
      <w:r w:rsidRPr="006E6888">
        <w:rPr>
          <w:b/>
          <w:bCs/>
        </w:rPr>
        <w:t xml:space="preserve">Table 3-1: Preliminary Cost Analysis </w:t>
      </w:r>
    </w:p>
    <w:p w14:paraId="3917EAE2" w14:textId="77777777" w:rsidR="0014706A" w:rsidRDefault="0014706A" w:rsidP="0014706A"/>
    <w:p w14:paraId="68F2C040" w14:textId="5880974E" w:rsidR="0014706A" w:rsidRDefault="0014706A" w:rsidP="00BB18D3">
      <w:pPr>
        <w:ind w:left="576"/>
      </w:pPr>
      <w:r>
        <w:t>The costs shown are preliminary and will likely change as the project progresse</w:t>
      </w:r>
      <w:r w:rsidR="00BB18D3">
        <w:t>s into the implementation phase.</w:t>
      </w:r>
    </w:p>
    <w:p w14:paraId="500D9090" w14:textId="77777777" w:rsidR="0014706A" w:rsidRPr="00803204" w:rsidRDefault="0014706A" w:rsidP="00803204"/>
    <w:p w14:paraId="253D295B" w14:textId="60B8B96B" w:rsidR="4DF3F701" w:rsidRPr="006E6888" w:rsidRDefault="4DF3F701" w:rsidP="00CD6008">
      <w:pPr>
        <w:pStyle w:val="Heading2"/>
      </w:pPr>
      <w:bookmarkStart w:id="13" w:name="_Toc392770358"/>
      <w:r w:rsidRPr="006E6888">
        <w:t>Labor Management</w:t>
      </w:r>
      <w:bookmarkEnd w:id="13"/>
    </w:p>
    <w:p w14:paraId="6365C65A" w14:textId="5FA23394" w:rsidR="4DF3F701" w:rsidRPr="006E6888" w:rsidRDefault="0014706A" w:rsidP="00807C56">
      <w:pPr>
        <w:ind w:left="576"/>
      </w:pPr>
      <w:r>
        <w:t xml:space="preserve">The team will measure the labor that goes into the project by using earned value management. The measurements will be calculated by finding the budgeted cost of work scheduled (BCWS), actual cost of work performed (ACWP), and the budgeted cost of work performed (BCWP). These values will then be calculated and put into the Microsoft Project plan for the project. The estimated </w:t>
      </w:r>
      <w:proofErr w:type="gramStart"/>
      <w:r>
        <w:t>man hours</w:t>
      </w:r>
      <w:proofErr w:type="gramEnd"/>
      <w:r>
        <w:t xml:space="preserve"> for this project will total between 1440 and 1680 for the 6 to 7 month life of the project. These numbers are an estimate and are subject to refinement as the project progresses</w:t>
      </w:r>
      <w:r w:rsidR="4DF3F701" w:rsidRPr="006E6888">
        <w:t>.</w:t>
      </w:r>
    </w:p>
    <w:p w14:paraId="2B668D2A" w14:textId="5B895D0C" w:rsidR="7A2ECEFF" w:rsidRPr="006E6888" w:rsidRDefault="7A2ECEFF" w:rsidP="00BB18D3">
      <w:pPr>
        <w:ind w:left="576"/>
      </w:pPr>
    </w:p>
    <w:p w14:paraId="11B23805" w14:textId="3644536C" w:rsidR="001414E7" w:rsidRPr="006E6888" w:rsidRDefault="001414E7" w:rsidP="00CD6008">
      <w:pPr>
        <w:pStyle w:val="Heading1"/>
      </w:pPr>
      <w:bookmarkStart w:id="14" w:name="_Toc392770359"/>
      <w:r w:rsidRPr="006E6888">
        <w:lastRenderedPageBreak/>
        <w:t>Earned Value Management</w:t>
      </w:r>
      <w:bookmarkEnd w:id="14"/>
      <w:r w:rsidR="008200E8">
        <w:t xml:space="preserve"> --DONE</w:t>
      </w:r>
    </w:p>
    <w:p w14:paraId="2B5F0E92" w14:textId="1C4B9B53" w:rsidR="74EBAFB8" w:rsidRPr="006E6888" w:rsidRDefault="71F82DF3" w:rsidP="00CD6008">
      <w:pPr>
        <w:pStyle w:val="Heading2"/>
      </w:pPr>
      <w:bookmarkStart w:id="15" w:name="_Toc392770360"/>
      <w:r w:rsidRPr="006E6888">
        <w:t>Purpose and Overview</w:t>
      </w:r>
      <w:bookmarkEnd w:id="15"/>
    </w:p>
    <w:p w14:paraId="00667E64" w14:textId="71C3F9DF" w:rsidR="74EBAFB8" w:rsidRPr="006E6888" w:rsidRDefault="00F5432A" w:rsidP="00EC58A4">
      <w:pPr>
        <w:ind w:left="576"/>
        <w:jc w:val="both"/>
      </w:pPr>
      <w:r>
        <w:rPr>
          <w:szCs w:val="32"/>
        </w:rPr>
        <w:t>The purpose of Earned Value Management will be to keep track of the project progress. Earned Value Management will allow us to check if the project is on schedule, behind schedule or ahead of schedule.  Earned Value Management will also allow us to keep track of every team member’s progress on their assigned individual tasks, recording the amount of hours put into the tasks, and comparing these hours to the amount of time that was planned for each task. Earned Value Management will be used along with the MS Project Plan file in order to monitor the individual progress of each team member as the team progress</w:t>
      </w:r>
      <w:r w:rsidR="71F82DF3" w:rsidRPr="006E6888">
        <w:t xml:space="preserve">.  </w:t>
      </w:r>
    </w:p>
    <w:p w14:paraId="0DBEE857" w14:textId="77777777" w:rsidR="00EC58A4" w:rsidRPr="006E6888" w:rsidRDefault="00EC58A4" w:rsidP="00CD6008">
      <w:pPr>
        <w:pStyle w:val="Heading2"/>
      </w:pPr>
      <w:bookmarkStart w:id="16" w:name="_Toc392770361"/>
      <w:r w:rsidRPr="006E6888">
        <w:t>Earned Value Components</w:t>
      </w:r>
      <w:bookmarkEnd w:id="16"/>
    </w:p>
    <w:p w14:paraId="4008779F" w14:textId="77777777" w:rsidR="00F5432A" w:rsidRDefault="00F5432A" w:rsidP="00F5432A">
      <w:pPr>
        <w:ind w:left="360"/>
        <w:rPr>
          <w:szCs w:val="32"/>
        </w:rPr>
      </w:pPr>
      <w:r>
        <w:rPr>
          <w:szCs w:val="32"/>
        </w:rPr>
        <w:t xml:space="preserve">The components of Earned Value are the following: Budgeted Cost of Work Scheduled (BCWS), Actual Cost of Work Performed (ACWP), Budgeted Cost of Work Performed (BCWP), and %Complete. BCWS, ACWP, and BCWP will be measure in man-hours. </w:t>
      </w:r>
    </w:p>
    <w:p w14:paraId="3FC6038D" w14:textId="77777777" w:rsidR="00F5432A" w:rsidRDefault="00F5432A" w:rsidP="00F5432A">
      <w:pPr>
        <w:ind w:left="360"/>
        <w:rPr>
          <w:szCs w:val="32"/>
        </w:rPr>
      </w:pPr>
    </w:p>
    <w:p w14:paraId="1FE1F678" w14:textId="77777777" w:rsidR="00F5432A" w:rsidRDefault="00F5432A" w:rsidP="00F5432A">
      <w:pPr>
        <w:pStyle w:val="ListParagraph"/>
        <w:numPr>
          <w:ilvl w:val="0"/>
          <w:numId w:val="16"/>
        </w:numPr>
        <w:spacing w:before="0" w:after="200" w:line="276" w:lineRule="auto"/>
        <w:rPr>
          <w:szCs w:val="32"/>
        </w:rPr>
      </w:pPr>
      <w:r>
        <w:rPr>
          <w:b/>
          <w:szCs w:val="32"/>
        </w:rPr>
        <w:t xml:space="preserve">Budgeted Cost of Work Scheduled (BCWS): </w:t>
      </w:r>
      <w:r>
        <w:rPr>
          <w:szCs w:val="32"/>
        </w:rPr>
        <w:t>BCWS is the amount of time planned given to work on an assigned task. Ex: Formatting Document – BCWS = 3 Hours, in theory this task should be completed in 3 hours, BCWS is an estimate.</w:t>
      </w:r>
    </w:p>
    <w:p w14:paraId="3AB90CB2" w14:textId="77777777" w:rsidR="00F5432A" w:rsidRPr="003A0143" w:rsidRDefault="00F5432A" w:rsidP="00F5432A">
      <w:pPr>
        <w:pStyle w:val="ListParagraph"/>
        <w:numPr>
          <w:ilvl w:val="0"/>
          <w:numId w:val="16"/>
        </w:numPr>
        <w:spacing w:before="0" w:after="200" w:line="276" w:lineRule="auto"/>
        <w:rPr>
          <w:szCs w:val="32"/>
        </w:rPr>
      </w:pPr>
      <w:r>
        <w:rPr>
          <w:b/>
          <w:szCs w:val="32"/>
        </w:rPr>
        <w:t xml:space="preserve">Actual Cost of Work Performed (ACWP): </w:t>
      </w:r>
      <w:r>
        <w:rPr>
          <w:szCs w:val="32"/>
        </w:rPr>
        <w:t>ACWP is the amount of time spent working on a given assigned task. Ex: Formatting Document – ACWP = 2 Hours, in reality the task took 2 hours to be completed it. ACWP is the actual amount of time spent on a given task.</w:t>
      </w:r>
    </w:p>
    <w:p w14:paraId="6828DDDB" w14:textId="77777777" w:rsidR="00F5432A" w:rsidRPr="003A0143" w:rsidRDefault="00F5432A" w:rsidP="00F5432A">
      <w:pPr>
        <w:pStyle w:val="ListParagraph"/>
        <w:numPr>
          <w:ilvl w:val="0"/>
          <w:numId w:val="16"/>
        </w:numPr>
        <w:spacing w:before="0" w:after="200" w:line="276" w:lineRule="auto"/>
        <w:rPr>
          <w:szCs w:val="32"/>
        </w:rPr>
      </w:pPr>
      <w:r>
        <w:rPr>
          <w:b/>
          <w:szCs w:val="32"/>
        </w:rPr>
        <w:t xml:space="preserve">Budgeted Cost of Work Performed (BCWP): </w:t>
      </w:r>
      <w:r>
        <w:rPr>
          <w:szCs w:val="32"/>
        </w:rPr>
        <w:t>BCWP is the value that was earned for completing a task. Ex: Formatting Document – BCWP = 3 Hours, the earned value is 3 hours instead of 2 hours because the BCWS assigned to the task was 3 hours. Only the person assigned to this task is given credit for completing the task even if he\she got help from another team member.</w:t>
      </w:r>
    </w:p>
    <w:p w14:paraId="0F5FFC15" w14:textId="1B58FBF1" w:rsidR="74EBAFB8" w:rsidRPr="006E6888" w:rsidRDefault="00F5432A" w:rsidP="008200E8">
      <w:pPr>
        <w:pStyle w:val="ListParagraph"/>
        <w:numPr>
          <w:ilvl w:val="0"/>
          <w:numId w:val="16"/>
        </w:numPr>
        <w:jc w:val="both"/>
      </w:pPr>
      <w:r w:rsidRPr="008200E8">
        <w:rPr>
          <w:b/>
          <w:szCs w:val="32"/>
        </w:rPr>
        <w:t xml:space="preserve">% Complete: </w:t>
      </w:r>
      <w:r w:rsidRPr="008200E8">
        <w:rPr>
          <w:szCs w:val="32"/>
        </w:rPr>
        <w:t>this components keeps track of whether a task is complete or not, 0% means not completed, and 100% means completed</w:t>
      </w:r>
      <w:r w:rsidR="3A3139F7" w:rsidRPr="006E6888">
        <w:t>.</w:t>
      </w:r>
    </w:p>
    <w:p w14:paraId="69B29E3A" w14:textId="77777777" w:rsidR="00EC58A4" w:rsidRPr="006E6888" w:rsidRDefault="00EC58A4" w:rsidP="00EC58A4">
      <w:pPr>
        <w:ind w:left="720"/>
        <w:jc w:val="both"/>
      </w:pPr>
    </w:p>
    <w:p w14:paraId="0E00A296" w14:textId="2036F8A8" w:rsidR="74EBAFB8" w:rsidRPr="006E6888" w:rsidRDefault="008200E8" w:rsidP="00CD6008">
      <w:pPr>
        <w:pStyle w:val="Heading2"/>
      </w:pPr>
      <w:r>
        <w:lastRenderedPageBreak/>
        <w:t>Cost Performance Index</w:t>
      </w:r>
    </w:p>
    <w:p w14:paraId="4E93B42D" w14:textId="77777777" w:rsidR="008200E8" w:rsidRDefault="008200E8" w:rsidP="008200E8">
      <w:pPr>
        <w:ind w:left="360"/>
        <w:rPr>
          <w:szCs w:val="32"/>
        </w:rPr>
      </w:pPr>
      <w:r>
        <w:rPr>
          <w:szCs w:val="32"/>
        </w:rPr>
        <w:t xml:space="preserve">The Cost Performance Index (CPI) is a value that allows the team to measure the work performance of the team, basically how efficient the team is. The CPI is a ratio between the BCWP and the ACWP. Through CPI the team will be able to keep track of the work performance and address any work performance issues with the project. </w:t>
      </w:r>
    </w:p>
    <w:p w14:paraId="13740E9F" w14:textId="77777777" w:rsidR="008200E8" w:rsidRPr="00CC3DFF" w:rsidRDefault="008200E8" w:rsidP="008200E8">
      <w:pPr>
        <w:pStyle w:val="ListParagraph"/>
        <w:numPr>
          <w:ilvl w:val="0"/>
          <w:numId w:val="17"/>
        </w:numPr>
        <w:spacing w:before="0" w:after="200" w:line="276" w:lineRule="auto"/>
        <w:rPr>
          <w:szCs w:val="32"/>
        </w:rPr>
      </w:pPr>
      <m:oMath>
        <m:r>
          <w:rPr>
            <w:rFonts w:ascii="Cambria Math" w:hAnsi="Cambria Math"/>
            <w:szCs w:val="32"/>
          </w:rPr>
          <m:t xml:space="preserve">CPI= </m:t>
        </m:r>
        <m:f>
          <m:fPr>
            <m:ctrlPr>
              <w:rPr>
                <w:rFonts w:ascii="Cambria Math" w:hAnsi="Cambria Math"/>
                <w:i/>
                <w:szCs w:val="32"/>
              </w:rPr>
            </m:ctrlPr>
          </m:fPr>
          <m:num>
            <m:r>
              <w:rPr>
                <w:rFonts w:ascii="Cambria Math" w:hAnsi="Cambria Math"/>
                <w:szCs w:val="32"/>
              </w:rPr>
              <m:t>BCWP</m:t>
            </m:r>
          </m:num>
          <m:den>
            <m:r>
              <w:rPr>
                <w:rFonts w:ascii="Cambria Math" w:hAnsi="Cambria Math"/>
                <w:szCs w:val="32"/>
              </w:rPr>
              <m:t>ACWP</m:t>
            </m:r>
          </m:den>
        </m:f>
      </m:oMath>
    </w:p>
    <w:p w14:paraId="6661AF4B" w14:textId="77777777" w:rsidR="008200E8" w:rsidRDefault="008200E8" w:rsidP="008200E8">
      <w:pPr>
        <w:pStyle w:val="ListParagraph"/>
        <w:ind w:left="1152"/>
        <w:rPr>
          <w:szCs w:val="32"/>
        </w:rPr>
      </w:pPr>
      <w:r>
        <w:rPr>
          <w:szCs w:val="32"/>
        </w:rPr>
        <w:t>If CPI &gt; 1.0, then the team is performing well</w:t>
      </w:r>
    </w:p>
    <w:p w14:paraId="47EFBF48" w14:textId="4C8EBFAA" w:rsidR="74EBAFB8" w:rsidRPr="006E6888" w:rsidRDefault="008200E8" w:rsidP="008200E8">
      <w:pPr>
        <w:ind w:left="1008" w:firstLine="144"/>
        <w:jc w:val="both"/>
      </w:pPr>
      <w:r>
        <w:rPr>
          <w:szCs w:val="32"/>
        </w:rPr>
        <w:t>If CPI &lt; 1.0, then the team is performing poorly</w:t>
      </w:r>
      <w:r w:rsidR="1A33E823" w:rsidRPr="006E6888">
        <w:t xml:space="preserve">. </w:t>
      </w:r>
    </w:p>
    <w:p w14:paraId="715BB9BD" w14:textId="77777777" w:rsidR="007023EC" w:rsidRDefault="007023EC" w:rsidP="1A33E823">
      <w:pPr>
        <w:jc w:val="both"/>
      </w:pPr>
    </w:p>
    <w:p w14:paraId="7FAEFC50" w14:textId="617C7A56" w:rsidR="00CD6008" w:rsidRDefault="008200E8" w:rsidP="001B26B4">
      <w:pPr>
        <w:pStyle w:val="Heading2"/>
      </w:pPr>
      <w:bookmarkStart w:id="17" w:name="_Toc392770368"/>
      <w:r>
        <w:t>Schedule Performance Index</w:t>
      </w:r>
      <w:bookmarkEnd w:id="17"/>
      <w:r w:rsidR="34F9B53B" w:rsidRPr="006E6888">
        <w:t xml:space="preserve"> </w:t>
      </w:r>
      <w:bookmarkStart w:id="18" w:name="_Toc266607439"/>
    </w:p>
    <w:p w14:paraId="3CA725E7" w14:textId="77777777" w:rsidR="008200E8" w:rsidRDefault="008200E8" w:rsidP="008200E8">
      <w:pPr>
        <w:ind w:left="360"/>
        <w:rPr>
          <w:szCs w:val="32"/>
        </w:rPr>
      </w:pPr>
      <w:bookmarkStart w:id="19" w:name="_Toc392770369"/>
      <w:r>
        <w:rPr>
          <w:szCs w:val="32"/>
        </w:rPr>
        <w:t xml:space="preserve">The Schedule Performance Index (SPI) is a value that allows the team to measure if the deadlines are been met or not, basically it indicates if we are behind of schedule, ahead on schedule or right on schedule. The SPI is a ratio between BCWP and BCWS. </w:t>
      </w:r>
    </w:p>
    <w:p w14:paraId="7365F5A4" w14:textId="77777777" w:rsidR="008200E8" w:rsidRPr="00161B95" w:rsidRDefault="008200E8" w:rsidP="008200E8">
      <w:pPr>
        <w:pStyle w:val="ListParagraph"/>
        <w:numPr>
          <w:ilvl w:val="0"/>
          <w:numId w:val="17"/>
        </w:numPr>
        <w:spacing w:before="0" w:after="200" w:line="276" w:lineRule="auto"/>
        <w:rPr>
          <w:szCs w:val="32"/>
        </w:rPr>
      </w:pPr>
      <m:oMath>
        <m:r>
          <w:rPr>
            <w:rFonts w:ascii="Cambria Math" w:hAnsi="Cambria Math"/>
            <w:szCs w:val="32"/>
          </w:rPr>
          <m:t xml:space="preserve">SPI= </m:t>
        </m:r>
        <m:f>
          <m:fPr>
            <m:ctrlPr>
              <w:rPr>
                <w:rFonts w:ascii="Cambria Math" w:hAnsi="Cambria Math"/>
                <w:i/>
                <w:szCs w:val="32"/>
              </w:rPr>
            </m:ctrlPr>
          </m:fPr>
          <m:num>
            <m:r>
              <w:rPr>
                <w:rFonts w:ascii="Cambria Math" w:hAnsi="Cambria Math"/>
                <w:szCs w:val="32"/>
              </w:rPr>
              <m:t>BCWP</m:t>
            </m:r>
          </m:num>
          <m:den>
            <m:r>
              <w:rPr>
                <w:rFonts w:ascii="Cambria Math" w:hAnsi="Cambria Math"/>
                <w:szCs w:val="32"/>
              </w:rPr>
              <m:t>BCWS</m:t>
            </m:r>
          </m:den>
        </m:f>
      </m:oMath>
    </w:p>
    <w:p w14:paraId="298D95E8" w14:textId="77777777" w:rsidR="008200E8" w:rsidRDefault="008200E8" w:rsidP="008200E8">
      <w:pPr>
        <w:pStyle w:val="ListParagraph"/>
        <w:ind w:left="1152"/>
        <w:rPr>
          <w:szCs w:val="32"/>
        </w:rPr>
      </w:pPr>
      <w:r>
        <w:rPr>
          <w:szCs w:val="32"/>
        </w:rPr>
        <w:t>If SPI &gt; 1.0, then the team is ahead of schedule</w:t>
      </w:r>
    </w:p>
    <w:p w14:paraId="23B2DA29" w14:textId="3B8BBBF8" w:rsidR="74EBAFB8" w:rsidRDefault="008200E8" w:rsidP="008200E8">
      <w:pPr>
        <w:pStyle w:val="ListParagraph"/>
        <w:ind w:left="1152"/>
        <w:rPr>
          <w:szCs w:val="32"/>
        </w:rPr>
      </w:pPr>
      <w:r>
        <w:rPr>
          <w:szCs w:val="32"/>
        </w:rPr>
        <w:t>If SPI &lt; 1.0, then the team is behind of schedul</w:t>
      </w:r>
      <w:bookmarkEnd w:id="18"/>
      <w:bookmarkEnd w:id="19"/>
      <w:r>
        <w:rPr>
          <w:szCs w:val="32"/>
        </w:rPr>
        <w:t>e</w:t>
      </w:r>
    </w:p>
    <w:p w14:paraId="20911207" w14:textId="0B875502" w:rsidR="008200E8" w:rsidRDefault="008200E8" w:rsidP="008200E8">
      <w:pPr>
        <w:pStyle w:val="Heading2"/>
      </w:pPr>
      <w:r>
        <w:t>Status Reports</w:t>
      </w:r>
    </w:p>
    <w:p w14:paraId="090B966F" w14:textId="32C7CE5B" w:rsidR="008200E8" w:rsidRPr="008200E8" w:rsidRDefault="008200E8" w:rsidP="008200E8">
      <w:pPr>
        <w:ind w:left="432"/>
        <w:rPr>
          <w:szCs w:val="32"/>
        </w:rPr>
      </w:pPr>
      <w:r>
        <w:rPr>
          <w:szCs w:val="32"/>
        </w:rPr>
        <w:t>The team will meet twice a week, once during the weekdays and once during the weekend in order to check progress on every member’s performance. The performance of each member will measure using the Earned Value Components, CPI, and SPI. During these meeting, every member will let the Project Planner know how much time the person has put into their tasks, when did they start the tasks, and when did they finish the task so that the Project Planner can record all the information on the MS Project Plan File. During these meeting, the members will also address any issues that they have with their respective tasks and the team will work on finding a solution to any issue.</w:t>
      </w:r>
    </w:p>
    <w:p w14:paraId="4F5F9BCC" w14:textId="778F0CCF" w:rsidR="001414E7" w:rsidRPr="006E6888" w:rsidRDefault="001414E7" w:rsidP="001B26B4">
      <w:pPr>
        <w:pStyle w:val="Heading1"/>
      </w:pPr>
      <w:bookmarkStart w:id="20" w:name="_Toc392770370"/>
      <w:r w:rsidRPr="006E6888">
        <w:lastRenderedPageBreak/>
        <w:t>Scope Management Plan</w:t>
      </w:r>
      <w:bookmarkEnd w:id="20"/>
      <w:r w:rsidR="007D2813">
        <w:t xml:space="preserve"> -- DONE</w:t>
      </w:r>
    </w:p>
    <w:p w14:paraId="6848B62E" w14:textId="3766F511" w:rsidR="5893F803" w:rsidRPr="006E6888" w:rsidRDefault="00EC58A4" w:rsidP="00803204">
      <w:pPr>
        <w:pStyle w:val="Heading2"/>
      </w:pPr>
      <w:bookmarkStart w:id="21" w:name="_Toc392770371"/>
      <w:r w:rsidRPr="00803204">
        <w:t>Introduction</w:t>
      </w:r>
      <w:bookmarkEnd w:id="21"/>
      <w:r w:rsidR="5893F803" w:rsidRPr="006E6888">
        <w:t xml:space="preserve"> </w:t>
      </w:r>
    </w:p>
    <w:p w14:paraId="5E98E27C" w14:textId="11D00E07" w:rsidR="5893F803" w:rsidRPr="006E6888" w:rsidRDefault="007D2813" w:rsidP="00EC58A4">
      <w:pPr>
        <w:ind w:left="576"/>
        <w:jc w:val="both"/>
      </w:pPr>
      <w:r>
        <w:t>The scope management plan helps ensure the success of the project by focusing the sponsor and team on what matters. It helps both parties understand what can and will be implemented in the product as well as how the path towards completion is travelled. Ultimately, it keeps the project on track, and minimizes risks and misunderstandings between the sponsor and development team</w:t>
      </w:r>
      <w:r w:rsidR="5893F803" w:rsidRPr="006E6888">
        <w:t xml:space="preserve">. </w:t>
      </w:r>
    </w:p>
    <w:p w14:paraId="506CE666" w14:textId="5536FD6C" w:rsidR="5893F803" w:rsidRPr="006E6888" w:rsidRDefault="00EC58A4" w:rsidP="001B26B4">
      <w:pPr>
        <w:pStyle w:val="Heading2"/>
      </w:pPr>
      <w:bookmarkStart w:id="22" w:name="_Toc392770372"/>
      <w:r w:rsidRPr="006E6888">
        <w:t>Methodology</w:t>
      </w:r>
      <w:bookmarkEnd w:id="22"/>
      <w:r w:rsidR="5893F803" w:rsidRPr="006E6888">
        <w:t xml:space="preserve"> </w:t>
      </w:r>
    </w:p>
    <w:p w14:paraId="15E5508C" w14:textId="4B84E418" w:rsidR="5893F803" w:rsidRPr="006E6888" w:rsidRDefault="007D2813" w:rsidP="00EC58A4">
      <w:pPr>
        <w:ind w:left="576"/>
        <w:jc w:val="both"/>
      </w:pPr>
      <w:r>
        <w:t xml:space="preserve">In order to keep the project on track, team </w:t>
      </w:r>
      <w:proofErr w:type="spellStart"/>
      <w:r>
        <w:t>Aegle</w:t>
      </w:r>
      <w:proofErr w:type="spellEnd"/>
      <w:r>
        <w:t xml:space="preserve"> will meet with our sponsor, Dr. </w:t>
      </w:r>
      <w:proofErr w:type="spellStart"/>
      <w:r>
        <w:t>Tiernan</w:t>
      </w:r>
      <w:proofErr w:type="spellEnd"/>
      <w:r>
        <w:t>, on a regular basis. This will minimize the impact of any surprises that our research and development yield, as well as help keep the team on track with what matters most if features need to be cut, trimmed, or potentially added. We will also maintain and adhere to a complete project plan to keep things flowing throughout the process of developing the RFID system</w:t>
      </w:r>
      <w:r w:rsidR="5893F803" w:rsidRPr="006E6888">
        <w:t xml:space="preserve">. </w:t>
      </w:r>
    </w:p>
    <w:p w14:paraId="0A7C8128" w14:textId="1443E351" w:rsidR="5893F803" w:rsidRPr="006E6888" w:rsidRDefault="007D2813" w:rsidP="001B26B4">
      <w:pPr>
        <w:pStyle w:val="Heading3"/>
        <w:ind w:hanging="180"/>
      </w:pPr>
      <w:r>
        <w:t>Scope Management</w:t>
      </w:r>
    </w:p>
    <w:p w14:paraId="329098A1" w14:textId="0B23FD27" w:rsidR="5893F803" w:rsidRPr="006E6888" w:rsidRDefault="007D2813" w:rsidP="001B26B4">
      <w:pPr>
        <w:ind w:left="1530"/>
        <w:jc w:val="both"/>
      </w:pPr>
      <w:r>
        <w:t>The scope of the project is inherently tied to the domain of the storage room</w:t>
      </w:r>
      <w:proofErr w:type="gramStart"/>
      <w:r>
        <w:t>;</w:t>
      </w:r>
      <w:proofErr w:type="gramEnd"/>
      <w:r>
        <w:t xml:space="preserve"> which the RFID system is expected to operate in. However, the requirements of the project are extremely susceptible to change, especially in the early stages of the project that we are currently in. Requirements refinement is expected and is actively sought so as to develop a stronger project plan to keep the team on track</w:t>
      </w:r>
      <w:r w:rsidR="5893F803" w:rsidRPr="006E6888">
        <w:t xml:space="preserve">. </w:t>
      </w:r>
    </w:p>
    <w:p w14:paraId="2838F6B9" w14:textId="084EB0EB" w:rsidR="5893F803" w:rsidRPr="006E6888" w:rsidRDefault="00EC58A4" w:rsidP="001B26B4">
      <w:pPr>
        <w:pStyle w:val="Heading2"/>
      </w:pPr>
      <w:bookmarkStart w:id="23" w:name="_Toc392770373"/>
      <w:r w:rsidRPr="006E6888">
        <w:t>Change Control</w:t>
      </w:r>
      <w:bookmarkEnd w:id="23"/>
      <w:r w:rsidR="5893F803" w:rsidRPr="006E6888">
        <w:t xml:space="preserve"> </w:t>
      </w:r>
    </w:p>
    <w:p w14:paraId="7983772F" w14:textId="0D0E458E" w:rsidR="5893F803" w:rsidRPr="006E6888" w:rsidRDefault="007D2813" w:rsidP="00EC58A4">
      <w:pPr>
        <w:ind w:left="576"/>
        <w:jc w:val="both"/>
      </w:pPr>
      <w:r>
        <w:t>Changes to the project requirements after their finalization will not be implemented unless deemed absolutely paramount to the projects functionality and success. If the sponsor does wish to make a change once detailed design of the project has begun, she will have to justify the proposed change in one of the regular meetings held between the sponsor and team and submit a proposal form to the team. The team will have to come to a unanimous decision that the proposed change has high value and should be implemented in order for the team to follow through. If the team does come to this conclusion, members must revise all design, specification, and planning documents so as to include the change</w:t>
      </w:r>
      <w:r w:rsidR="5893F803" w:rsidRPr="006E6888">
        <w:t>.</w:t>
      </w:r>
    </w:p>
    <w:p w14:paraId="1861FB96" w14:textId="2D202309" w:rsidR="5893F803" w:rsidRPr="006E6888" w:rsidRDefault="5893F803"/>
    <w:p w14:paraId="55C73B63" w14:textId="2AC34097" w:rsidR="001414E7" w:rsidRPr="006E6888" w:rsidRDefault="001414E7" w:rsidP="001B26B4">
      <w:pPr>
        <w:pStyle w:val="Heading1"/>
      </w:pPr>
      <w:bookmarkStart w:id="24" w:name="_Toc392770374"/>
      <w:r w:rsidRPr="006E6888">
        <w:lastRenderedPageBreak/>
        <w:t>Work Breakdown Structure</w:t>
      </w:r>
      <w:bookmarkEnd w:id="24"/>
      <w:r w:rsidR="00465BF8">
        <w:t xml:space="preserve"> --DONE</w:t>
      </w:r>
    </w:p>
    <w:p w14:paraId="22E757AA" w14:textId="7AE94F6E" w:rsidR="7839DA7D" w:rsidRDefault="00BB18D3" w:rsidP="7839DA7D">
      <w:pPr>
        <w:jc w:val="both"/>
      </w:pPr>
      <w:r>
        <w:t>The WBS for the project shows the team project schedule, which is divided into two sections, Senior Design 1 and Senior Design 2. The first section of the project deals with creating a plan to properly design and develop the wanted product, while the second section of the project consists more with the design and implementation of the wanted product. The major tasks are divided into individual sub-tasks or small team sub-tasks that are more simple and easy to work with. The WBS also includes the team meetings, sponsor meetings, research, and the team status report. The second section (Senior Design 2) has not been plan yet, but it will be plan before the end of the first section of the project</w:t>
      </w:r>
      <w:r w:rsidR="7839DA7D" w:rsidRPr="006E6888">
        <w:t xml:space="preserve">. </w:t>
      </w:r>
    </w:p>
    <w:p w14:paraId="7624F3CE" w14:textId="77777777" w:rsidR="00465BF8" w:rsidRDefault="00465BF8" w:rsidP="7839DA7D">
      <w:pPr>
        <w:jc w:val="both"/>
      </w:pPr>
    </w:p>
    <w:tbl>
      <w:tblPr>
        <w:tblW w:w="0" w:type="auto"/>
        <w:jc w:val="center"/>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063"/>
        <w:gridCol w:w="3054"/>
        <w:gridCol w:w="2280"/>
        <w:gridCol w:w="2030"/>
      </w:tblGrid>
      <w:tr w:rsidR="00BB18D3" w:rsidRPr="00C03DC0" w14:paraId="68052339"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13C8BF4" w14:textId="77777777" w:rsidR="00BB18D3" w:rsidRPr="00C03DC0" w:rsidRDefault="00BB18D3" w:rsidP="00BB18D3">
            <w:pPr>
              <w:jc w:val="center"/>
              <w:rPr>
                <w:rFonts w:ascii="Segoe UI" w:hAnsi="Segoe UI" w:cs="Segoe UI"/>
                <w:sz w:val="18"/>
                <w:szCs w:val="18"/>
              </w:rPr>
            </w:pPr>
            <w:r w:rsidRPr="00C03DC0">
              <w:rPr>
                <w:rFonts w:ascii="Segoe UI" w:hAnsi="Segoe UI" w:cs="Segoe UI"/>
                <w:color w:val="363636"/>
                <w:sz w:val="18"/>
                <w:szCs w:val="18"/>
                <w:shd w:val="clear" w:color="auto" w:fill="DFE3E8"/>
              </w:rPr>
              <w:t>WBS</w:t>
            </w:r>
          </w:p>
        </w:tc>
        <w:tc>
          <w:tcPr>
            <w:tcW w:w="305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AD1D7DE" w14:textId="77777777" w:rsidR="00BB18D3" w:rsidRPr="00C03DC0" w:rsidRDefault="00BB18D3" w:rsidP="00BB18D3">
            <w:pPr>
              <w:jc w:val="center"/>
              <w:rPr>
                <w:rFonts w:ascii="Segoe UI" w:hAnsi="Segoe UI" w:cs="Segoe UI"/>
                <w:sz w:val="18"/>
                <w:szCs w:val="18"/>
              </w:rPr>
            </w:pPr>
            <w:r w:rsidRPr="00C03DC0">
              <w:rPr>
                <w:rFonts w:ascii="Segoe UI" w:hAnsi="Segoe UI" w:cs="Segoe UI"/>
                <w:color w:val="363636"/>
                <w:sz w:val="18"/>
                <w:szCs w:val="18"/>
                <w:shd w:val="clear" w:color="auto" w:fill="DFE3E8"/>
              </w:rPr>
              <w:t>Task Name</w:t>
            </w:r>
          </w:p>
        </w:tc>
        <w:tc>
          <w:tcPr>
            <w:tcW w:w="22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F5363BF" w14:textId="77777777" w:rsidR="00BB18D3" w:rsidRPr="00C03DC0" w:rsidRDefault="00BB18D3" w:rsidP="00BB18D3">
            <w:pPr>
              <w:jc w:val="center"/>
              <w:rPr>
                <w:rFonts w:ascii="Segoe UI" w:hAnsi="Segoe UI" w:cs="Segoe UI"/>
                <w:sz w:val="18"/>
                <w:szCs w:val="18"/>
              </w:rPr>
            </w:pPr>
            <w:r w:rsidRPr="00C03DC0">
              <w:rPr>
                <w:rFonts w:ascii="Segoe UI" w:hAnsi="Segoe UI" w:cs="Segoe UI"/>
                <w:color w:val="363636"/>
                <w:sz w:val="18"/>
                <w:szCs w:val="18"/>
                <w:shd w:val="clear" w:color="auto" w:fill="DFE3E8"/>
              </w:rPr>
              <w:t>Baseline Start</w:t>
            </w:r>
          </w:p>
        </w:tc>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267938" w14:textId="77777777" w:rsidR="00BB18D3" w:rsidRPr="00C03DC0" w:rsidRDefault="00BB18D3" w:rsidP="00BB18D3">
            <w:pPr>
              <w:jc w:val="center"/>
              <w:rPr>
                <w:rFonts w:ascii="Segoe UI" w:hAnsi="Segoe UI" w:cs="Segoe UI"/>
                <w:sz w:val="18"/>
                <w:szCs w:val="18"/>
              </w:rPr>
            </w:pPr>
            <w:r w:rsidRPr="00C03DC0">
              <w:rPr>
                <w:rFonts w:ascii="Segoe UI" w:hAnsi="Segoe UI" w:cs="Segoe UI"/>
                <w:color w:val="363636"/>
                <w:sz w:val="18"/>
                <w:szCs w:val="18"/>
                <w:shd w:val="clear" w:color="auto" w:fill="DFE3E8"/>
              </w:rPr>
              <w:t>Baseline Finish</w:t>
            </w:r>
          </w:p>
        </w:tc>
      </w:tr>
      <w:tr w:rsidR="00BB18D3" w:rsidRPr="00C03DC0" w14:paraId="779F3071"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251F4B" w14:textId="77777777" w:rsidR="00BB18D3" w:rsidRPr="00C03DC0" w:rsidRDefault="00BB18D3" w:rsidP="00BB18D3">
            <w:pPr>
              <w:jc w:val="center"/>
              <w:rPr>
                <w:rFonts w:ascii="Calibri" w:hAnsi="Calibri"/>
              </w:rPr>
            </w:pPr>
            <w:r w:rsidRPr="00C03DC0">
              <w:rPr>
                <w:rFonts w:ascii="Calibri" w:hAnsi="Calibri"/>
                <w:b/>
                <w:bCs/>
                <w:color w:val="000000"/>
              </w:rPr>
              <w:t>1</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E5511" w14:textId="77777777" w:rsidR="00BB18D3" w:rsidRPr="00C03DC0" w:rsidRDefault="00BB18D3" w:rsidP="00BB18D3">
            <w:pPr>
              <w:jc w:val="center"/>
              <w:rPr>
                <w:rFonts w:ascii="Calibri" w:hAnsi="Calibri"/>
              </w:rPr>
            </w:pPr>
            <w:r w:rsidRPr="00C03DC0">
              <w:rPr>
                <w:rFonts w:ascii="Calibri" w:hAnsi="Calibri"/>
                <w:b/>
                <w:bCs/>
                <w:color w:val="000000"/>
              </w:rPr>
              <w:t>Phase I (Senior Design 1)</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23855" w14:textId="77777777" w:rsidR="00BB18D3" w:rsidRPr="00C03DC0" w:rsidRDefault="00BB18D3" w:rsidP="00BB18D3">
            <w:pPr>
              <w:jc w:val="center"/>
              <w:rPr>
                <w:rFonts w:ascii="Calibri" w:hAnsi="Calibri"/>
              </w:rPr>
            </w:pPr>
            <w:r w:rsidRPr="00C03DC0">
              <w:rPr>
                <w:rFonts w:ascii="Calibri" w:hAnsi="Calibri"/>
                <w:b/>
                <w:bCs/>
                <w:color w:val="000000"/>
              </w:rPr>
              <w:t>Fri 8/22/14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7CF7A"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14:paraId="5589D7E1"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256F0" w14:textId="77777777" w:rsidR="00BB18D3" w:rsidRPr="00C03DC0" w:rsidRDefault="00BB18D3" w:rsidP="00BB18D3">
            <w:pPr>
              <w:jc w:val="center"/>
              <w:rPr>
                <w:rFonts w:ascii="Calibri" w:hAnsi="Calibri"/>
              </w:rPr>
            </w:pPr>
            <w:r w:rsidRPr="00C03DC0">
              <w:rPr>
                <w:rFonts w:ascii="Calibri" w:hAnsi="Calibri"/>
                <w:b/>
                <w:bCs/>
                <w:color w:val="000000"/>
              </w:rPr>
              <w:t>1.1</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9E00A4" w14:textId="77777777" w:rsidR="00BB18D3" w:rsidRPr="00C03DC0" w:rsidRDefault="00BB18D3" w:rsidP="00BB18D3">
            <w:pPr>
              <w:jc w:val="center"/>
              <w:rPr>
                <w:rFonts w:ascii="Calibri" w:hAnsi="Calibri"/>
              </w:rPr>
            </w:pPr>
            <w:r w:rsidRPr="00C03DC0">
              <w:rPr>
                <w:rFonts w:ascii="Calibri" w:hAnsi="Calibri"/>
                <w:b/>
                <w:bCs/>
                <w:color w:val="000000"/>
              </w:rPr>
              <w:t>Getting Started</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B6A0B" w14:textId="77777777" w:rsidR="00BB18D3" w:rsidRPr="00C03DC0" w:rsidRDefault="00BB18D3" w:rsidP="00BB18D3">
            <w:pPr>
              <w:jc w:val="center"/>
              <w:rPr>
                <w:rFonts w:ascii="Calibri" w:hAnsi="Calibri"/>
              </w:rPr>
            </w:pPr>
            <w:r w:rsidRPr="00C03DC0">
              <w:rPr>
                <w:rFonts w:ascii="Calibri" w:hAnsi="Calibri"/>
                <w:b/>
                <w:bCs/>
                <w:color w:val="000000"/>
              </w:rPr>
              <w:t>Fri 8/22/14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0195D" w14:textId="77777777" w:rsidR="00BB18D3" w:rsidRPr="00C03DC0" w:rsidRDefault="00BB18D3" w:rsidP="00BB18D3">
            <w:pPr>
              <w:jc w:val="center"/>
              <w:rPr>
                <w:rFonts w:ascii="Calibri" w:hAnsi="Calibri"/>
              </w:rPr>
            </w:pPr>
            <w:r w:rsidRPr="00C03DC0">
              <w:rPr>
                <w:rFonts w:ascii="Calibri" w:hAnsi="Calibri"/>
                <w:b/>
                <w:bCs/>
                <w:color w:val="000000"/>
              </w:rPr>
              <w:t>Fri 9/12/14</w:t>
            </w:r>
          </w:p>
        </w:tc>
      </w:tr>
      <w:tr w:rsidR="00BB18D3" w:rsidRPr="00C03DC0" w14:paraId="4A49098D"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BBD70" w14:textId="77777777" w:rsidR="00BB18D3" w:rsidRPr="00C03DC0" w:rsidRDefault="00BB18D3" w:rsidP="00BB18D3">
            <w:pPr>
              <w:jc w:val="center"/>
              <w:rPr>
                <w:rFonts w:ascii="Calibri" w:hAnsi="Calibri"/>
              </w:rPr>
            </w:pPr>
            <w:r w:rsidRPr="00C03DC0">
              <w:rPr>
                <w:rFonts w:ascii="Calibri" w:hAnsi="Calibri"/>
                <w:b/>
                <w:bCs/>
                <w:color w:val="000000"/>
              </w:rPr>
              <w:t>1.2</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F3E57" w14:textId="77777777" w:rsidR="00BB18D3" w:rsidRPr="00C03DC0" w:rsidRDefault="00BB18D3" w:rsidP="00BB18D3">
            <w:pPr>
              <w:jc w:val="center"/>
              <w:rPr>
                <w:rFonts w:ascii="Calibri" w:hAnsi="Calibri"/>
              </w:rPr>
            </w:pPr>
            <w:r w:rsidRPr="00C03DC0">
              <w:rPr>
                <w:rFonts w:ascii="Calibri" w:hAnsi="Calibri"/>
                <w:b/>
                <w:bCs/>
                <w:color w:val="000000"/>
              </w:rPr>
              <w:t>MS Project Plan</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7627B" w14:textId="77777777" w:rsidR="00BB18D3" w:rsidRPr="00C03DC0" w:rsidRDefault="00BB18D3" w:rsidP="00BB18D3">
            <w:pPr>
              <w:jc w:val="center"/>
              <w:rPr>
                <w:rFonts w:ascii="Calibri" w:hAnsi="Calibri"/>
              </w:rPr>
            </w:pPr>
            <w:r w:rsidRPr="00C03DC0">
              <w:rPr>
                <w:rFonts w:ascii="Calibri" w:hAnsi="Calibri"/>
                <w:b/>
                <w:bCs/>
                <w:color w:val="000000"/>
              </w:rPr>
              <w:t>Mon 9/8/14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9B81D" w14:textId="77777777" w:rsidR="00BB18D3" w:rsidRPr="00C03DC0" w:rsidRDefault="00BB18D3" w:rsidP="00BB18D3">
            <w:pPr>
              <w:jc w:val="center"/>
              <w:rPr>
                <w:rFonts w:ascii="Calibri" w:hAnsi="Calibri"/>
              </w:rPr>
            </w:pPr>
            <w:r w:rsidRPr="00C03DC0">
              <w:rPr>
                <w:rFonts w:ascii="Calibri" w:hAnsi="Calibri"/>
                <w:b/>
                <w:bCs/>
                <w:color w:val="000000"/>
              </w:rPr>
              <w:t>Wed 12/3/14</w:t>
            </w:r>
          </w:p>
        </w:tc>
      </w:tr>
      <w:tr w:rsidR="00BB18D3" w:rsidRPr="00C03DC0" w14:paraId="7403E38F"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0037F8" w14:textId="77777777" w:rsidR="00BB18D3" w:rsidRPr="00C03DC0" w:rsidRDefault="00BB18D3" w:rsidP="00BB18D3">
            <w:pPr>
              <w:jc w:val="center"/>
              <w:rPr>
                <w:rFonts w:ascii="Calibri" w:hAnsi="Calibri"/>
              </w:rPr>
            </w:pPr>
            <w:r w:rsidRPr="00C03DC0">
              <w:rPr>
                <w:rFonts w:ascii="Calibri" w:hAnsi="Calibri"/>
                <w:b/>
                <w:bCs/>
                <w:color w:val="000000"/>
              </w:rPr>
              <w:t>1.3</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00573" w14:textId="77777777" w:rsidR="00BB18D3" w:rsidRPr="00C03DC0" w:rsidRDefault="00BB18D3" w:rsidP="00BB18D3">
            <w:pPr>
              <w:jc w:val="center"/>
              <w:rPr>
                <w:rFonts w:ascii="Calibri" w:hAnsi="Calibri"/>
              </w:rPr>
            </w:pPr>
            <w:r w:rsidRPr="00C03DC0">
              <w:rPr>
                <w:rFonts w:ascii="Calibri" w:hAnsi="Calibri"/>
                <w:b/>
                <w:bCs/>
                <w:color w:val="000000"/>
              </w:rPr>
              <w:t>System Requirement Specification (SRS)</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8DFD65" w14:textId="77777777" w:rsidR="00BB18D3" w:rsidRPr="00C03DC0" w:rsidRDefault="00BB18D3" w:rsidP="00BB18D3">
            <w:pPr>
              <w:jc w:val="center"/>
              <w:rPr>
                <w:rFonts w:ascii="Calibri" w:hAnsi="Calibri"/>
              </w:rPr>
            </w:pPr>
            <w:r w:rsidRPr="00C03DC0">
              <w:rPr>
                <w:rFonts w:ascii="Calibri" w:hAnsi="Calibri"/>
                <w:b/>
                <w:bCs/>
                <w:color w:val="000000"/>
              </w:rPr>
              <w:t>Mon 9/8/14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EE5D4" w14:textId="77777777" w:rsidR="00BB18D3" w:rsidRPr="00C03DC0" w:rsidRDefault="00BB18D3" w:rsidP="00BB18D3">
            <w:pPr>
              <w:jc w:val="center"/>
              <w:rPr>
                <w:rFonts w:ascii="Calibri" w:hAnsi="Calibri"/>
              </w:rPr>
            </w:pPr>
            <w:r w:rsidRPr="00C03DC0">
              <w:rPr>
                <w:rFonts w:ascii="Calibri" w:hAnsi="Calibri"/>
                <w:b/>
                <w:bCs/>
                <w:color w:val="000000"/>
              </w:rPr>
              <w:t>Fri 11/14/14</w:t>
            </w:r>
          </w:p>
        </w:tc>
      </w:tr>
      <w:tr w:rsidR="00BB18D3" w:rsidRPr="00C03DC0" w14:paraId="57BD4359"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DD438" w14:textId="77777777" w:rsidR="00BB18D3" w:rsidRPr="00C03DC0" w:rsidRDefault="00BB18D3" w:rsidP="00BB18D3">
            <w:pPr>
              <w:jc w:val="center"/>
              <w:rPr>
                <w:rFonts w:ascii="Calibri" w:hAnsi="Calibri"/>
              </w:rPr>
            </w:pPr>
            <w:r w:rsidRPr="00C03DC0">
              <w:rPr>
                <w:rFonts w:ascii="Calibri" w:hAnsi="Calibri"/>
                <w:b/>
                <w:bCs/>
                <w:color w:val="000000"/>
              </w:rPr>
              <w:t>1.4</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3824" w14:textId="77777777" w:rsidR="00BB18D3" w:rsidRPr="00C03DC0" w:rsidRDefault="00BB18D3" w:rsidP="00BB18D3">
            <w:pPr>
              <w:jc w:val="center"/>
              <w:rPr>
                <w:rFonts w:ascii="Calibri" w:hAnsi="Calibri"/>
              </w:rPr>
            </w:pPr>
            <w:r w:rsidRPr="00C03DC0">
              <w:rPr>
                <w:rFonts w:ascii="Calibri" w:hAnsi="Calibri"/>
                <w:b/>
                <w:bCs/>
                <w:color w:val="000000"/>
              </w:rPr>
              <w:t>Project Charter</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DA814" w14:textId="77777777" w:rsidR="00BB18D3" w:rsidRPr="00C03DC0" w:rsidRDefault="00BB18D3" w:rsidP="00BB18D3">
            <w:pPr>
              <w:jc w:val="center"/>
              <w:rPr>
                <w:rFonts w:ascii="Calibri" w:hAnsi="Calibri"/>
              </w:rPr>
            </w:pPr>
            <w:r w:rsidRPr="00C03DC0">
              <w:rPr>
                <w:rFonts w:ascii="Calibri" w:hAnsi="Calibri"/>
                <w:b/>
                <w:bCs/>
                <w:color w:val="000000"/>
              </w:rPr>
              <w:t>Mon 9/8/14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5C96E" w14:textId="77777777" w:rsidR="00BB18D3" w:rsidRPr="00C03DC0" w:rsidRDefault="00BB18D3" w:rsidP="00BB18D3">
            <w:pPr>
              <w:jc w:val="center"/>
              <w:rPr>
                <w:rFonts w:ascii="Calibri" w:hAnsi="Calibri"/>
              </w:rPr>
            </w:pPr>
            <w:r w:rsidRPr="00C03DC0">
              <w:rPr>
                <w:rFonts w:ascii="Calibri" w:hAnsi="Calibri"/>
                <w:b/>
                <w:bCs/>
                <w:color w:val="000000"/>
              </w:rPr>
              <w:t>Wed 12/3/14</w:t>
            </w:r>
          </w:p>
        </w:tc>
      </w:tr>
      <w:tr w:rsidR="00BB18D3" w:rsidRPr="00C03DC0" w14:paraId="65A8A2F1"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D84A0" w14:textId="77777777" w:rsidR="00BB18D3" w:rsidRPr="00C03DC0" w:rsidRDefault="00BB18D3" w:rsidP="00BB18D3">
            <w:pPr>
              <w:jc w:val="center"/>
              <w:rPr>
                <w:rFonts w:ascii="Calibri" w:hAnsi="Calibri"/>
              </w:rPr>
            </w:pPr>
            <w:r w:rsidRPr="00C03DC0">
              <w:rPr>
                <w:rFonts w:ascii="Calibri" w:hAnsi="Calibri"/>
                <w:b/>
                <w:bCs/>
                <w:color w:val="000000"/>
              </w:rPr>
              <w:t>1.5</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65B90D" w14:textId="77777777" w:rsidR="00BB18D3" w:rsidRPr="00C03DC0" w:rsidRDefault="00BB18D3" w:rsidP="00BB18D3">
            <w:pPr>
              <w:jc w:val="center"/>
              <w:rPr>
                <w:rFonts w:ascii="Calibri" w:hAnsi="Calibri"/>
              </w:rPr>
            </w:pPr>
            <w:r w:rsidRPr="00C03DC0">
              <w:rPr>
                <w:rFonts w:ascii="Calibri" w:hAnsi="Calibri"/>
                <w:b/>
                <w:bCs/>
                <w:color w:val="000000"/>
              </w:rPr>
              <w:t>Architectural Design Specification (ADS)</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91A23" w14:textId="77777777" w:rsidR="00BB18D3" w:rsidRPr="00C03DC0" w:rsidRDefault="00BB18D3" w:rsidP="00BB18D3">
            <w:pPr>
              <w:jc w:val="center"/>
              <w:rPr>
                <w:rFonts w:ascii="Calibri" w:hAnsi="Calibri"/>
              </w:rPr>
            </w:pPr>
            <w:r w:rsidRPr="00C03DC0">
              <w:rPr>
                <w:rFonts w:ascii="Calibri" w:hAnsi="Calibri"/>
                <w:b/>
                <w:bCs/>
                <w:color w:val="000000"/>
              </w:rPr>
              <w:t>Fri 11/14/14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C98A4"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14:paraId="1885ED07"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FEFD0" w14:textId="77777777" w:rsidR="00BB18D3" w:rsidRPr="00C03DC0" w:rsidRDefault="00BB18D3" w:rsidP="00BB18D3">
            <w:pPr>
              <w:jc w:val="center"/>
              <w:rPr>
                <w:rFonts w:ascii="Calibri" w:hAnsi="Calibri"/>
              </w:rPr>
            </w:pPr>
            <w:r w:rsidRPr="00C03DC0">
              <w:rPr>
                <w:rFonts w:ascii="Calibri" w:hAnsi="Calibri"/>
                <w:b/>
                <w:bCs/>
                <w:color w:val="000000"/>
              </w:rPr>
              <w:t>1.6</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FC67E" w14:textId="77777777" w:rsidR="00BB18D3" w:rsidRPr="00C03DC0" w:rsidRDefault="00BB18D3" w:rsidP="00BB18D3">
            <w:pPr>
              <w:jc w:val="center"/>
              <w:rPr>
                <w:rFonts w:ascii="Calibri" w:hAnsi="Calibri"/>
              </w:rPr>
            </w:pPr>
            <w:r w:rsidRPr="00C03DC0">
              <w:rPr>
                <w:rFonts w:ascii="Calibri" w:hAnsi="Calibri"/>
                <w:b/>
                <w:bCs/>
                <w:color w:val="000000"/>
              </w:rPr>
              <w:t>Group Meetings</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EB801" w14:textId="77777777" w:rsidR="00BB18D3" w:rsidRPr="00C03DC0" w:rsidRDefault="00BB18D3" w:rsidP="00BB18D3">
            <w:pPr>
              <w:jc w:val="center"/>
              <w:rPr>
                <w:rFonts w:ascii="Calibri" w:hAnsi="Calibri"/>
              </w:rPr>
            </w:pPr>
            <w:r w:rsidRPr="00C03DC0">
              <w:rPr>
                <w:rFonts w:ascii="Calibri" w:hAnsi="Calibri"/>
                <w:b/>
                <w:bCs/>
                <w:color w:val="000000"/>
              </w:rPr>
              <w:t>Fri 9/12/14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5A4F4"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14:paraId="71267C1D"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2DB7B" w14:textId="77777777" w:rsidR="00BB18D3" w:rsidRPr="00C03DC0" w:rsidRDefault="00BB18D3" w:rsidP="00BB18D3">
            <w:pPr>
              <w:jc w:val="center"/>
              <w:rPr>
                <w:rFonts w:ascii="Calibri" w:hAnsi="Calibri"/>
              </w:rPr>
            </w:pPr>
            <w:r w:rsidRPr="00C03DC0">
              <w:rPr>
                <w:rFonts w:ascii="Calibri" w:hAnsi="Calibri"/>
                <w:b/>
                <w:bCs/>
                <w:color w:val="000000"/>
              </w:rPr>
              <w:t>1.7</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0AE63E" w14:textId="77777777" w:rsidR="00BB18D3" w:rsidRPr="00C03DC0" w:rsidRDefault="00BB18D3" w:rsidP="00BB18D3">
            <w:pPr>
              <w:jc w:val="center"/>
              <w:rPr>
                <w:rFonts w:ascii="Calibri" w:hAnsi="Calibri"/>
              </w:rPr>
            </w:pPr>
            <w:r w:rsidRPr="00C03DC0">
              <w:rPr>
                <w:rFonts w:ascii="Calibri" w:hAnsi="Calibri"/>
                <w:b/>
                <w:bCs/>
                <w:color w:val="000000"/>
              </w:rPr>
              <w:t>Sponsor Meetings</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D7E7" w14:textId="77777777" w:rsidR="00BB18D3" w:rsidRPr="00C03DC0" w:rsidRDefault="00BB18D3" w:rsidP="00BB18D3">
            <w:pPr>
              <w:jc w:val="center"/>
              <w:rPr>
                <w:rFonts w:ascii="Calibri" w:hAnsi="Calibri"/>
              </w:rPr>
            </w:pPr>
            <w:r w:rsidRPr="00C03DC0">
              <w:rPr>
                <w:rFonts w:ascii="Calibri" w:hAnsi="Calibri"/>
                <w:b/>
                <w:bCs/>
                <w:color w:val="000000"/>
              </w:rPr>
              <w:t>Fri 9/12/14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7A8AAA"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14:paraId="2FA4A69B"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45500" w14:textId="77777777" w:rsidR="00BB18D3" w:rsidRPr="00C03DC0" w:rsidRDefault="00BB18D3" w:rsidP="00BB18D3">
            <w:pPr>
              <w:jc w:val="center"/>
              <w:rPr>
                <w:rFonts w:ascii="Calibri" w:hAnsi="Calibri"/>
              </w:rPr>
            </w:pPr>
            <w:r w:rsidRPr="00C03DC0">
              <w:rPr>
                <w:rFonts w:ascii="Calibri" w:hAnsi="Calibri"/>
                <w:b/>
                <w:bCs/>
                <w:color w:val="000000"/>
              </w:rPr>
              <w:t>1.8</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DD391" w14:textId="77777777" w:rsidR="00BB18D3" w:rsidRPr="00C03DC0" w:rsidRDefault="00BB18D3" w:rsidP="00BB18D3">
            <w:pPr>
              <w:jc w:val="center"/>
              <w:rPr>
                <w:rFonts w:ascii="Calibri" w:hAnsi="Calibri"/>
              </w:rPr>
            </w:pPr>
            <w:r w:rsidRPr="00C03DC0">
              <w:rPr>
                <w:rFonts w:ascii="Calibri" w:hAnsi="Calibri"/>
                <w:b/>
                <w:bCs/>
                <w:color w:val="000000"/>
              </w:rPr>
              <w:t>Team Status Report</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A312D" w14:textId="77777777" w:rsidR="00BB18D3" w:rsidRPr="00C03DC0" w:rsidRDefault="00BB18D3" w:rsidP="00BB18D3">
            <w:pPr>
              <w:jc w:val="center"/>
              <w:rPr>
                <w:rFonts w:ascii="Calibri" w:hAnsi="Calibri"/>
              </w:rPr>
            </w:pPr>
            <w:r w:rsidRPr="00C03DC0">
              <w:rPr>
                <w:rFonts w:ascii="Calibri" w:hAnsi="Calibri"/>
                <w:b/>
                <w:bCs/>
                <w:color w:val="000000"/>
              </w:rPr>
              <w:t>Fri 9/12/14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D5A7A"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r w:rsidR="00BB18D3" w:rsidRPr="00C03DC0" w14:paraId="2026DFEB"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84932" w14:textId="77777777" w:rsidR="00BB18D3" w:rsidRPr="00C03DC0" w:rsidRDefault="00BB18D3" w:rsidP="00BB18D3">
            <w:pPr>
              <w:jc w:val="center"/>
              <w:rPr>
                <w:rFonts w:ascii="Calibri" w:hAnsi="Calibri"/>
              </w:rPr>
            </w:pPr>
            <w:r w:rsidRPr="00C03DC0">
              <w:rPr>
                <w:rFonts w:ascii="Calibri" w:hAnsi="Calibri"/>
                <w:b/>
                <w:bCs/>
                <w:color w:val="000000"/>
              </w:rPr>
              <w:t>2</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3CF40C" w14:textId="77777777" w:rsidR="00BB18D3" w:rsidRPr="00C03DC0" w:rsidRDefault="00BB18D3" w:rsidP="00BB18D3">
            <w:pPr>
              <w:jc w:val="center"/>
              <w:rPr>
                <w:rFonts w:ascii="Calibri" w:hAnsi="Calibri"/>
              </w:rPr>
            </w:pPr>
            <w:r w:rsidRPr="00C03DC0">
              <w:rPr>
                <w:rFonts w:ascii="Calibri" w:hAnsi="Calibri"/>
                <w:b/>
                <w:bCs/>
                <w:color w:val="000000"/>
              </w:rPr>
              <w:t>Phase II (Senior Design 2)</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B294F" w14:textId="77777777" w:rsidR="00BB18D3" w:rsidRPr="00C03DC0" w:rsidRDefault="00BB18D3" w:rsidP="00BB18D3">
            <w:pPr>
              <w:jc w:val="center"/>
              <w:rPr>
                <w:rFonts w:ascii="Calibri" w:hAnsi="Calibri"/>
              </w:rPr>
            </w:pPr>
            <w:r w:rsidRPr="00C03DC0">
              <w:rPr>
                <w:rFonts w:ascii="Calibri" w:hAnsi="Calibri"/>
                <w:b/>
                <w:bCs/>
                <w:color w:val="000000"/>
              </w:rPr>
              <w:t>Beginning of Spring 2015</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C70FA" w14:textId="77777777" w:rsidR="00BB18D3" w:rsidRPr="00C03DC0" w:rsidRDefault="00BB18D3" w:rsidP="00BB18D3">
            <w:pPr>
              <w:jc w:val="center"/>
              <w:rPr>
                <w:rFonts w:ascii="Calibri" w:hAnsi="Calibri"/>
              </w:rPr>
            </w:pPr>
            <w:r w:rsidRPr="00C03DC0">
              <w:rPr>
                <w:rFonts w:ascii="Calibri" w:hAnsi="Calibri"/>
                <w:b/>
                <w:bCs/>
                <w:color w:val="000000"/>
              </w:rPr>
              <w:t>End of Spring 2015</w:t>
            </w:r>
          </w:p>
        </w:tc>
      </w:tr>
      <w:tr w:rsidR="00BB18D3" w:rsidRPr="00C03DC0" w14:paraId="04B6EA4C" w14:textId="77777777" w:rsidTr="00BB18D3">
        <w:trPr>
          <w:jc w:val="center"/>
        </w:trPr>
        <w:tc>
          <w:tcPr>
            <w:tcW w:w="10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690916" w14:textId="77777777" w:rsidR="00BB18D3" w:rsidRPr="00C03DC0" w:rsidRDefault="00BB18D3" w:rsidP="00BB18D3">
            <w:pPr>
              <w:jc w:val="center"/>
              <w:rPr>
                <w:rFonts w:ascii="Calibri" w:hAnsi="Calibri"/>
              </w:rPr>
            </w:pPr>
            <w:r w:rsidRPr="00C03DC0">
              <w:rPr>
                <w:rFonts w:ascii="Calibri" w:hAnsi="Calibri"/>
                <w:b/>
                <w:bCs/>
                <w:color w:val="000000"/>
              </w:rPr>
              <w:t>3</w:t>
            </w:r>
          </w:p>
        </w:tc>
        <w:tc>
          <w:tcPr>
            <w:tcW w:w="30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E507E" w14:textId="77777777" w:rsidR="00BB18D3" w:rsidRPr="00C03DC0" w:rsidRDefault="00BB18D3" w:rsidP="00BB18D3">
            <w:pPr>
              <w:jc w:val="center"/>
              <w:rPr>
                <w:rFonts w:ascii="Calibri" w:hAnsi="Calibri"/>
              </w:rPr>
            </w:pPr>
            <w:r w:rsidRPr="00C03DC0">
              <w:rPr>
                <w:rFonts w:ascii="Calibri" w:hAnsi="Calibri"/>
                <w:b/>
                <w:bCs/>
                <w:color w:val="000000"/>
              </w:rPr>
              <w:t>Project Research</w:t>
            </w:r>
          </w:p>
        </w:tc>
        <w:tc>
          <w:tcPr>
            <w:tcW w:w="22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2DC82" w14:textId="77777777" w:rsidR="00BB18D3" w:rsidRPr="00C03DC0" w:rsidRDefault="00BB18D3" w:rsidP="00BB18D3">
            <w:pPr>
              <w:jc w:val="center"/>
              <w:rPr>
                <w:rFonts w:ascii="Calibri" w:hAnsi="Calibri"/>
              </w:rPr>
            </w:pPr>
            <w:r w:rsidRPr="00C03DC0">
              <w:rPr>
                <w:rFonts w:ascii="Calibri" w:hAnsi="Calibri"/>
                <w:b/>
                <w:bCs/>
                <w:color w:val="000000"/>
              </w:rPr>
              <w:t>Fri 9/12/14</w:t>
            </w:r>
          </w:p>
        </w:tc>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C24AA8" w14:textId="77777777" w:rsidR="00BB18D3" w:rsidRPr="00C03DC0" w:rsidRDefault="00BB18D3" w:rsidP="00BB18D3">
            <w:pPr>
              <w:jc w:val="center"/>
              <w:rPr>
                <w:rFonts w:ascii="Calibri" w:hAnsi="Calibri"/>
              </w:rPr>
            </w:pPr>
            <w:r w:rsidRPr="00C03DC0">
              <w:rPr>
                <w:rFonts w:ascii="Calibri" w:hAnsi="Calibri"/>
                <w:b/>
                <w:bCs/>
                <w:color w:val="000000"/>
              </w:rPr>
              <w:t>Wed 12/10/14</w:t>
            </w:r>
          </w:p>
        </w:tc>
      </w:tr>
    </w:tbl>
    <w:p w14:paraId="0C40E923" w14:textId="77777777" w:rsidR="00BB18D3" w:rsidRPr="006E6888" w:rsidRDefault="00BB18D3" w:rsidP="7839DA7D">
      <w:pPr>
        <w:jc w:val="both"/>
      </w:pPr>
    </w:p>
    <w:p w14:paraId="2576D17B" w14:textId="0057821B" w:rsidR="7839DA7D" w:rsidRPr="006E6888" w:rsidRDefault="7839DA7D" w:rsidP="00DC71B4">
      <w:pPr>
        <w:spacing w:before="0"/>
      </w:pPr>
    </w:p>
    <w:p w14:paraId="4F020130" w14:textId="3827093F" w:rsidR="7839DA7D" w:rsidRPr="006E6888" w:rsidRDefault="00DC71B4" w:rsidP="00DC71B4">
      <w:pPr>
        <w:spacing w:before="0"/>
        <w:jc w:val="center"/>
      </w:pPr>
      <w:r w:rsidRPr="006E6888">
        <w:rPr>
          <w:b/>
          <w:bCs/>
        </w:rPr>
        <w:t>Table 6-1 General Overview of Project Schedule</w:t>
      </w:r>
    </w:p>
    <w:p w14:paraId="52ACECAA" w14:textId="6B37A026" w:rsidR="7839DA7D" w:rsidRDefault="7839DA7D" w:rsidP="00DC71B4">
      <w:pPr>
        <w:jc w:val="both"/>
      </w:pPr>
      <w:r w:rsidRPr="006E6888">
        <w:t xml:space="preserve"> </w:t>
      </w:r>
    </w:p>
    <w:tbl>
      <w:tblPr>
        <w:tblW w:w="0" w:type="auto"/>
        <w:jc w:val="center"/>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818"/>
        <w:gridCol w:w="1821"/>
        <w:gridCol w:w="1913"/>
        <w:gridCol w:w="1177"/>
        <w:gridCol w:w="1094"/>
        <w:gridCol w:w="857"/>
      </w:tblGrid>
      <w:tr w:rsidR="00465BF8" w:rsidRPr="00C03DC0" w14:paraId="163211B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0073C2" w14:textId="77777777" w:rsidR="00465BF8" w:rsidRPr="00C03DC0" w:rsidRDefault="00465BF8" w:rsidP="00BF4BD5">
            <w:pPr>
              <w:jc w:val="center"/>
              <w:rPr>
                <w:rFonts w:ascii="Segoe UI" w:hAnsi="Segoe UI" w:cs="Segoe UI"/>
                <w:sz w:val="18"/>
                <w:szCs w:val="18"/>
              </w:rPr>
            </w:pPr>
            <w:r w:rsidRPr="00C03DC0">
              <w:rPr>
                <w:rFonts w:ascii="Segoe UI" w:hAnsi="Segoe UI" w:cs="Segoe UI"/>
                <w:color w:val="363636"/>
                <w:sz w:val="18"/>
                <w:szCs w:val="18"/>
                <w:shd w:val="clear" w:color="auto" w:fill="DFE3E8"/>
              </w:rPr>
              <w:lastRenderedPageBreak/>
              <w:t>WBS</w:t>
            </w:r>
          </w:p>
        </w:tc>
        <w:tc>
          <w:tcPr>
            <w:tcW w:w="18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65D6C2" w14:textId="77777777" w:rsidR="00465BF8" w:rsidRPr="00C03DC0" w:rsidRDefault="00465BF8" w:rsidP="00BF4BD5">
            <w:pPr>
              <w:jc w:val="center"/>
              <w:rPr>
                <w:rFonts w:ascii="Segoe UI" w:hAnsi="Segoe UI" w:cs="Segoe UI"/>
                <w:sz w:val="18"/>
                <w:szCs w:val="18"/>
              </w:rPr>
            </w:pPr>
            <w:r w:rsidRPr="00C03DC0">
              <w:rPr>
                <w:rFonts w:ascii="Segoe UI" w:hAnsi="Segoe UI" w:cs="Segoe UI"/>
                <w:color w:val="363636"/>
                <w:sz w:val="18"/>
                <w:szCs w:val="18"/>
                <w:shd w:val="clear" w:color="auto" w:fill="DFE3E8"/>
              </w:rPr>
              <w:t>Task Name</w:t>
            </w:r>
          </w:p>
        </w:tc>
        <w:tc>
          <w:tcPr>
            <w:tcW w:w="191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1EC9EEE" w14:textId="77777777" w:rsidR="00465BF8" w:rsidRPr="00C03DC0" w:rsidRDefault="00465BF8" w:rsidP="00BF4BD5">
            <w:pPr>
              <w:jc w:val="center"/>
              <w:rPr>
                <w:rFonts w:ascii="Segoe UI" w:hAnsi="Segoe UI" w:cs="Segoe UI"/>
                <w:sz w:val="18"/>
                <w:szCs w:val="18"/>
              </w:rPr>
            </w:pPr>
            <w:r w:rsidRPr="00C03DC0">
              <w:rPr>
                <w:rFonts w:ascii="Segoe UI" w:hAnsi="Segoe UI" w:cs="Segoe UI"/>
                <w:color w:val="363636"/>
                <w:sz w:val="18"/>
                <w:szCs w:val="18"/>
                <w:shd w:val="clear" w:color="auto" w:fill="DFE3E8"/>
              </w:rPr>
              <w:t>Resource Names</w:t>
            </w:r>
          </w:p>
        </w:tc>
        <w:tc>
          <w:tcPr>
            <w:tcW w:w="117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D99CAC1" w14:textId="77777777" w:rsidR="00465BF8" w:rsidRPr="00C03DC0" w:rsidRDefault="00465BF8" w:rsidP="00BF4BD5">
            <w:pPr>
              <w:jc w:val="center"/>
              <w:rPr>
                <w:rFonts w:ascii="Segoe UI" w:hAnsi="Segoe UI" w:cs="Segoe UI"/>
                <w:sz w:val="18"/>
                <w:szCs w:val="18"/>
              </w:rPr>
            </w:pPr>
            <w:r w:rsidRPr="00C03DC0">
              <w:rPr>
                <w:rFonts w:ascii="Segoe UI" w:hAnsi="Segoe UI" w:cs="Segoe UI"/>
                <w:color w:val="363636"/>
                <w:sz w:val="18"/>
                <w:szCs w:val="18"/>
                <w:shd w:val="clear" w:color="auto" w:fill="DFE3E8"/>
              </w:rPr>
              <w:t>Baseline Start</w:t>
            </w:r>
          </w:p>
        </w:tc>
        <w:tc>
          <w:tcPr>
            <w:tcW w:w="109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043417" w14:textId="77777777" w:rsidR="00465BF8" w:rsidRPr="00C03DC0" w:rsidRDefault="00465BF8" w:rsidP="00BF4BD5">
            <w:pPr>
              <w:jc w:val="center"/>
              <w:rPr>
                <w:rFonts w:ascii="Segoe UI" w:hAnsi="Segoe UI" w:cs="Segoe UI"/>
                <w:sz w:val="18"/>
                <w:szCs w:val="18"/>
              </w:rPr>
            </w:pPr>
            <w:r w:rsidRPr="00C03DC0">
              <w:rPr>
                <w:rFonts w:ascii="Segoe UI" w:hAnsi="Segoe UI" w:cs="Segoe UI"/>
                <w:color w:val="363636"/>
                <w:sz w:val="18"/>
                <w:szCs w:val="18"/>
                <w:shd w:val="clear" w:color="auto" w:fill="DFE3E8"/>
              </w:rPr>
              <w:t>Baseline Finish</w:t>
            </w:r>
          </w:p>
        </w:tc>
        <w:tc>
          <w:tcPr>
            <w:tcW w:w="8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C4F385C" w14:textId="77777777" w:rsidR="00465BF8" w:rsidRPr="00C03DC0" w:rsidRDefault="00465BF8" w:rsidP="00BF4BD5">
            <w:pPr>
              <w:jc w:val="center"/>
              <w:rPr>
                <w:rFonts w:ascii="Segoe UI" w:hAnsi="Segoe UI" w:cs="Segoe UI"/>
                <w:sz w:val="18"/>
                <w:szCs w:val="18"/>
              </w:rPr>
            </w:pPr>
            <w:r w:rsidRPr="00C03DC0">
              <w:rPr>
                <w:rFonts w:ascii="Segoe UI" w:hAnsi="Segoe UI" w:cs="Segoe UI"/>
                <w:color w:val="363636"/>
                <w:sz w:val="18"/>
                <w:szCs w:val="18"/>
                <w:shd w:val="clear" w:color="auto" w:fill="DFE3E8"/>
              </w:rPr>
              <w:t>% Complete</w:t>
            </w:r>
          </w:p>
        </w:tc>
      </w:tr>
      <w:tr w:rsidR="00465BF8" w:rsidRPr="00C03DC0" w14:paraId="59BB659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F6437" w14:textId="77777777" w:rsidR="00465BF8" w:rsidRPr="00C03DC0" w:rsidRDefault="00465BF8" w:rsidP="00BF4BD5">
            <w:pPr>
              <w:jc w:val="center"/>
              <w:rPr>
                <w:rFonts w:ascii="Calibri" w:hAnsi="Calibri"/>
              </w:rPr>
            </w:pPr>
            <w:r w:rsidRPr="00C03DC0">
              <w:rPr>
                <w:rFonts w:ascii="Calibri" w:hAnsi="Calibri"/>
                <w:b/>
                <w:bCs/>
                <w:color w:val="000000"/>
              </w:rPr>
              <w:t>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462AE" w14:textId="77777777" w:rsidR="00465BF8" w:rsidRPr="00C03DC0" w:rsidRDefault="00465BF8" w:rsidP="00BF4BD5">
            <w:pPr>
              <w:jc w:val="center"/>
              <w:rPr>
                <w:rFonts w:ascii="Calibri" w:hAnsi="Calibri"/>
              </w:rPr>
            </w:pPr>
            <w:r w:rsidRPr="00C03DC0">
              <w:rPr>
                <w:rFonts w:ascii="Calibri" w:hAnsi="Calibri"/>
                <w:b/>
                <w:bCs/>
                <w:color w:val="000000"/>
              </w:rPr>
              <w:t>Phase I (Senior Design 1)</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78BD"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6C818" w14:textId="77777777" w:rsidR="00465BF8" w:rsidRPr="00C03DC0" w:rsidRDefault="00465BF8" w:rsidP="00BF4BD5">
            <w:pPr>
              <w:jc w:val="center"/>
              <w:rPr>
                <w:rFonts w:ascii="Calibri" w:hAnsi="Calibri"/>
              </w:rPr>
            </w:pPr>
            <w:r w:rsidRPr="00C03DC0">
              <w:rPr>
                <w:rFonts w:ascii="Calibri" w:hAnsi="Calibri"/>
                <w:b/>
                <w:bCs/>
                <w:color w:val="000000"/>
              </w:rPr>
              <w:t>Fri 8/22/14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72E0A" w14:textId="77777777" w:rsidR="00465BF8" w:rsidRPr="00C03DC0" w:rsidRDefault="00465BF8" w:rsidP="00BF4BD5">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E1013" w14:textId="77777777" w:rsidR="00465BF8" w:rsidRPr="00C03DC0" w:rsidRDefault="00465BF8" w:rsidP="00BF4BD5">
            <w:pPr>
              <w:jc w:val="center"/>
              <w:rPr>
                <w:rFonts w:ascii="Calibri" w:hAnsi="Calibri"/>
              </w:rPr>
            </w:pPr>
            <w:r w:rsidRPr="00C03DC0">
              <w:rPr>
                <w:rFonts w:ascii="Calibri" w:hAnsi="Calibri"/>
                <w:b/>
                <w:bCs/>
                <w:color w:val="000000"/>
              </w:rPr>
              <w:t>43%</w:t>
            </w:r>
          </w:p>
        </w:tc>
      </w:tr>
      <w:tr w:rsidR="00465BF8" w:rsidRPr="00C03DC0" w14:paraId="51D8C5E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55702" w14:textId="77777777" w:rsidR="00465BF8" w:rsidRPr="00C03DC0" w:rsidRDefault="00465BF8" w:rsidP="00BF4BD5">
            <w:pPr>
              <w:jc w:val="center"/>
              <w:rPr>
                <w:rFonts w:ascii="Calibri" w:hAnsi="Calibri"/>
              </w:rPr>
            </w:pPr>
            <w:r w:rsidRPr="00C03DC0">
              <w:rPr>
                <w:rFonts w:ascii="Calibri" w:hAnsi="Calibri"/>
                <w:b/>
                <w:bCs/>
                <w:color w:val="000000"/>
              </w:rPr>
              <w:t>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79295" w14:textId="77777777" w:rsidR="00465BF8" w:rsidRPr="00C03DC0" w:rsidRDefault="00465BF8" w:rsidP="00BF4BD5">
            <w:pPr>
              <w:jc w:val="center"/>
              <w:rPr>
                <w:rFonts w:ascii="Calibri" w:hAnsi="Calibri"/>
              </w:rPr>
            </w:pPr>
            <w:r w:rsidRPr="00C03DC0">
              <w:rPr>
                <w:rFonts w:ascii="Calibri" w:hAnsi="Calibri"/>
                <w:b/>
                <w:bCs/>
                <w:color w:val="000000"/>
              </w:rPr>
              <w:t>Getting Started</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9F5A6F"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D3B47" w14:textId="77777777" w:rsidR="00465BF8" w:rsidRPr="00C03DC0" w:rsidRDefault="00465BF8" w:rsidP="00BF4BD5">
            <w:pPr>
              <w:jc w:val="center"/>
              <w:rPr>
                <w:rFonts w:ascii="Calibri" w:hAnsi="Calibri"/>
              </w:rPr>
            </w:pPr>
            <w:r w:rsidRPr="00C03DC0">
              <w:rPr>
                <w:rFonts w:ascii="Calibri" w:hAnsi="Calibri"/>
                <w:b/>
                <w:bCs/>
                <w:color w:val="000000"/>
              </w:rPr>
              <w:t>Fri 8/22/14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7DC4C" w14:textId="77777777" w:rsidR="00465BF8" w:rsidRPr="00C03DC0" w:rsidRDefault="00465BF8" w:rsidP="00BF4BD5">
            <w:pPr>
              <w:jc w:val="center"/>
              <w:rPr>
                <w:rFonts w:ascii="Calibri" w:hAnsi="Calibri"/>
              </w:rPr>
            </w:pPr>
            <w:r w:rsidRPr="00C03DC0">
              <w:rPr>
                <w:rFonts w:ascii="Calibri" w:hAnsi="Calibri"/>
                <w:b/>
                <w:bCs/>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B30B8" w14:textId="77777777" w:rsidR="00465BF8" w:rsidRPr="00C03DC0" w:rsidRDefault="00465BF8" w:rsidP="00BF4BD5">
            <w:pPr>
              <w:jc w:val="center"/>
              <w:rPr>
                <w:rFonts w:ascii="Calibri" w:hAnsi="Calibri"/>
              </w:rPr>
            </w:pPr>
            <w:r w:rsidRPr="00C03DC0">
              <w:rPr>
                <w:rFonts w:ascii="Calibri" w:hAnsi="Calibri"/>
                <w:b/>
                <w:bCs/>
                <w:color w:val="000000"/>
              </w:rPr>
              <w:t>76%</w:t>
            </w:r>
          </w:p>
        </w:tc>
      </w:tr>
      <w:tr w:rsidR="00465BF8" w:rsidRPr="00C03DC0" w14:paraId="38B6F02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2D1E91" w14:textId="77777777" w:rsidR="00465BF8" w:rsidRPr="00C03DC0" w:rsidRDefault="00465BF8" w:rsidP="00BF4BD5">
            <w:pPr>
              <w:jc w:val="center"/>
              <w:rPr>
                <w:rFonts w:ascii="Calibri" w:hAnsi="Calibri"/>
              </w:rPr>
            </w:pPr>
            <w:r w:rsidRPr="00C03DC0">
              <w:rPr>
                <w:rFonts w:ascii="Calibri" w:hAnsi="Calibri"/>
                <w:color w:val="000000"/>
              </w:rPr>
              <w:t>1.1.1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A4684" w14:textId="77777777" w:rsidR="00465BF8" w:rsidRPr="00C03DC0" w:rsidRDefault="00465BF8" w:rsidP="00BF4BD5">
            <w:pPr>
              <w:jc w:val="center"/>
              <w:rPr>
                <w:rFonts w:ascii="Calibri" w:hAnsi="Calibri"/>
              </w:rPr>
            </w:pPr>
            <w:r w:rsidRPr="00C03DC0">
              <w:rPr>
                <w:rFonts w:ascii="Calibri" w:hAnsi="Calibri"/>
                <w:color w:val="000000"/>
              </w:rPr>
              <w:t>Building Team</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00561"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B2265" w14:textId="77777777" w:rsidR="00465BF8" w:rsidRPr="00C03DC0" w:rsidRDefault="00465BF8" w:rsidP="00BF4BD5">
            <w:pPr>
              <w:jc w:val="center"/>
              <w:rPr>
                <w:rFonts w:ascii="Calibri" w:hAnsi="Calibri"/>
              </w:rPr>
            </w:pPr>
            <w:r w:rsidRPr="00C03DC0">
              <w:rPr>
                <w:rFonts w:ascii="Calibri" w:hAnsi="Calibri"/>
                <w:color w:val="000000"/>
              </w:rPr>
              <w:t>Mon 8/25/14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35375" w14:textId="77777777" w:rsidR="00465BF8" w:rsidRPr="00C03DC0" w:rsidRDefault="00465BF8" w:rsidP="00BF4BD5">
            <w:pPr>
              <w:jc w:val="center"/>
              <w:rPr>
                <w:rFonts w:ascii="Calibri" w:hAnsi="Calibri"/>
              </w:rPr>
            </w:pPr>
            <w:r w:rsidRPr="00C03DC0">
              <w:rPr>
                <w:rFonts w:ascii="Calibri" w:hAnsi="Calibri"/>
                <w:color w:val="000000"/>
              </w:rPr>
              <w:t>Thu 9/4/14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59661"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1DB4959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2753F1" w14:textId="77777777" w:rsidR="00465BF8" w:rsidRPr="00C03DC0" w:rsidRDefault="00465BF8" w:rsidP="00BF4BD5">
            <w:pPr>
              <w:jc w:val="center"/>
              <w:rPr>
                <w:rFonts w:ascii="Calibri" w:hAnsi="Calibri"/>
              </w:rPr>
            </w:pPr>
            <w:r w:rsidRPr="00C03DC0">
              <w:rPr>
                <w:rFonts w:ascii="Calibri" w:hAnsi="Calibri"/>
                <w:color w:val="000000"/>
              </w:rPr>
              <w:t>1.1.2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C2D9A" w14:textId="77777777" w:rsidR="00465BF8" w:rsidRPr="00C03DC0" w:rsidRDefault="00465BF8" w:rsidP="00BF4BD5">
            <w:pPr>
              <w:jc w:val="center"/>
              <w:rPr>
                <w:rFonts w:ascii="Calibri" w:hAnsi="Calibri"/>
              </w:rPr>
            </w:pPr>
            <w:r w:rsidRPr="00C03DC0">
              <w:rPr>
                <w:rFonts w:ascii="Calibri" w:hAnsi="Calibri"/>
                <w:color w:val="000000"/>
              </w:rPr>
              <w:t>Project Assignment Discussion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E39BF"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FA3532" w14:textId="77777777" w:rsidR="00465BF8" w:rsidRPr="00C03DC0" w:rsidRDefault="00465BF8" w:rsidP="00BF4BD5">
            <w:pPr>
              <w:jc w:val="center"/>
              <w:rPr>
                <w:rFonts w:ascii="Calibri" w:hAnsi="Calibri"/>
              </w:rPr>
            </w:pPr>
            <w:r w:rsidRPr="00C03DC0">
              <w:rPr>
                <w:rFonts w:ascii="Calibri" w:hAnsi="Calibri"/>
                <w:color w:val="000000"/>
              </w:rPr>
              <w:t>Fri 9/5/14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78CB8" w14:textId="77777777" w:rsidR="00465BF8" w:rsidRPr="00C03DC0" w:rsidRDefault="00465BF8" w:rsidP="00BF4BD5">
            <w:pPr>
              <w:jc w:val="center"/>
              <w:rPr>
                <w:rFonts w:ascii="Calibri" w:hAnsi="Calibri"/>
              </w:rPr>
            </w:pPr>
            <w:r w:rsidRPr="00C03DC0">
              <w:rPr>
                <w:rFonts w:ascii="Calibri" w:hAnsi="Calibri"/>
                <w:color w:val="000000"/>
              </w:rPr>
              <w:t>Fri 9/5/14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3E223E"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637F0E1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B9F5E" w14:textId="77777777" w:rsidR="00465BF8" w:rsidRPr="00C03DC0" w:rsidRDefault="00465BF8" w:rsidP="00BF4BD5">
            <w:pPr>
              <w:jc w:val="center"/>
              <w:rPr>
                <w:rFonts w:ascii="Calibri" w:hAnsi="Calibri"/>
              </w:rPr>
            </w:pPr>
            <w:r w:rsidRPr="00C03DC0">
              <w:rPr>
                <w:rFonts w:ascii="Calibri" w:hAnsi="Calibri"/>
                <w:color w:val="000000"/>
              </w:rPr>
              <w:t>1.1.3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DA701" w14:textId="77777777" w:rsidR="00465BF8" w:rsidRPr="00C03DC0" w:rsidRDefault="00465BF8" w:rsidP="00BF4BD5">
            <w:pPr>
              <w:jc w:val="center"/>
              <w:rPr>
                <w:rFonts w:ascii="Calibri" w:hAnsi="Calibri"/>
              </w:rPr>
            </w:pPr>
            <w:r w:rsidRPr="00C03DC0">
              <w:rPr>
                <w:rFonts w:ascii="Calibri" w:hAnsi="Calibri"/>
                <w:color w:val="000000"/>
              </w:rPr>
              <w:t>Team Name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C7A46"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6BB003" w14:textId="77777777" w:rsidR="00465BF8" w:rsidRPr="00C03DC0" w:rsidRDefault="00465BF8" w:rsidP="00BF4BD5">
            <w:pPr>
              <w:jc w:val="center"/>
              <w:rPr>
                <w:rFonts w:ascii="Calibri" w:hAnsi="Calibri"/>
              </w:rPr>
            </w:pPr>
            <w:r w:rsidRPr="00C03DC0">
              <w:rPr>
                <w:rFonts w:ascii="Calibri" w:hAnsi="Calibri"/>
                <w:color w:val="000000"/>
              </w:rPr>
              <w:t>Fri 9/5/14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C422D" w14:textId="77777777" w:rsidR="00465BF8" w:rsidRPr="00C03DC0" w:rsidRDefault="00465BF8" w:rsidP="00BF4BD5">
            <w:pPr>
              <w:jc w:val="center"/>
              <w:rPr>
                <w:rFonts w:ascii="Calibri" w:hAnsi="Calibri"/>
              </w:rPr>
            </w:pPr>
            <w:r w:rsidRPr="00C03DC0">
              <w:rPr>
                <w:rFonts w:ascii="Calibri" w:hAnsi="Calibri"/>
                <w:color w:val="000000"/>
              </w:rPr>
              <w:t>Thu 9/11/14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37F15"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72594E2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C4A72" w14:textId="77777777" w:rsidR="00465BF8" w:rsidRPr="00C03DC0" w:rsidRDefault="00465BF8" w:rsidP="00BF4BD5">
            <w:pPr>
              <w:jc w:val="center"/>
              <w:rPr>
                <w:rFonts w:ascii="Calibri" w:hAnsi="Calibri"/>
              </w:rPr>
            </w:pPr>
            <w:r w:rsidRPr="00C03DC0">
              <w:rPr>
                <w:rFonts w:ascii="Calibri" w:hAnsi="Calibri"/>
                <w:b/>
                <w:bCs/>
                <w:color w:val="000000"/>
              </w:rPr>
              <w:t>1.1.4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0B2D5" w14:textId="77777777" w:rsidR="00465BF8" w:rsidRPr="00C03DC0" w:rsidRDefault="00465BF8" w:rsidP="00BF4BD5">
            <w:pPr>
              <w:jc w:val="center"/>
              <w:rPr>
                <w:rFonts w:ascii="Calibri" w:hAnsi="Calibri"/>
              </w:rPr>
            </w:pPr>
            <w:r w:rsidRPr="00C03DC0">
              <w:rPr>
                <w:rFonts w:ascii="Calibri" w:hAnsi="Calibri"/>
                <w:b/>
                <w:bCs/>
                <w:color w:val="000000"/>
              </w:rPr>
              <w:t>Project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970CB"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8E64D" w14:textId="77777777" w:rsidR="00465BF8" w:rsidRPr="00C03DC0" w:rsidRDefault="00465BF8" w:rsidP="00BF4BD5">
            <w:pPr>
              <w:jc w:val="center"/>
              <w:rPr>
                <w:rFonts w:ascii="Calibri" w:hAnsi="Calibri"/>
              </w:rPr>
            </w:pPr>
            <w:r w:rsidRPr="00C03DC0">
              <w:rPr>
                <w:rFonts w:ascii="Calibri" w:hAnsi="Calibri"/>
                <w:b/>
                <w:bCs/>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47E78C" w14:textId="77777777" w:rsidR="00465BF8" w:rsidRPr="00C03DC0" w:rsidRDefault="00465BF8" w:rsidP="00BF4BD5">
            <w:pPr>
              <w:jc w:val="center"/>
              <w:rPr>
                <w:rFonts w:ascii="Calibri" w:hAnsi="Calibri"/>
              </w:rPr>
            </w:pPr>
            <w:r w:rsidRPr="00C03DC0">
              <w:rPr>
                <w:rFonts w:ascii="Calibri" w:hAnsi="Calibri"/>
                <w:b/>
                <w:bCs/>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ABBF3"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2ECF26E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888E2" w14:textId="77777777" w:rsidR="00465BF8" w:rsidRPr="00C03DC0" w:rsidRDefault="00465BF8" w:rsidP="00BF4BD5">
            <w:pPr>
              <w:jc w:val="center"/>
              <w:rPr>
                <w:rFonts w:ascii="Calibri" w:hAnsi="Calibri"/>
              </w:rPr>
            </w:pPr>
            <w:r w:rsidRPr="00C03DC0">
              <w:rPr>
                <w:rFonts w:ascii="Calibri" w:hAnsi="Calibri"/>
                <w:color w:val="000000"/>
              </w:rPr>
              <w:t>1.1.4.1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82809" w14:textId="77777777" w:rsidR="00465BF8" w:rsidRPr="00C03DC0" w:rsidRDefault="00465BF8" w:rsidP="00BF4BD5">
            <w:pPr>
              <w:jc w:val="center"/>
              <w:rPr>
                <w:rFonts w:ascii="Calibri" w:hAnsi="Calibri"/>
              </w:rPr>
            </w:pPr>
            <w:r w:rsidRPr="00C03DC0">
              <w:rPr>
                <w:rFonts w:ascii="Calibri" w:hAnsi="Calibri"/>
                <w:color w:val="000000"/>
              </w:rPr>
              <w:t>Communication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4A441"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E3A49" w14:textId="77777777" w:rsidR="00465BF8" w:rsidRPr="00C03DC0" w:rsidRDefault="00465BF8" w:rsidP="00BF4BD5">
            <w:pPr>
              <w:jc w:val="center"/>
              <w:rPr>
                <w:rFonts w:ascii="Calibri" w:hAnsi="Calibri"/>
              </w:rPr>
            </w:pPr>
            <w:r w:rsidRPr="00C03DC0">
              <w:rPr>
                <w:rFonts w:ascii="Calibri" w:hAnsi="Calibri"/>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EF948"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E152C"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0A4DD2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457AA" w14:textId="77777777" w:rsidR="00465BF8" w:rsidRPr="00C03DC0" w:rsidRDefault="00465BF8" w:rsidP="00BF4BD5">
            <w:pPr>
              <w:jc w:val="center"/>
              <w:rPr>
                <w:rFonts w:ascii="Calibri" w:hAnsi="Calibri"/>
              </w:rPr>
            </w:pPr>
            <w:r w:rsidRPr="00C03DC0">
              <w:rPr>
                <w:rFonts w:ascii="Calibri" w:hAnsi="Calibri"/>
                <w:color w:val="000000"/>
              </w:rPr>
              <w:t>1.1.4.2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73F63E" w14:textId="77777777" w:rsidR="00465BF8" w:rsidRPr="00C03DC0" w:rsidRDefault="00465BF8" w:rsidP="00BF4BD5">
            <w:pPr>
              <w:jc w:val="center"/>
              <w:rPr>
                <w:rFonts w:ascii="Calibri" w:hAnsi="Calibri"/>
              </w:rPr>
            </w:pPr>
            <w:r w:rsidRPr="00C03DC0">
              <w:rPr>
                <w:rFonts w:ascii="Calibri" w:hAnsi="Calibri"/>
                <w:color w:val="000000"/>
              </w:rPr>
              <w:t>Code Repository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A6810"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708DA" w14:textId="77777777" w:rsidR="00465BF8" w:rsidRPr="00C03DC0" w:rsidRDefault="00465BF8" w:rsidP="00BF4BD5">
            <w:pPr>
              <w:jc w:val="center"/>
              <w:rPr>
                <w:rFonts w:ascii="Calibri" w:hAnsi="Calibri"/>
              </w:rPr>
            </w:pPr>
            <w:r w:rsidRPr="00C03DC0">
              <w:rPr>
                <w:rFonts w:ascii="Calibri" w:hAnsi="Calibri"/>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B6145"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F783F"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DE6305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614D0" w14:textId="77777777" w:rsidR="00465BF8" w:rsidRPr="00C03DC0" w:rsidRDefault="00465BF8" w:rsidP="00BF4BD5">
            <w:pPr>
              <w:jc w:val="center"/>
              <w:rPr>
                <w:rFonts w:ascii="Calibri" w:hAnsi="Calibri"/>
              </w:rPr>
            </w:pPr>
            <w:r w:rsidRPr="00C03DC0">
              <w:rPr>
                <w:rFonts w:ascii="Calibri" w:hAnsi="Calibri"/>
                <w:color w:val="000000"/>
              </w:rPr>
              <w:t>1.1.4.3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94701" w14:textId="77777777" w:rsidR="00465BF8" w:rsidRPr="00C03DC0" w:rsidRDefault="00465BF8" w:rsidP="00BF4BD5">
            <w:pPr>
              <w:jc w:val="center"/>
              <w:rPr>
                <w:rFonts w:ascii="Calibri" w:hAnsi="Calibri"/>
              </w:rPr>
            </w:pPr>
            <w:r w:rsidRPr="00C03DC0">
              <w:rPr>
                <w:rFonts w:ascii="Calibri" w:hAnsi="Calibri"/>
                <w:color w:val="000000"/>
              </w:rPr>
              <w:t>MS Project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5CA3B"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BFD3F" w14:textId="77777777" w:rsidR="00465BF8" w:rsidRPr="00C03DC0" w:rsidRDefault="00465BF8" w:rsidP="00BF4BD5">
            <w:pPr>
              <w:jc w:val="center"/>
              <w:rPr>
                <w:rFonts w:ascii="Calibri" w:hAnsi="Calibri"/>
              </w:rPr>
            </w:pPr>
            <w:r w:rsidRPr="00C03DC0">
              <w:rPr>
                <w:rFonts w:ascii="Calibri" w:hAnsi="Calibri"/>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F1C1F"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6C0FC"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BFCA90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9DE5E" w14:textId="77777777" w:rsidR="00465BF8" w:rsidRPr="00C03DC0" w:rsidRDefault="00465BF8" w:rsidP="00BF4BD5">
            <w:pPr>
              <w:jc w:val="center"/>
              <w:rPr>
                <w:rFonts w:ascii="Calibri" w:hAnsi="Calibri"/>
              </w:rPr>
            </w:pPr>
            <w:r w:rsidRPr="00C03DC0">
              <w:rPr>
                <w:rFonts w:ascii="Calibri" w:hAnsi="Calibri"/>
                <w:color w:val="000000"/>
              </w:rPr>
              <w:t>1.1.4.4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47552" w14:textId="77777777" w:rsidR="00465BF8" w:rsidRPr="00C03DC0" w:rsidRDefault="00465BF8" w:rsidP="00BF4BD5">
            <w:pPr>
              <w:jc w:val="center"/>
              <w:rPr>
                <w:rFonts w:ascii="Calibri" w:hAnsi="Calibri"/>
              </w:rPr>
            </w:pPr>
            <w:r w:rsidRPr="00C03DC0">
              <w:rPr>
                <w:rFonts w:ascii="Calibri" w:hAnsi="Calibri"/>
                <w:color w:val="000000"/>
              </w:rPr>
              <w:t>Server Setup</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594F8"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0C131" w14:textId="77777777" w:rsidR="00465BF8" w:rsidRPr="00C03DC0" w:rsidRDefault="00465BF8" w:rsidP="00BF4BD5">
            <w:pPr>
              <w:jc w:val="center"/>
              <w:rPr>
                <w:rFonts w:ascii="Calibri" w:hAnsi="Calibri"/>
              </w:rPr>
            </w:pPr>
            <w:r w:rsidRPr="00C03DC0">
              <w:rPr>
                <w:rFonts w:ascii="Calibri" w:hAnsi="Calibri"/>
                <w:color w:val="000000"/>
              </w:rPr>
              <w:t>Thu 9/4/14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03922"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CC05E"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2142E8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CFA9B" w14:textId="77777777" w:rsidR="00465BF8" w:rsidRPr="00C03DC0" w:rsidRDefault="00465BF8" w:rsidP="00BF4BD5">
            <w:pPr>
              <w:jc w:val="center"/>
              <w:rPr>
                <w:rFonts w:ascii="Calibri" w:hAnsi="Calibri"/>
              </w:rPr>
            </w:pPr>
            <w:r w:rsidRPr="00C03DC0">
              <w:rPr>
                <w:rFonts w:ascii="Calibri" w:hAnsi="Calibri"/>
                <w:b/>
                <w:bCs/>
                <w:color w:val="000000"/>
              </w:rPr>
              <w:t>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570BAF" w14:textId="77777777" w:rsidR="00465BF8" w:rsidRPr="00C03DC0" w:rsidRDefault="00465BF8" w:rsidP="00BF4BD5">
            <w:pPr>
              <w:jc w:val="center"/>
              <w:rPr>
                <w:rFonts w:ascii="Calibri" w:hAnsi="Calibri"/>
              </w:rPr>
            </w:pPr>
            <w:r w:rsidRPr="00C03DC0">
              <w:rPr>
                <w:rFonts w:ascii="Calibri" w:hAnsi="Calibri"/>
                <w:b/>
                <w:bCs/>
                <w:color w:val="000000"/>
              </w:rPr>
              <w:t>MS Project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830AF"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08A01" w14:textId="77777777" w:rsidR="00465BF8" w:rsidRPr="00C03DC0" w:rsidRDefault="00465BF8" w:rsidP="00BF4BD5">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B3FCD" w14:textId="77777777" w:rsidR="00465BF8" w:rsidRPr="00C03DC0" w:rsidRDefault="00465BF8" w:rsidP="00BF4BD5">
            <w:pPr>
              <w:jc w:val="center"/>
              <w:rPr>
                <w:rFonts w:ascii="Calibri" w:hAnsi="Calibri"/>
              </w:rPr>
            </w:pPr>
            <w:r w:rsidRPr="00C03DC0">
              <w:rPr>
                <w:rFonts w:ascii="Calibri" w:hAnsi="Calibri"/>
                <w:b/>
                <w:bCs/>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B637A"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3F5047C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946B6" w14:textId="77777777" w:rsidR="00465BF8" w:rsidRPr="00C03DC0" w:rsidRDefault="00465BF8" w:rsidP="00BF4BD5">
            <w:pPr>
              <w:jc w:val="center"/>
              <w:rPr>
                <w:rFonts w:ascii="Calibri" w:hAnsi="Calibri"/>
              </w:rPr>
            </w:pPr>
            <w:r w:rsidRPr="00C03DC0">
              <w:rPr>
                <w:rFonts w:ascii="Calibri" w:hAnsi="Calibri"/>
                <w:b/>
                <w:bCs/>
                <w:color w:val="000000"/>
              </w:rPr>
              <w:t>1.2.1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2A75E8" w14:textId="77777777" w:rsidR="00465BF8" w:rsidRPr="00C03DC0" w:rsidRDefault="00465BF8" w:rsidP="00BF4BD5">
            <w:pPr>
              <w:jc w:val="center"/>
              <w:rPr>
                <w:rFonts w:ascii="Calibri" w:hAnsi="Calibri"/>
              </w:rPr>
            </w:pPr>
            <w:r w:rsidRPr="00C03DC0">
              <w:rPr>
                <w:rFonts w:ascii="Calibri" w:hAnsi="Calibri"/>
                <w:b/>
                <w:bCs/>
                <w:color w:val="000000"/>
              </w:rPr>
              <w:t>Project Plan First Draft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A0B31"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C1C55" w14:textId="77777777" w:rsidR="00465BF8" w:rsidRPr="00C03DC0" w:rsidRDefault="00465BF8" w:rsidP="00BF4BD5">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7D84B" w14:textId="77777777" w:rsidR="00465BF8" w:rsidRPr="00C03DC0" w:rsidRDefault="00465BF8" w:rsidP="00BF4BD5">
            <w:pPr>
              <w:jc w:val="center"/>
              <w:rPr>
                <w:rFonts w:ascii="Calibri" w:hAnsi="Calibri"/>
              </w:rPr>
            </w:pPr>
            <w:r w:rsidRPr="00C03DC0">
              <w:rPr>
                <w:rFonts w:ascii="Calibri" w:hAnsi="Calibri"/>
                <w:b/>
                <w:bCs/>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A1B959"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0CC0442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F4D5B" w14:textId="77777777" w:rsidR="00465BF8" w:rsidRPr="00C03DC0" w:rsidRDefault="00465BF8" w:rsidP="00BF4BD5">
            <w:pPr>
              <w:jc w:val="center"/>
              <w:rPr>
                <w:rFonts w:ascii="Calibri" w:hAnsi="Calibri"/>
              </w:rPr>
            </w:pPr>
            <w:r w:rsidRPr="00C03DC0">
              <w:rPr>
                <w:rFonts w:ascii="Calibri" w:hAnsi="Calibri"/>
                <w:color w:val="000000"/>
              </w:rPr>
              <w:t>1.2.1.1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75347" w14:textId="77777777" w:rsidR="00465BF8" w:rsidRPr="00C03DC0" w:rsidRDefault="00465BF8" w:rsidP="00BF4BD5">
            <w:pPr>
              <w:jc w:val="center"/>
              <w:rPr>
                <w:rFonts w:ascii="Calibri" w:hAnsi="Calibri"/>
              </w:rPr>
            </w:pPr>
            <w:r w:rsidRPr="00C03DC0">
              <w:rPr>
                <w:rFonts w:ascii="Calibri" w:hAnsi="Calibri"/>
                <w:color w:val="000000"/>
              </w:rPr>
              <w:t>Create Project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32C5FA"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1D2F9"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677B6B"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66CFF"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BD06F3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3A459" w14:textId="77777777" w:rsidR="00465BF8" w:rsidRPr="00C03DC0" w:rsidRDefault="00465BF8" w:rsidP="00BF4BD5">
            <w:pPr>
              <w:jc w:val="center"/>
              <w:rPr>
                <w:rFonts w:ascii="Calibri" w:hAnsi="Calibri"/>
              </w:rPr>
            </w:pPr>
            <w:r w:rsidRPr="00C03DC0">
              <w:rPr>
                <w:rFonts w:ascii="Calibri" w:hAnsi="Calibri"/>
                <w:color w:val="000000"/>
              </w:rPr>
              <w:t>1.2.1.2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C4C0CC" w14:textId="77777777" w:rsidR="00465BF8" w:rsidRPr="00C03DC0" w:rsidRDefault="00465BF8" w:rsidP="00BF4BD5">
            <w:pPr>
              <w:jc w:val="center"/>
              <w:rPr>
                <w:rFonts w:ascii="Calibri" w:hAnsi="Calibri"/>
              </w:rPr>
            </w:pPr>
            <w:r w:rsidRPr="00C03DC0">
              <w:rPr>
                <w:rFonts w:ascii="Calibri" w:hAnsi="Calibri"/>
                <w:color w:val="000000"/>
              </w:rPr>
              <w:t>Project Plan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5437A"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A726A"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43734"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66B8E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427CFD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47E0D6" w14:textId="77777777" w:rsidR="00465BF8" w:rsidRPr="00C03DC0" w:rsidRDefault="00465BF8" w:rsidP="00BF4BD5">
            <w:pPr>
              <w:jc w:val="center"/>
              <w:rPr>
                <w:rFonts w:ascii="Calibri" w:hAnsi="Calibri"/>
              </w:rPr>
            </w:pPr>
            <w:r w:rsidRPr="00C03DC0">
              <w:rPr>
                <w:rFonts w:ascii="Calibri" w:hAnsi="Calibri"/>
                <w:color w:val="000000"/>
              </w:rPr>
              <w:t>1.2.1.3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9206D" w14:textId="77777777" w:rsidR="00465BF8" w:rsidRPr="00C03DC0" w:rsidRDefault="00465BF8" w:rsidP="00BF4BD5">
            <w:pPr>
              <w:jc w:val="center"/>
              <w:rPr>
                <w:rFonts w:ascii="Calibri" w:hAnsi="Calibri"/>
              </w:rPr>
            </w:pPr>
            <w:r w:rsidRPr="00C03DC0">
              <w:rPr>
                <w:rFonts w:ascii="Calibri" w:hAnsi="Calibri"/>
                <w:color w:val="000000"/>
              </w:rPr>
              <w:t>Project Plan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DAF4B"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2AA4D7"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2A8B8" w14:textId="77777777" w:rsidR="00465BF8" w:rsidRPr="00C03DC0" w:rsidRDefault="00465BF8" w:rsidP="00BF4BD5">
            <w:pPr>
              <w:jc w:val="center"/>
              <w:rPr>
                <w:rFonts w:ascii="Calibri" w:hAnsi="Calibri"/>
              </w:rPr>
            </w:pPr>
            <w:r w:rsidRPr="00C03DC0">
              <w:rPr>
                <w:rFonts w:ascii="Calibri" w:hAnsi="Calibri"/>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0F61CE"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648463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5D20D4" w14:textId="77777777" w:rsidR="00465BF8" w:rsidRPr="00C03DC0" w:rsidRDefault="00465BF8" w:rsidP="00BF4BD5">
            <w:pPr>
              <w:jc w:val="center"/>
              <w:rPr>
                <w:rFonts w:ascii="Calibri" w:hAnsi="Calibri"/>
              </w:rPr>
            </w:pPr>
            <w:r w:rsidRPr="00C03DC0">
              <w:rPr>
                <w:rFonts w:ascii="Calibri" w:hAnsi="Calibri"/>
                <w:color w:val="000000"/>
              </w:rPr>
              <w:t>1.2.1.4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147FF" w14:textId="77777777" w:rsidR="00465BF8" w:rsidRPr="00C03DC0" w:rsidRDefault="00465BF8" w:rsidP="00BF4BD5">
            <w:pPr>
              <w:jc w:val="center"/>
              <w:rPr>
                <w:rFonts w:ascii="Calibri" w:hAnsi="Calibri"/>
              </w:rPr>
            </w:pPr>
            <w:r w:rsidRPr="00C03DC0">
              <w:rPr>
                <w:rFonts w:ascii="Calibri" w:hAnsi="Calibri"/>
                <w:color w:val="000000"/>
              </w:rPr>
              <w:t xml:space="preserve">Project Plan First </w:t>
            </w:r>
            <w:r w:rsidRPr="00C03DC0">
              <w:rPr>
                <w:rFonts w:ascii="Calibri" w:hAnsi="Calibri"/>
                <w:color w:val="000000"/>
              </w:rPr>
              <w:lastRenderedPageBreak/>
              <w:t>Draft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F3D973" w14:textId="77777777" w:rsidR="00465BF8" w:rsidRPr="00C03DC0" w:rsidRDefault="00465BF8" w:rsidP="00BF4BD5">
            <w:pPr>
              <w:jc w:val="center"/>
              <w:rPr>
                <w:rFonts w:ascii="Calibri" w:hAnsi="Calibri"/>
              </w:rPr>
            </w:pPr>
            <w:r w:rsidRPr="00C03DC0">
              <w:rPr>
                <w:rFonts w:ascii="Calibri" w:hAnsi="Calibri"/>
                <w:color w:val="000000"/>
              </w:rPr>
              <w:lastRenderedPageBreak/>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A0C7C" w14:textId="77777777" w:rsidR="00465BF8" w:rsidRPr="00C03DC0" w:rsidRDefault="00465BF8" w:rsidP="00BF4BD5">
            <w:pPr>
              <w:jc w:val="center"/>
              <w:rPr>
                <w:rFonts w:ascii="Calibri" w:hAnsi="Calibri"/>
              </w:rPr>
            </w:pPr>
            <w:r w:rsidRPr="00C03DC0">
              <w:rPr>
                <w:rFonts w:ascii="Calibri" w:hAnsi="Calibri"/>
                <w:color w:val="000000"/>
              </w:rPr>
              <w:t xml:space="preserve">Wed </w:t>
            </w:r>
            <w:r w:rsidRPr="00C03DC0">
              <w:rPr>
                <w:rFonts w:ascii="Calibri" w:hAnsi="Calibri"/>
                <w:color w:val="000000"/>
              </w:rPr>
              <w:lastRenderedPageBreak/>
              <w:t>10/15/14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DC6B0" w14:textId="77777777" w:rsidR="00465BF8" w:rsidRPr="00C03DC0" w:rsidRDefault="00465BF8" w:rsidP="00BF4BD5">
            <w:pPr>
              <w:jc w:val="center"/>
              <w:rPr>
                <w:rFonts w:ascii="Calibri" w:hAnsi="Calibri"/>
              </w:rPr>
            </w:pPr>
            <w:r w:rsidRPr="00C03DC0">
              <w:rPr>
                <w:rFonts w:ascii="Calibri" w:hAnsi="Calibri"/>
                <w:color w:val="000000"/>
              </w:rPr>
              <w:lastRenderedPageBreak/>
              <w:t xml:space="preserve">Wed </w:t>
            </w:r>
            <w:r w:rsidRPr="00C03DC0">
              <w:rPr>
                <w:rFonts w:ascii="Calibri" w:hAnsi="Calibri"/>
                <w:color w:val="000000"/>
              </w:rPr>
              <w:lastRenderedPageBreak/>
              <w:t>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EC3F61" w14:textId="77777777" w:rsidR="00465BF8" w:rsidRPr="00C03DC0" w:rsidRDefault="00465BF8" w:rsidP="00BF4BD5">
            <w:pPr>
              <w:jc w:val="center"/>
              <w:rPr>
                <w:rFonts w:ascii="Calibri" w:hAnsi="Calibri"/>
              </w:rPr>
            </w:pPr>
            <w:r w:rsidRPr="00C03DC0">
              <w:rPr>
                <w:rFonts w:ascii="Calibri" w:hAnsi="Calibri"/>
                <w:color w:val="000000"/>
              </w:rPr>
              <w:lastRenderedPageBreak/>
              <w:t>0%</w:t>
            </w:r>
          </w:p>
        </w:tc>
      </w:tr>
      <w:tr w:rsidR="00465BF8" w:rsidRPr="00C03DC0" w14:paraId="66412A21"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AFEAD" w14:textId="77777777" w:rsidR="00465BF8" w:rsidRPr="00C03DC0" w:rsidRDefault="00465BF8" w:rsidP="00BF4BD5">
            <w:pPr>
              <w:jc w:val="center"/>
              <w:rPr>
                <w:rFonts w:ascii="Calibri" w:hAnsi="Calibri"/>
              </w:rPr>
            </w:pPr>
            <w:r w:rsidRPr="00C03DC0">
              <w:rPr>
                <w:rFonts w:ascii="Calibri" w:hAnsi="Calibri"/>
                <w:b/>
                <w:bCs/>
                <w:color w:val="000000"/>
              </w:rPr>
              <w:lastRenderedPageBreak/>
              <w:t>1.2.2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92A5D" w14:textId="77777777" w:rsidR="00465BF8" w:rsidRPr="00C03DC0" w:rsidRDefault="00465BF8" w:rsidP="00BF4BD5">
            <w:pPr>
              <w:jc w:val="center"/>
              <w:rPr>
                <w:rFonts w:ascii="Calibri" w:hAnsi="Calibri"/>
              </w:rPr>
            </w:pPr>
            <w:r w:rsidRPr="00C03DC0">
              <w:rPr>
                <w:rFonts w:ascii="Calibri" w:hAnsi="Calibri"/>
                <w:b/>
                <w:bCs/>
                <w:color w:val="000000"/>
              </w:rPr>
              <w:t>Project Plan Final Version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6ADA7A"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C1FA2" w14:textId="77777777" w:rsidR="00465BF8" w:rsidRPr="00C03DC0" w:rsidRDefault="00465BF8" w:rsidP="00BF4BD5">
            <w:pPr>
              <w:jc w:val="center"/>
              <w:rPr>
                <w:rFonts w:ascii="Calibri" w:hAnsi="Calibri"/>
              </w:rPr>
            </w:pPr>
            <w:r w:rsidRPr="00C03DC0">
              <w:rPr>
                <w:rFonts w:ascii="Calibri" w:hAnsi="Calibri"/>
                <w:b/>
                <w:bCs/>
                <w:color w:val="000000"/>
              </w:rPr>
              <w:t>Wed 10/15/14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67539" w14:textId="77777777" w:rsidR="00465BF8" w:rsidRPr="00C03DC0" w:rsidRDefault="00465BF8" w:rsidP="00BF4BD5">
            <w:pPr>
              <w:jc w:val="center"/>
              <w:rPr>
                <w:rFonts w:ascii="Calibri" w:hAnsi="Calibri"/>
              </w:rPr>
            </w:pPr>
            <w:r w:rsidRPr="00C03DC0">
              <w:rPr>
                <w:rFonts w:ascii="Calibri" w:hAnsi="Calibri"/>
                <w:b/>
                <w:bCs/>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BF0C9"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68C0498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A2F65" w14:textId="77777777" w:rsidR="00465BF8" w:rsidRPr="00C03DC0" w:rsidRDefault="00465BF8" w:rsidP="00BF4BD5">
            <w:pPr>
              <w:jc w:val="center"/>
              <w:rPr>
                <w:rFonts w:ascii="Calibri" w:hAnsi="Calibri"/>
              </w:rPr>
            </w:pPr>
            <w:r w:rsidRPr="00C03DC0">
              <w:rPr>
                <w:rFonts w:ascii="Calibri" w:hAnsi="Calibri"/>
                <w:color w:val="000000"/>
              </w:rPr>
              <w:t>1.2.2.1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915C0" w14:textId="77777777" w:rsidR="00465BF8" w:rsidRPr="00C03DC0" w:rsidRDefault="00465BF8" w:rsidP="00BF4BD5">
            <w:pPr>
              <w:jc w:val="center"/>
              <w:rPr>
                <w:rFonts w:ascii="Calibri" w:hAnsi="Calibri"/>
              </w:rPr>
            </w:pPr>
            <w:r w:rsidRPr="00C03DC0">
              <w:rPr>
                <w:rFonts w:ascii="Calibri" w:hAnsi="Calibri"/>
                <w:color w:val="000000"/>
              </w:rPr>
              <w:t>Project Plan In-Class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C43B7E"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B3B52" w14:textId="77777777" w:rsidR="00465BF8" w:rsidRPr="00C03DC0" w:rsidRDefault="00465BF8" w:rsidP="00BF4BD5">
            <w:pPr>
              <w:jc w:val="center"/>
              <w:rPr>
                <w:rFonts w:ascii="Calibri" w:hAnsi="Calibri"/>
              </w:rPr>
            </w:pPr>
            <w:r w:rsidRPr="00C03DC0">
              <w:rPr>
                <w:rFonts w:ascii="Calibri" w:hAnsi="Calibri"/>
                <w:color w:val="000000"/>
              </w:rPr>
              <w:t>Mon 10/20/14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F9E05"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DE89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75EA722"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1E975" w14:textId="77777777" w:rsidR="00465BF8" w:rsidRPr="00C03DC0" w:rsidRDefault="00465BF8" w:rsidP="00BF4BD5">
            <w:pPr>
              <w:jc w:val="center"/>
              <w:rPr>
                <w:rFonts w:ascii="Calibri" w:hAnsi="Calibri"/>
              </w:rPr>
            </w:pPr>
            <w:r w:rsidRPr="00C03DC0">
              <w:rPr>
                <w:rFonts w:ascii="Calibri" w:hAnsi="Calibri"/>
                <w:color w:val="000000"/>
              </w:rPr>
              <w:t>1.2.2.2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5FB6F" w14:textId="77777777" w:rsidR="00465BF8" w:rsidRPr="00C03DC0" w:rsidRDefault="00465BF8" w:rsidP="00BF4BD5">
            <w:pPr>
              <w:jc w:val="center"/>
              <w:rPr>
                <w:rFonts w:ascii="Calibri" w:hAnsi="Calibri"/>
              </w:rPr>
            </w:pPr>
            <w:r w:rsidRPr="00C03DC0">
              <w:rPr>
                <w:rFonts w:ascii="Calibri" w:hAnsi="Calibri"/>
                <w:color w:val="000000"/>
              </w:rPr>
              <w:t>Project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BB8133"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8845A"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503B" w14:textId="77777777" w:rsidR="00465BF8" w:rsidRPr="00C03DC0" w:rsidRDefault="00465BF8" w:rsidP="00BF4BD5">
            <w:pPr>
              <w:jc w:val="center"/>
              <w:rPr>
                <w:rFonts w:ascii="Calibri" w:hAnsi="Calibri"/>
              </w:rPr>
            </w:pPr>
            <w:r w:rsidRPr="00C03DC0">
              <w:rPr>
                <w:rFonts w:ascii="Calibri" w:hAnsi="Calibri"/>
                <w:color w:val="000000"/>
              </w:rPr>
              <w:t>Wed 11/26/14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4B19E"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8D9C5B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E87AF" w14:textId="77777777" w:rsidR="00465BF8" w:rsidRPr="00C03DC0" w:rsidRDefault="00465BF8" w:rsidP="00BF4BD5">
            <w:pPr>
              <w:jc w:val="center"/>
              <w:rPr>
                <w:rFonts w:ascii="Calibri" w:hAnsi="Calibri"/>
              </w:rPr>
            </w:pPr>
            <w:r w:rsidRPr="00C03DC0">
              <w:rPr>
                <w:rFonts w:ascii="Calibri" w:hAnsi="Calibri"/>
                <w:color w:val="000000"/>
              </w:rPr>
              <w:t>1.2.2.3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83796" w14:textId="77777777" w:rsidR="00465BF8" w:rsidRPr="00C03DC0" w:rsidRDefault="00465BF8" w:rsidP="00BF4BD5">
            <w:pPr>
              <w:jc w:val="center"/>
              <w:rPr>
                <w:rFonts w:ascii="Calibri" w:hAnsi="Calibri"/>
              </w:rPr>
            </w:pPr>
            <w:r w:rsidRPr="00C03DC0">
              <w:rPr>
                <w:rFonts w:ascii="Calibri" w:hAnsi="Calibri"/>
                <w:color w:val="000000"/>
              </w:rPr>
              <w:t>Project Plan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96EBB"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9AB5E" w14:textId="77777777" w:rsidR="00465BF8" w:rsidRPr="00C03DC0" w:rsidRDefault="00465BF8" w:rsidP="00BF4BD5">
            <w:pPr>
              <w:jc w:val="center"/>
              <w:rPr>
                <w:rFonts w:ascii="Calibri" w:hAnsi="Calibri"/>
              </w:rPr>
            </w:pPr>
            <w:r w:rsidRPr="00C03DC0">
              <w:rPr>
                <w:rFonts w:ascii="Calibri" w:hAnsi="Calibri"/>
                <w:color w:val="000000"/>
              </w:rPr>
              <w:t>Wed 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FE7CD" w14:textId="77777777" w:rsidR="00465BF8" w:rsidRPr="00C03DC0" w:rsidRDefault="00465BF8" w:rsidP="00BF4BD5">
            <w:pPr>
              <w:jc w:val="center"/>
              <w:rPr>
                <w:rFonts w:ascii="Calibri" w:hAnsi="Calibri"/>
              </w:rPr>
            </w:pPr>
            <w:r w:rsidRPr="00C03DC0">
              <w:rPr>
                <w:rFonts w:ascii="Calibri" w:hAnsi="Calibri"/>
                <w:color w:val="000000"/>
              </w:rPr>
              <w:t>Wed 11/26/14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C753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6A02192"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2547E" w14:textId="77777777" w:rsidR="00465BF8" w:rsidRPr="00C03DC0" w:rsidRDefault="00465BF8" w:rsidP="00BF4BD5">
            <w:pPr>
              <w:jc w:val="center"/>
              <w:rPr>
                <w:rFonts w:ascii="Calibri" w:hAnsi="Calibri"/>
              </w:rPr>
            </w:pPr>
            <w:r w:rsidRPr="00C03DC0">
              <w:rPr>
                <w:rFonts w:ascii="Calibri" w:hAnsi="Calibri"/>
                <w:color w:val="000000"/>
              </w:rPr>
              <w:t>1.2.2.4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05844" w14:textId="77777777" w:rsidR="00465BF8" w:rsidRPr="00C03DC0" w:rsidRDefault="00465BF8" w:rsidP="00BF4BD5">
            <w:pPr>
              <w:jc w:val="center"/>
              <w:rPr>
                <w:rFonts w:ascii="Calibri" w:hAnsi="Calibri"/>
              </w:rPr>
            </w:pPr>
            <w:r w:rsidRPr="00C03DC0">
              <w:rPr>
                <w:rFonts w:ascii="Calibri" w:hAnsi="Calibri"/>
                <w:color w:val="000000"/>
              </w:rPr>
              <w:t>Project Plan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76F128"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0E7E2C" w14:textId="77777777" w:rsidR="00465BF8" w:rsidRPr="00C03DC0" w:rsidRDefault="00465BF8" w:rsidP="00BF4BD5">
            <w:pPr>
              <w:jc w:val="center"/>
              <w:rPr>
                <w:rFonts w:ascii="Calibri" w:hAnsi="Calibri"/>
              </w:rPr>
            </w:pPr>
            <w:r w:rsidRPr="00C03DC0">
              <w:rPr>
                <w:rFonts w:ascii="Calibri" w:hAnsi="Calibri"/>
                <w:color w:val="000000"/>
              </w:rPr>
              <w:t>Wed 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B3460"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53147"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19020D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4C165" w14:textId="77777777" w:rsidR="00465BF8" w:rsidRPr="00C03DC0" w:rsidRDefault="00465BF8" w:rsidP="00BF4BD5">
            <w:pPr>
              <w:jc w:val="center"/>
              <w:rPr>
                <w:rFonts w:ascii="Calibri" w:hAnsi="Calibri"/>
              </w:rPr>
            </w:pPr>
            <w:r w:rsidRPr="00C03DC0">
              <w:rPr>
                <w:rFonts w:ascii="Calibri" w:hAnsi="Calibri"/>
                <w:color w:val="000000"/>
              </w:rPr>
              <w:t>1.2.2.5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C13FC" w14:textId="77777777" w:rsidR="00465BF8" w:rsidRPr="00C03DC0" w:rsidRDefault="00465BF8" w:rsidP="00BF4BD5">
            <w:pPr>
              <w:jc w:val="center"/>
              <w:rPr>
                <w:rFonts w:ascii="Calibri" w:hAnsi="Calibri"/>
              </w:rPr>
            </w:pPr>
            <w:r w:rsidRPr="00C03DC0">
              <w:rPr>
                <w:rFonts w:ascii="Calibri" w:hAnsi="Calibri"/>
                <w:color w:val="000000"/>
              </w:rPr>
              <w:t>Project Plan Final Version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791A6"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B64BF"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C4CC41"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C9D6D"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52A266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87B18" w14:textId="77777777" w:rsidR="00465BF8" w:rsidRPr="00C03DC0" w:rsidRDefault="00465BF8" w:rsidP="00BF4BD5">
            <w:pPr>
              <w:jc w:val="center"/>
              <w:rPr>
                <w:rFonts w:ascii="Calibri" w:hAnsi="Calibri"/>
              </w:rPr>
            </w:pPr>
            <w:r w:rsidRPr="00C03DC0">
              <w:rPr>
                <w:rFonts w:ascii="Calibri" w:hAnsi="Calibri"/>
                <w:b/>
                <w:bCs/>
                <w:color w:val="000000"/>
              </w:rPr>
              <w:t>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74142" w14:textId="77777777" w:rsidR="00465BF8" w:rsidRPr="00C03DC0" w:rsidRDefault="00465BF8" w:rsidP="00BF4BD5">
            <w:pPr>
              <w:jc w:val="center"/>
              <w:rPr>
                <w:rFonts w:ascii="Calibri" w:hAnsi="Calibri"/>
              </w:rPr>
            </w:pPr>
            <w:r w:rsidRPr="00C03DC0">
              <w:rPr>
                <w:rFonts w:ascii="Calibri" w:hAnsi="Calibri"/>
                <w:b/>
                <w:bCs/>
                <w:color w:val="000000"/>
              </w:rPr>
              <w:t>System Requirement Specification (SRS)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7F2612"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430A4" w14:textId="77777777" w:rsidR="00465BF8" w:rsidRPr="00C03DC0" w:rsidRDefault="00465BF8" w:rsidP="00BF4BD5">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2AF4F2" w14:textId="77777777" w:rsidR="00465BF8" w:rsidRPr="00C03DC0" w:rsidRDefault="00465BF8" w:rsidP="00BF4BD5">
            <w:pPr>
              <w:jc w:val="center"/>
              <w:rPr>
                <w:rFonts w:ascii="Calibri" w:hAnsi="Calibri"/>
              </w:rPr>
            </w:pPr>
            <w:r w:rsidRPr="00C03DC0">
              <w:rPr>
                <w:rFonts w:ascii="Calibri" w:hAnsi="Calibri"/>
                <w:b/>
                <w:bCs/>
                <w:color w:val="000000"/>
              </w:rPr>
              <w:t>Fri 11/14/14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03BB03" w14:textId="77777777" w:rsidR="00465BF8" w:rsidRPr="00C03DC0" w:rsidRDefault="00465BF8" w:rsidP="00BF4BD5">
            <w:pPr>
              <w:jc w:val="center"/>
              <w:rPr>
                <w:rFonts w:ascii="Calibri" w:hAnsi="Calibri"/>
              </w:rPr>
            </w:pPr>
            <w:r w:rsidRPr="00C03DC0">
              <w:rPr>
                <w:rFonts w:ascii="Calibri" w:hAnsi="Calibri"/>
                <w:b/>
                <w:bCs/>
                <w:color w:val="000000"/>
              </w:rPr>
              <w:t>60%</w:t>
            </w:r>
          </w:p>
        </w:tc>
      </w:tr>
      <w:tr w:rsidR="00465BF8" w:rsidRPr="00C03DC0" w14:paraId="309EFD3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0F040" w14:textId="77777777" w:rsidR="00465BF8" w:rsidRPr="00C03DC0" w:rsidRDefault="00465BF8" w:rsidP="00BF4BD5">
            <w:pPr>
              <w:jc w:val="center"/>
              <w:rPr>
                <w:rFonts w:ascii="Calibri" w:hAnsi="Calibri"/>
              </w:rPr>
            </w:pPr>
            <w:r w:rsidRPr="00C03DC0">
              <w:rPr>
                <w:rFonts w:ascii="Calibri" w:hAnsi="Calibri"/>
                <w:b/>
                <w:bCs/>
                <w:color w:val="000000"/>
              </w:rPr>
              <w:t>1.3.1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D9A1E" w14:textId="77777777" w:rsidR="00465BF8" w:rsidRPr="00C03DC0" w:rsidRDefault="00465BF8" w:rsidP="00BF4BD5">
            <w:pPr>
              <w:jc w:val="center"/>
              <w:rPr>
                <w:rFonts w:ascii="Calibri" w:hAnsi="Calibri"/>
              </w:rPr>
            </w:pPr>
            <w:r w:rsidRPr="00C03DC0">
              <w:rPr>
                <w:rFonts w:ascii="Calibri" w:hAnsi="Calibri"/>
                <w:b/>
                <w:bCs/>
                <w:color w:val="000000"/>
              </w:rPr>
              <w:t>Gathering Customer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6E6D0E"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A8B2D" w14:textId="77777777" w:rsidR="00465BF8" w:rsidRPr="00C03DC0" w:rsidRDefault="00465BF8" w:rsidP="00BF4BD5">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A1611" w14:textId="77777777" w:rsidR="00465BF8" w:rsidRPr="00C03DC0" w:rsidRDefault="00465BF8" w:rsidP="00BF4BD5">
            <w:pPr>
              <w:jc w:val="center"/>
              <w:rPr>
                <w:rFonts w:ascii="Calibri" w:hAnsi="Calibri"/>
              </w:rPr>
            </w:pPr>
            <w:r w:rsidRPr="00C03DC0">
              <w:rPr>
                <w:rFonts w:ascii="Calibri" w:hAnsi="Calibri"/>
                <w:b/>
                <w:bCs/>
                <w:color w:val="000000"/>
              </w:rPr>
              <w:t>Fri 9/26/14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D400C" w14:textId="77777777" w:rsidR="00465BF8" w:rsidRPr="00C03DC0" w:rsidRDefault="00465BF8" w:rsidP="00BF4BD5">
            <w:pPr>
              <w:jc w:val="center"/>
              <w:rPr>
                <w:rFonts w:ascii="Calibri" w:hAnsi="Calibri"/>
              </w:rPr>
            </w:pPr>
            <w:r w:rsidRPr="00C03DC0">
              <w:rPr>
                <w:rFonts w:ascii="Calibri" w:hAnsi="Calibri"/>
                <w:b/>
                <w:bCs/>
                <w:color w:val="000000"/>
              </w:rPr>
              <w:t>100%</w:t>
            </w:r>
          </w:p>
        </w:tc>
      </w:tr>
      <w:tr w:rsidR="00465BF8" w:rsidRPr="00C03DC0" w14:paraId="2BC1A44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47C7F" w14:textId="77777777" w:rsidR="00465BF8" w:rsidRPr="00C03DC0" w:rsidRDefault="00465BF8" w:rsidP="00BF4BD5">
            <w:pPr>
              <w:jc w:val="center"/>
              <w:rPr>
                <w:rFonts w:ascii="Calibri" w:hAnsi="Calibri"/>
              </w:rPr>
            </w:pPr>
            <w:r w:rsidRPr="00C03DC0">
              <w:rPr>
                <w:rFonts w:ascii="Calibri" w:hAnsi="Calibri"/>
                <w:color w:val="000000"/>
              </w:rPr>
              <w:t>1.3.1.1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8EE5A" w14:textId="77777777" w:rsidR="00465BF8" w:rsidRPr="00C03DC0" w:rsidRDefault="00465BF8" w:rsidP="00BF4BD5">
            <w:pPr>
              <w:jc w:val="center"/>
              <w:rPr>
                <w:rFonts w:ascii="Calibri" w:hAnsi="Calibri"/>
              </w:rPr>
            </w:pPr>
            <w:r w:rsidRPr="00C03DC0">
              <w:rPr>
                <w:rFonts w:ascii="Calibri" w:hAnsi="Calibri"/>
                <w:color w:val="000000"/>
              </w:rPr>
              <w:t>Initial Meeting with Sponsor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CC0DA"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6F099D"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0C280"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C279A5"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3181E47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822DE" w14:textId="77777777" w:rsidR="00465BF8" w:rsidRPr="00C03DC0" w:rsidRDefault="00465BF8" w:rsidP="00BF4BD5">
            <w:pPr>
              <w:jc w:val="center"/>
              <w:rPr>
                <w:rFonts w:ascii="Calibri" w:hAnsi="Calibri"/>
              </w:rPr>
            </w:pPr>
            <w:r w:rsidRPr="00C03DC0">
              <w:rPr>
                <w:rFonts w:ascii="Calibri" w:hAnsi="Calibri"/>
                <w:color w:val="000000"/>
              </w:rPr>
              <w:t>1.3.1.2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EE67C8" w14:textId="77777777" w:rsidR="00465BF8" w:rsidRPr="00C03DC0" w:rsidRDefault="00465BF8" w:rsidP="00BF4BD5">
            <w:pPr>
              <w:jc w:val="center"/>
              <w:rPr>
                <w:rFonts w:ascii="Calibri" w:hAnsi="Calibri"/>
              </w:rPr>
            </w:pPr>
            <w:r w:rsidRPr="00C03DC0">
              <w:rPr>
                <w:rFonts w:ascii="Calibri" w:hAnsi="Calibri"/>
                <w:color w:val="000000"/>
              </w:rPr>
              <w:t>Customer Requirements Brainstorm</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021EC"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F23266"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460D4" w14:textId="77777777" w:rsidR="00465BF8" w:rsidRPr="00C03DC0" w:rsidRDefault="00465BF8" w:rsidP="00BF4BD5">
            <w:pPr>
              <w:jc w:val="center"/>
              <w:rPr>
                <w:rFonts w:ascii="Calibri" w:hAnsi="Calibri"/>
              </w:rPr>
            </w:pPr>
            <w:r w:rsidRPr="00C03DC0">
              <w:rPr>
                <w:rFonts w:ascii="Calibri" w:hAnsi="Calibri"/>
                <w:color w:val="000000"/>
              </w:rPr>
              <w:t>Wed 9/17/14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35C8A"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2FB634C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663E6" w14:textId="77777777" w:rsidR="00465BF8" w:rsidRPr="00C03DC0" w:rsidRDefault="00465BF8" w:rsidP="00BF4BD5">
            <w:pPr>
              <w:jc w:val="center"/>
              <w:rPr>
                <w:rFonts w:ascii="Calibri" w:hAnsi="Calibri"/>
              </w:rPr>
            </w:pPr>
            <w:r w:rsidRPr="00C03DC0">
              <w:rPr>
                <w:rFonts w:ascii="Calibri" w:hAnsi="Calibri"/>
                <w:color w:val="000000"/>
              </w:rPr>
              <w:t>1.3.1.3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D35102" w14:textId="77777777" w:rsidR="00465BF8" w:rsidRPr="00C03DC0" w:rsidRDefault="00465BF8" w:rsidP="00BF4BD5">
            <w:pPr>
              <w:jc w:val="center"/>
              <w:rPr>
                <w:rFonts w:ascii="Calibri" w:hAnsi="Calibri"/>
              </w:rPr>
            </w:pPr>
            <w:r w:rsidRPr="00C03DC0">
              <w:rPr>
                <w:rFonts w:ascii="Calibri" w:hAnsi="Calibri"/>
                <w:color w:val="000000"/>
              </w:rPr>
              <w:t>Defining Customer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7AD7D"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27869A"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394E5" w14:textId="77777777" w:rsidR="00465BF8" w:rsidRPr="00C03DC0" w:rsidRDefault="00465BF8" w:rsidP="00BF4BD5">
            <w:pPr>
              <w:jc w:val="center"/>
              <w:rPr>
                <w:rFonts w:ascii="Calibri" w:hAnsi="Calibri"/>
              </w:rPr>
            </w:pPr>
            <w:r w:rsidRPr="00C03DC0">
              <w:rPr>
                <w:rFonts w:ascii="Calibri" w:hAnsi="Calibri"/>
                <w:color w:val="000000"/>
              </w:rPr>
              <w:t>Wed 9/17/14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3CB97"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0A99296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27BDE" w14:textId="77777777" w:rsidR="00465BF8" w:rsidRPr="00C03DC0" w:rsidRDefault="00465BF8" w:rsidP="00BF4BD5">
            <w:pPr>
              <w:jc w:val="center"/>
              <w:rPr>
                <w:rFonts w:ascii="Calibri" w:hAnsi="Calibri"/>
              </w:rPr>
            </w:pPr>
            <w:r w:rsidRPr="00C03DC0">
              <w:rPr>
                <w:rFonts w:ascii="Calibri" w:hAnsi="Calibri"/>
                <w:color w:val="000000"/>
              </w:rPr>
              <w:t>1.3.1.4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6F6D8" w14:textId="77777777" w:rsidR="00465BF8" w:rsidRPr="00C03DC0" w:rsidRDefault="00465BF8" w:rsidP="00BF4BD5">
            <w:pPr>
              <w:jc w:val="center"/>
              <w:rPr>
                <w:rFonts w:ascii="Calibri" w:hAnsi="Calibri"/>
              </w:rPr>
            </w:pPr>
            <w:r w:rsidRPr="00C03DC0">
              <w:rPr>
                <w:rFonts w:ascii="Calibri" w:hAnsi="Calibri"/>
                <w:color w:val="000000"/>
              </w:rPr>
              <w:t>Customer Requirements Deliver to Sponsor for Feedback</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8BEC5"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B609C" w14:textId="77777777" w:rsidR="00465BF8" w:rsidRPr="00C03DC0" w:rsidRDefault="00465BF8" w:rsidP="00BF4BD5">
            <w:pPr>
              <w:jc w:val="center"/>
              <w:rPr>
                <w:rFonts w:ascii="Calibri" w:hAnsi="Calibri"/>
              </w:rPr>
            </w:pPr>
            <w:r w:rsidRPr="00C03DC0">
              <w:rPr>
                <w:rFonts w:ascii="Calibri" w:hAnsi="Calibri"/>
                <w:color w:val="000000"/>
              </w:rPr>
              <w:t>Wed 9/17/14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620BC" w14:textId="77777777" w:rsidR="00465BF8" w:rsidRPr="00C03DC0" w:rsidRDefault="00465BF8" w:rsidP="00BF4BD5">
            <w:pPr>
              <w:jc w:val="center"/>
              <w:rPr>
                <w:rFonts w:ascii="Calibri" w:hAnsi="Calibri"/>
              </w:rPr>
            </w:pPr>
            <w:r w:rsidRPr="00C03DC0">
              <w:rPr>
                <w:rFonts w:ascii="Calibri" w:hAnsi="Calibri"/>
                <w:color w:val="000000"/>
              </w:rPr>
              <w:t>Wed 9/17/14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27AAD"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57EEA601"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D5ECEC" w14:textId="77777777" w:rsidR="00465BF8" w:rsidRPr="00C03DC0" w:rsidRDefault="00465BF8" w:rsidP="00BF4BD5">
            <w:pPr>
              <w:jc w:val="center"/>
              <w:rPr>
                <w:rFonts w:ascii="Calibri" w:hAnsi="Calibri"/>
              </w:rPr>
            </w:pPr>
            <w:r w:rsidRPr="00C03DC0">
              <w:rPr>
                <w:rFonts w:ascii="Calibri" w:hAnsi="Calibri"/>
                <w:color w:val="000000"/>
              </w:rPr>
              <w:t>1.3.1.5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EDC6C" w14:textId="77777777" w:rsidR="00465BF8" w:rsidRPr="00C03DC0" w:rsidRDefault="00465BF8" w:rsidP="00BF4BD5">
            <w:pPr>
              <w:jc w:val="center"/>
              <w:rPr>
                <w:rFonts w:ascii="Calibri" w:hAnsi="Calibri"/>
              </w:rPr>
            </w:pPr>
            <w:r w:rsidRPr="00C03DC0">
              <w:rPr>
                <w:rFonts w:ascii="Calibri" w:hAnsi="Calibri"/>
                <w:color w:val="000000"/>
              </w:rPr>
              <w:t>Feedback Analysis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AE808"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48214" w14:textId="77777777" w:rsidR="00465BF8" w:rsidRPr="00C03DC0" w:rsidRDefault="00465BF8" w:rsidP="00BF4BD5">
            <w:pPr>
              <w:jc w:val="center"/>
              <w:rPr>
                <w:rFonts w:ascii="Calibri" w:hAnsi="Calibri"/>
              </w:rPr>
            </w:pPr>
            <w:r w:rsidRPr="00C03DC0">
              <w:rPr>
                <w:rFonts w:ascii="Calibri" w:hAnsi="Calibri"/>
                <w:color w:val="000000"/>
              </w:rPr>
              <w:t>Fri 9/19/14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2F06D1" w14:textId="77777777" w:rsidR="00465BF8" w:rsidRPr="00C03DC0" w:rsidRDefault="00465BF8" w:rsidP="00BF4BD5">
            <w:pPr>
              <w:jc w:val="center"/>
              <w:rPr>
                <w:rFonts w:ascii="Calibri" w:hAnsi="Calibri"/>
              </w:rPr>
            </w:pPr>
            <w:r w:rsidRPr="00C03DC0">
              <w:rPr>
                <w:rFonts w:ascii="Calibri" w:hAnsi="Calibri"/>
                <w:color w:val="000000"/>
              </w:rPr>
              <w:t>Wed 9/24/14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559B0"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546DC34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351F2" w14:textId="77777777" w:rsidR="00465BF8" w:rsidRPr="00C03DC0" w:rsidRDefault="00465BF8" w:rsidP="00BF4BD5">
            <w:pPr>
              <w:jc w:val="center"/>
              <w:rPr>
                <w:rFonts w:ascii="Calibri" w:hAnsi="Calibri"/>
              </w:rPr>
            </w:pPr>
            <w:r w:rsidRPr="00C03DC0">
              <w:rPr>
                <w:rFonts w:ascii="Calibri" w:hAnsi="Calibri"/>
                <w:color w:val="000000"/>
              </w:rPr>
              <w:lastRenderedPageBreak/>
              <w:t>1.3.1.6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BAC18" w14:textId="77777777" w:rsidR="00465BF8" w:rsidRPr="00C03DC0" w:rsidRDefault="00465BF8" w:rsidP="00BF4BD5">
            <w:pPr>
              <w:jc w:val="center"/>
              <w:rPr>
                <w:rFonts w:ascii="Calibri" w:hAnsi="Calibri"/>
              </w:rPr>
            </w:pPr>
            <w:r w:rsidRPr="00C03DC0">
              <w:rPr>
                <w:rFonts w:ascii="Calibri" w:hAnsi="Calibri"/>
                <w:color w:val="000000"/>
              </w:rPr>
              <w:t>Customer Requirements Refining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6063C"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A0CD4" w14:textId="77777777" w:rsidR="00465BF8" w:rsidRPr="00C03DC0" w:rsidRDefault="00465BF8" w:rsidP="00BF4BD5">
            <w:pPr>
              <w:jc w:val="center"/>
              <w:rPr>
                <w:rFonts w:ascii="Calibri" w:hAnsi="Calibri"/>
              </w:rPr>
            </w:pPr>
            <w:r w:rsidRPr="00C03DC0">
              <w:rPr>
                <w:rFonts w:ascii="Calibri" w:hAnsi="Calibri"/>
                <w:color w:val="000000"/>
              </w:rPr>
              <w:t>Fri 9/19/14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B0379" w14:textId="77777777" w:rsidR="00465BF8" w:rsidRPr="00C03DC0" w:rsidRDefault="00465BF8" w:rsidP="00BF4BD5">
            <w:pPr>
              <w:jc w:val="center"/>
              <w:rPr>
                <w:rFonts w:ascii="Calibri" w:hAnsi="Calibri"/>
              </w:rPr>
            </w:pPr>
            <w:r w:rsidRPr="00C03DC0">
              <w:rPr>
                <w:rFonts w:ascii="Calibri" w:hAnsi="Calibri"/>
                <w:color w:val="000000"/>
              </w:rPr>
              <w:t>Wed 9/24/14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51065C"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3295942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84133" w14:textId="77777777" w:rsidR="00465BF8" w:rsidRPr="00C03DC0" w:rsidRDefault="00465BF8" w:rsidP="00BF4BD5">
            <w:pPr>
              <w:jc w:val="center"/>
              <w:rPr>
                <w:rFonts w:ascii="Calibri" w:hAnsi="Calibri"/>
              </w:rPr>
            </w:pPr>
            <w:r w:rsidRPr="00C03DC0">
              <w:rPr>
                <w:rFonts w:ascii="Calibri" w:hAnsi="Calibri"/>
                <w:color w:val="000000"/>
              </w:rPr>
              <w:t>1.3.1.7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9F7EE" w14:textId="77777777" w:rsidR="00465BF8" w:rsidRPr="00C03DC0" w:rsidRDefault="00465BF8" w:rsidP="00BF4BD5">
            <w:pPr>
              <w:jc w:val="center"/>
              <w:rPr>
                <w:rFonts w:ascii="Calibri" w:hAnsi="Calibri"/>
              </w:rPr>
            </w:pPr>
            <w:r w:rsidRPr="00C03DC0">
              <w:rPr>
                <w:rFonts w:ascii="Calibri" w:hAnsi="Calibri"/>
                <w:color w:val="000000"/>
              </w:rPr>
              <w:t>Sponsor Meeting to Approve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4913FD"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0C964" w14:textId="77777777" w:rsidR="00465BF8" w:rsidRPr="00C03DC0" w:rsidRDefault="00465BF8" w:rsidP="00BF4BD5">
            <w:pPr>
              <w:jc w:val="center"/>
              <w:rPr>
                <w:rFonts w:ascii="Calibri" w:hAnsi="Calibri"/>
              </w:rPr>
            </w:pPr>
            <w:r w:rsidRPr="00C03DC0">
              <w:rPr>
                <w:rFonts w:ascii="Calibri" w:hAnsi="Calibri"/>
                <w:color w:val="000000"/>
              </w:rPr>
              <w:t>Wed 9/24/14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B0488" w14:textId="77777777" w:rsidR="00465BF8" w:rsidRPr="00C03DC0" w:rsidRDefault="00465BF8" w:rsidP="00BF4BD5">
            <w:pPr>
              <w:jc w:val="center"/>
              <w:rPr>
                <w:rFonts w:ascii="Calibri" w:hAnsi="Calibri"/>
              </w:rPr>
            </w:pPr>
            <w:r w:rsidRPr="00C03DC0">
              <w:rPr>
                <w:rFonts w:ascii="Calibri" w:hAnsi="Calibri"/>
                <w:color w:val="000000"/>
              </w:rPr>
              <w:t>Wed 9/24/14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98AFB"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1473ACE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17542" w14:textId="77777777" w:rsidR="00465BF8" w:rsidRPr="00C03DC0" w:rsidRDefault="00465BF8" w:rsidP="00BF4BD5">
            <w:pPr>
              <w:jc w:val="center"/>
              <w:rPr>
                <w:rFonts w:ascii="Calibri" w:hAnsi="Calibri"/>
              </w:rPr>
            </w:pPr>
            <w:r w:rsidRPr="00C03DC0">
              <w:rPr>
                <w:rFonts w:ascii="Calibri" w:hAnsi="Calibri"/>
                <w:b/>
                <w:bCs/>
                <w:color w:val="000000"/>
              </w:rPr>
              <w:t>1.3.2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C3DB1" w14:textId="77777777" w:rsidR="00465BF8" w:rsidRPr="00C03DC0" w:rsidRDefault="00465BF8" w:rsidP="00BF4BD5">
            <w:pPr>
              <w:jc w:val="center"/>
              <w:rPr>
                <w:rFonts w:ascii="Calibri" w:hAnsi="Calibri"/>
              </w:rPr>
            </w:pPr>
            <w:r w:rsidRPr="00C03DC0">
              <w:rPr>
                <w:rFonts w:ascii="Calibri" w:hAnsi="Calibri"/>
                <w:b/>
                <w:bCs/>
                <w:color w:val="000000"/>
              </w:rPr>
              <w:t>SRS First Draft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78B8A"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0F79D" w14:textId="77777777" w:rsidR="00465BF8" w:rsidRPr="00C03DC0" w:rsidRDefault="00465BF8" w:rsidP="00BF4BD5">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80AA4" w14:textId="77777777" w:rsidR="00465BF8" w:rsidRPr="00C03DC0" w:rsidRDefault="00465BF8" w:rsidP="00BF4BD5">
            <w:pPr>
              <w:jc w:val="center"/>
              <w:rPr>
                <w:rFonts w:ascii="Calibri" w:hAnsi="Calibri"/>
              </w:rPr>
            </w:pPr>
            <w:r w:rsidRPr="00C03DC0">
              <w:rPr>
                <w:rFonts w:ascii="Calibri" w:hAnsi="Calibri"/>
                <w:b/>
                <w:bCs/>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D0FCB" w14:textId="77777777" w:rsidR="00465BF8" w:rsidRPr="00C03DC0" w:rsidRDefault="00465BF8" w:rsidP="00BF4BD5">
            <w:pPr>
              <w:jc w:val="center"/>
              <w:rPr>
                <w:rFonts w:ascii="Calibri" w:hAnsi="Calibri"/>
              </w:rPr>
            </w:pPr>
            <w:r w:rsidRPr="00C03DC0">
              <w:rPr>
                <w:rFonts w:ascii="Calibri" w:hAnsi="Calibri"/>
                <w:b/>
                <w:bCs/>
                <w:color w:val="000000"/>
              </w:rPr>
              <w:t>39%</w:t>
            </w:r>
          </w:p>
        </w:tc>
      </w:tr>
      <w:tr w:rsidR="00465BF8" w:rsidRPr="00C03DC0" w14:paraId="50D73BB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BCB857" w14:textId="77777777" w:rsidR="00465BF8" w:rsidRPr="00C03DC0" w:rsidRDefault="00465BF8" w:rsidP="00BF4BD5">
            <w:pPr>
              <w:jc w:val="center"/>
              <w:rPr>
                <w:rFonts w:ascii="Calibri" w:hAnsi="Calibri"/>
              </w:rPr>
            </w:pPr>
            <w:r w:rsidRPr="00C03DC0">
              <w:rPr>
                <w:rFonts w:ascii="Calibri" w:hAnsi="Calibri"/>
                <w:color w:val="000000"/>
              </w:rPr>
              <w:t>1.3.2.1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8B1B4" w14:textId="77777777" w:rsidR="00465BF8" w:rsidRPr="00C03DC0" w:rsidRDefault="00465BF8" w:rsidP="00BF4BD5">
            <w:pPr>
              <w:jc w:val="center"/>
              <w:rPr>
                <w:rFonts w:ascii="Calibri" w:hAnsi="Calibri"/>
              </w:rPr>
            </w:pPr>
            <w:r w:rsidRPr="00C03DC0">
              <w:rPr>
                <w:rFonts w:ascii="Calibri" w:hAnsi="Calibri"/>
                <w:color w:val="000000"/>
              </w:rPr>
              <w:t>Product Concept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C626E6"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F1D98"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F3A78"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2D6CD"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0CD60D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A624C" w14:textId="77777777" w:rsidR="00465BF8" w:rsidRPr="00C03DC0" w:rsidRDefault="00465BF8" w:rsidP="00BF4BD5">
            <w:pPr>
              <w:jc w:val="center"/>
              <w:rPr>
                <w:rFonts w:ascii="Calibri" w:hAnsi="Calibri"/>
              </w:rPr>
            </w:pPr>
            <w:r w:rsidRPr="00C03DC0">
              <w:rPr>
                <w:rFonts w:ascii="Calibri" w:hAnsi="Calibri"/>
                <w:color w:val="000000"/>
              </w:rPr>
              <w:t>1.3.2.2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9EBC1" w14:textId="77777777" w:rsidR="00465BF8" w:rsidRPr="00C03DC0" w:rsidRDefault="00465BF8" w:rsidP="00BF4BD5">
            <w:pPr>
              <w:jc w:val="center"/>
              <w:rPr>
                <w:rFonts w:ascii="Calibri" w:hAnsi="Calibri"/>
              </w:rPr>
            </w:pPr>
            <w:r w:rsidRPr="00C03DC0">
              <w:rPr>
                <w:rFonts w:ascii="Calibri" w:hAnsi="Calibri"/>
                <w:color w:val="000000"/>
              </w:rPr>
              <w:t>Product Description and Functional Overview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6258E"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B7547"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F0394"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915FD"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79EB8C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97225" w14:textId="77777777" w:rsidR="00465BF8" w:rsidRPr="00C03DC0" w:rsidRDefault="00465BF8" w:rsidP="00BF4BD5">
            <w:pPr>
              <w:jc w:val="center"/>
              <w:rPr>
                <w:rFonts w:ascii="Calibri" w:hAnsi="Calibri"/>
              </w:rPr>
            </w:pPr>
            <w:r w:rsidRPr="00C03DC0">
              <w:rPr>
                <w:rFonts w:ascii="Calibri" w:hAnsi="Calibri"/>
                <w:color w:val="000000"/>
              </w:rPr>
              <w:t>1.3.2.3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CE54F" w14:textId="77777777" w:rsidR="00465BF8" w:rsidRPr="00C03DC0" w:rsidRDefault="00465BF8" w:rsidP="00BF4BD5">
            <w:pPr>
              <w:jc w:val="center"/>
              <w:rPr>
                <w:rFonts w:ascii="Calibri" w:hAnsi="Calibri"/>
              </w:rPr>
            </w:pPr>
            <w:r w:rsidRPr="00C03DC0">
              <w:rPr>
                <w:rFonts w:ascii="Calibri" w:hAnsi="Calibri"/>
                <w:color w:val="000000"/>
              </w:rPr>
              <w:t>Customer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A5E8E2"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3F034"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2ED61"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D9910F"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7121B16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46DD6" w14:textId="77777777" w:rsidR="00465BF8" w:rsidRPr="00C03DC0" w:rsidRDefault="00465BF8" w:rsidP="00BF4BD5">
            <w:pPr>
              <w:jc w:val="center"/>
              <w:rPr>
                <w:rFonts w:ascii="Calibri" w:hAnsi="Calibri"/>
              </w:rPr>
            </w:pPr>
            <w:r w:rsidRPr="00C03DC0">
              <w:rPr>
                <w:rFonts w:ascii="Calibri" w:hAnsi="Calibri"/>
                <w:color w:val="000000"/>
              </w:rPr>
              <w:t>1.3.2.4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66AA8" w14:textId="77777777" w:rsidR="00465BF8" w:rsidRPr="00C03DC0" w:rsidRDefault="00465BF8" w:rsidP="00BF4BD5">
            <w:pPr>
              <w:jc w:val="center"/>
              <w:rPr>
                <w:rFonts w:ascii="Calibri" w:hAnsi="Calibri"/>
              </w:rPr>
            </w:pPr>
            <w:r w:rsidRPr="00C03DC0">
              <w:rPr>
                <w:rFonts w:ascii="Calibri" w:hAnsi="Calibri"/>
                <w:color w:val="000000"/>
              </w:rPr>
              <w:t>Packaging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6868C"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488B2"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CD45A"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4B69AC"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03D04CA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F353A" w14:textId="77777777" w:rsidR="00465BF8" w:rsidRPr="00C03DC0" w:rsidRDefault="00465BF8" w:rsidP="00BF4BD5">
            <w:pPr>
              <w:jc w:val="center"/>
              <w:rPr>
                <w:rFonts w:ascii="Calibri" w:hAnsi="Calibri"/>
              </w:rPr>
            </w:pPr>
            <w:r w:rsidRPr="00C03DC0">
              <w:rPr>
                <w:rFonts w:ascii="Calibri" w:hAnsi="Calibri"/>
                <w:color w:val="000000"/>
              </w:rPr>
              <w:t>1.3.2.5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9BB20" w14:textId="77777777" w:rsidR="00465BF8" w:rsidRPr="00C03DC0" w:rsidRDefault="00465BF8" w:rsidP="00BF4BD5">
            <w:pPr>
              <w:jc w:val="center"/>
              <w:rPr>
                <w:rFonts w:ascii="Calibri" w:hAnsi="Calibri"/>
              </w:rPr>
            </w:pPr>
            <w:r w:rsidRPr="00C03DC0">
              <w:rPr>
                <w:rFonts w:ascii="Calibri" w:hAnsi="Calibri"/>
                <w:color w:val="000000"/>
              </w:rPr>
              <w:t>Performance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C984A"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B044E"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B111BB"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2144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C65210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1A1F8C" w14:textId="77777777" w:rsidR="00465BF8" w:rsidRPr="00C03DC0" w:rsidRDefault="00465BF8" w:rsidP="00BF4BD5">
            <w:pPr>
              <w:jc w:val="center"/>
              <w:rPr>
                <w:rFonts w:ascii="Calibri" w:hAnsi="Calibri"/>
              </w:rPr>
            </w:pPr>
            <w:r w:rsidRPr="00C03DC0">
              <w:rPr>
                <w:rFonts w:ascii="Calibri" w:hAnsi="Calibri"/>
                <w:color w:val="000000"/>
              </w:rPr>
              <w:t>1.3.2.6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93F7D" w14:textId="77777777" w:rsidR="00465BF8" w:rsidRPr="00C03DC0" w:rsidRDefault="00465BF8" w:rsidP="00BF4BD5">
            <w:pPr>
              <w:jc w:val="center"/>
              <w:rPr>
                <w:rFonts w:ascii="Calibri" w:hAnsi="Calibri"/>
              </w:rPr>
            </w:pPr>
            <w:r w:rsidRPr="00C03DC0">
              <w:rPr>
                <w:rFonts w:ascii="Calibri" w:hAnsi="Calibri"/>
                <w:color w:val="000000"/>
              </w:rPr>
              <w:t>Safety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55B06"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C1F35D"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A1E5C5"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865C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8836A3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15ABD" w14:textId="77777777" w:rsidR="00465BF8" w:rsidRPr="00C03DC0" w:rsidRDefault="00465BF8" w:rsidP="00BF4BD5">
            <w:pPr>
              <w:jc w:val="center"/>
              <w:rPr>
                <w:rFonts w:ascii="Calibri" w:hAnsi="Calibri"/>
              </w:rPr>
            </w:pPr>
            <w:r w:rsidRPr="00C03DC0">
              <w:rPr>
                <w:rFonts w:ascii="Calibri" w:hAnsi="Calibri"/>
                <w:color w:val="000000"/>
              </w:rPr>
              <w:t>1.3.2.7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30A42" w14:textId="77777777" w:rsidR="00465BF8" w:rsidRPr="00C03DC0" w:rsidRDefault="00465BF8" w:rsidP="00BF4BD5">
            <w:pPr>
              <w:jc w:val="center"/>
              <w:rPr>
                <w:rFonts w:ascii="Calibri" w:hAnsi="Calibri"/>
              </w:rPr>
            </w:pPr>
            <w:r w:rsidRPr="00C03DC0">
              <w:rPr>
                <w:rFonts w:ascii="Calibri" w:hAnsi="Calibri"/>
                <w:color w:val="000000"/>
              </w:rPr>
              <w:t>Maintenance and Support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D5AB9"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E2F64"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CF469"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914E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41085F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F5FDB" w14:textId="77777777" w:rsidR="00465BF8" w:rsidRPr="00C03DC0" w:rsidRDefault="00465BF8" w:rsidP="00BF4BD5">
            <w:pPr>
              <w:jc w:val="center"/>
              <w:rPr>
                <w:rFonts w:ascii="Calibri" w:hAnsi="Calibri"/>
              </w:rPr>
            </w:pPr>
            <w:r w:rsidRPr="00C03DC0">
              <w:rPr>
                <w:rFonts w:ascii="Calibri" w:hAnsi="Calibri"/>
                <w:color w:val="000000"/>
              </w:rPr>
              <w:t>1.3.2.8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D2927" w14:textId="77777777" w:rsidR="00465BF8" w:rsidRPr="00C03DC0" w:rsidRDefault="00465BF8" w:rsidP="00BF4BD5">
            <w:pPr>
              <w:jc w:val="center"/>
              <w:rPr>
                <w:rFonts w:ascii="Calibri" w:hAnsi="Calibri"/>
              </w:rPr>
            </w:pPr>
            <w:r w:rsidRPr="00C03DC0">
              <w:rPr>
                <w:rFonts w:ascii="Calibri" w:hAnsi="Calibri"/>
                <w:color w:val="000000"/>
              </w:rPr>
              <w:t>Other Requirements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099C7"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8549D"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72E566"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7562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601679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0E564" w14:textId="77777777" w:rsidR="00465BF8" w:rsidRPr="00C03DC0" w:rsidRDefault="00465BF8" w:rsidP="00BF4BD5">
            <w:pPr>
              <w:jc w:val="center"/>
              <w:rPr>
                <w:rFonts w:ascii="Calibri" w:hAnsi="Calibri"/>
              </w:rPr>
            </w:pPr>
            <w:r w:rsidRPr="00C03DC0">
              <w:rPr>
                <w:rFonts w:ascii="Calibri" w:hAnsi="Calibri"/>
                <w:color w:val="000000"/>
              </w:rPr>
              <w:t>1.3.2.9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9D2D28" w14:textId="77777777" w:rsidR="00465BF8" w:rsidRPr="00C03DC0" w:rsidRDefault="00465BF8" w:rsidP="00BF4BD5">
            <w:pPr>
              <w:jc w:val="center"/>
              <w:rPr>
                <w:rFonts w:ascii="Calibri" w:hAnsi="Calibri"/>
              </w:rPr>
            </w:pPr>
            <w:r w:rsidRPr="00C03DC0">
              <w:rPr>
                <w:rFonts w:ascii="Calibri" w:hAnsi="Calibri"/>
                <w:color w:val="000000"/>
              </w:rPr>
              <w:t>Acceptance Criteria</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DA2CE0"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862F3"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8A206"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C9E4B"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8165D4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F8BC9" w14:textId="77777777" w:rsidR="00465BF8" w:rsidRPr="00C03DC0" w:rsidRDefault="00465BF8" w:rsidP="00BF4BD5">
            <w:pPr>
              <w:jc w:val="center"/>
              <w:rPr>
                <w:rFonts w:ascii="Calibri" w:hAnsi="Calibri"/>
              </w:rPr>
            </w:pPr>
            <w:r w:rsidRPr="00C03DC0">
              <w:rPr>
                <w:rFonts w:ascii="Calibri" w:hAnsi="Calibri"/>
                <w:color w:val="000000"/>
              </w:rPr>
              <w:t>1.3.2.10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24A88" w14:textId="77777777" w:rsidR="00465BF8" w:rsidRPr="00C03DC0" w:rsidRDefault="00465BF8" w:rsidP="00BF4BD5">
            <w:pPr>
              <w:jc w:val="center"/>
              <w:rPr>
                <w:rFonts w:ascii="Calibri" w:hAnsi="Calibri"/>
              </w:rPr>
            </w:pPr>
            <w:r w:rsidRPr="00C03DC0">
              <w:rPr>
                <w:rFonts w:ascii="Calibri" w:hAnsi="Calibri"/>
                <w:color w:val="000000"/>
              </w:rPr>
              <w:t>Use Cases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1F2D7"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DD4C2"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7E83A"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4B310"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4928214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055F49" w14:textId="77777777" w:rsidR="00465BF8" w:rsidRPr="00C03DC0" w:rsidRDefault="00465BF8" w:rsidP="00BF4BD5">
            <w:pPr>
              <w:jc w:val="center"/>
              <w:rPr>
                <w:rFonts w:ascii="Calibri" w:hAnsi="Calibri"/>
              </w:rPr>
            </w:pPr>
            <w:r w:rsidRPr="00C03DC0">
              <w:rPr>
                <w:rFonts w:ascii="Calibri" w:hAnsi="Calibri"/>
                <w:color w:val="000000"/>
              </w:rPr>
              <w:t>1.3.2.11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53BF9" w14:textId="77777777" w:rsidR="00465BF8" w:rsidRPr="00C03DC0" w:rsidRDefault="00465BF8" w:rsidP="00BF4BD5">
            <w:pPr>
              <w:jc w:val="center"/>
              <w:rPr>
                <w:rFonts w:ascii="Calibri" w:hAnsi="Calibri"/>
              </w:rPr>
            </w:pPr>
            <w:r w:rsidRPr="00C03DC0">
              <w:rPr>
                <w:rFonts w:ascii="Calibri" w:hAnsi="Calibri"/>
                <w:color w:val="000000"/>
              </w:rPr>
              <w:t>Feasibility Assessment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AB21A"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F3FA1"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8AF19"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3220FC"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DBB554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1E123" w14:textId="77777777" w:rsidR="00465BF8" w:rsidRPr="00C03DC0" w:rsidRDefault="00465BF8" w:rsidP="00BF4BD5">
            <w:pPr>
              <w:jc w:val="center"/>
              <w:rPr>
                <w:rFonts w:ascii="Calibri" w:hAnsi="Calibri"/>
              </w:rPr>
            </w:pPr>
            <w:r w:rsidRPr="00C03DC0">
              <w:rPr>
                <w:rFonts w:ascii="Calibri" w:hAnsi="Calibri"/>
                <w:color w:val="000000"/>
              </w:rPr>
              <w:t>1.3.2.12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6B99B" w14:textId="77777777" w:rsidR="00465BF8" w:rsidRPr="00C03DC0" w:rsidRDefault="00465BF8" w:rsidP="00BF4BD5">
            <w:pPr>
              <w:jc w:val="center"/>
              <w:rPr>
                <w:rFonts w:ascii="Calibri" w:hAnsi="Calibri"/>
              </w:rPr>
            </w:pPr>
            <w:r w:rsidRPr="00C03DC0">
              <w:rPr>
                <w:rFonts w:ascii="Calibri" w:hAnsi="Calibri"/>
                <w:color w:val="000000"/>
              </w:rPr>
              <w:t>Future Items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BB4A80"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5C625"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F7BBD"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AFD10"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2A7D211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49355" w14:textId="77777777" w:rsidR="00465BF8" w:rsidRPr="00C03DC0" w:rsidRDefault="00465BF8" w:rsidP="00BF4BD5">
            <w:pPr>
              <w:jc w:val="center"/>
              <w:rPr>
                <w:rFonts w:ascii="Calibri" w:hAnsi="Calibri"/>
              </w:rPr>
            </w:pPr>
            <w:r w:rsidRPr="00C03DC0">
              <w:rPr>
                <w:rFonts w:ascii="Calibri" w:hAnsi="Calibri"/>
                <w:color w:val="000000"/>
              </w:rPr>
              <w:lastRenderedPageBreak/>
              <w:t>1.3.2.13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529B3" w14:textId="77777777" w:rsidR="00465BF8" w:rsidRPr="00C03DC0" w:rsidRDefault="00465BF8" w:rsidP="00BF4BD5">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DA1C0"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A327FA" w14:textId="77777777" w:rsidR="00465BF8" w:rsidRPr="00C03DC0" w:rsidRDefault="00465BF8" w:rsidP="00BF4BD5">
            <w:pPr>
              <w:jc w:val="center"/>
              <w:rPr>
                <w:rFonts w:ascii="Calibri" w:hAnsi="Calibri"/>
              </w:rPr>
            </w:pPr>
            <w:r w:rsidRPr="00C03DC0">
              <w:rPr>
                <w:rFonts w:ascii="Calibri" w:hAnsi="Calibri"/>
                <w:color w:val="000000"/>
              </w:rPr>
              <w:t>Mon 9/29/14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18AE0" w14:textId="77777777" w:rsidR="00465BF8" w:rsidRPr="00C03DC0" w:rsidRDefault="00465BF8" w:rsidP="00BF4BD5">
            <w:pPr>
              <w:jc w:val="center"/>
              <w:rPr>
                <w:rFonts w:ascii="Calibri" w:hAnsi="Calibri"/>
              </w:rPr>
            </w:pPr>
            <w:r w:rsidRPr="00C03DC0">
              <w:rPr>
                <w:rFonts w:ascii="Calibri" w:hAnsi="Calibri"/>
                <w:color w:val="000000"/>
              </w:rPr>
              <w:t>Wed 10/1/14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959F6"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49FC66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C1AD9" w14:textId="77777777" w:rsidR="00465BF8" w:rsidRPr="00C03DC0" w:rsidRDefault="00465BF8" w:rsidP="00BF4BD5">
            <w:pPr>
              <w:jc w:val="center"/>
              <w:rPr>
                <w:rFonts w:ascii="Calibri" w:hAnsi="Calibri"/>
              </w:rPr>
            </w:pPr>
            <w:r w:rsidRPr="00C03DC0">
              <w:rPr>
                <w:rFonts w:ascii="Calibri" w:hAnsi="Calibri"/>
                <w:color w:val="000000"/>
              </w:rPr>
              <w:t>1.3.2.14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EAAFB" w14:textId="77777777" w:rsidR="00465BF8" w:rsidRPr="00C03DC0" w:rsidRDefault="00465BF8" w:rsidP="00BF4BD5">
            <w:pPr>
              <w:jc w:val="center"/>
              <w:rPr>
                <w:rFonts w:ascii="Calibri" w:hAnsi="Calibri"/>
              </w:rPr>
            </w:pPr>
            <w:r w:rsidRPr="00C03DC0">
              <w:rPr>
                <w:rFonts w:ascii="Calibri" w:hAnsi="Calibri"/>
                <w:color w:val="000000"/>
              </w:rPr>
              <w:t>SRS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24936"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F50EA" w14:textId="77777777" w:rsidR="00465BF8" w:rsidRPr="00C03DC0" w:rsidRDefault="00465BF8" w:rsidP="00BF4BD5">
            <w:pPr>
              <w:jc w:val="center"/>
              <w:rPr>
                <w:rFonts w:ascii="Calibri" w:hAnsi="Calibri"/>
              </w:rPr>
            </w:pPr>
            <w:r w:rsidRPr="00C03DC0">
              <w:rPr>
                <w:rFonts w:ascii="Calibri" w:hAnsi="Calibri"/>
                <w:color w:val="000000"/>
              </w:rPr>
              <w:t>Wed 10/1/14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018F8" w14:textId="77777777" w:rsidR="00465BF8" w:rsidRPr="00C03DC0" w:rsidRDefault="00465BF8" w:rsidP="00BF4BD5">
            <w:pPr>
              <w:jc w:val="center"/>
              <w:rPr>
                <w:rFonts w:ascii="Calibri" w:hAnsi="Calibri"/>
              </w:rPr>
            </w:pPr>
            <w:r w:rsidRPr="00C03DC0">
              <w:rPr>
                <w:rFonts w:ascii="Calibri" w:hAnsi="Calibri"/>
                <w:color w:val="000000"/>
              </w:rPr>
              <w:t>Wed 10/1/14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1AC261"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6B8D05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A2120" w14:textId="77777777" w:rsidR="00465BF8" w:rsidRPr="00C03DC0" w:rsidRDefault="00465BF8" w:rsidP="00BF4BD5">
            <w:pPr>
              <w:jc w:val="center"/>
              <w:rPr>
                <w:rFonts w:ascii="Calibri" w:hAnsi="Calibri"/>
              </w:rPr>
            </w:pPr>
            <w:r w:rsidRPr="00C03DC0">
              <w:rPr>
                <w:rFonts w:ascii="Calibri" w:hAnsi="Calibri"/>
                <w:color w:val="000000"/>
              </w:rPr>
              <w:t>1.3.2.15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590B5" w14:textId="77777777" w:rsidR="00465BF8" w:rsidRPr="00C03DC0" w:rsidRDefault="00465BF8" w:rsidP="00BF4BD5">
            <w:pPr>
              <w:jc w:val="center"/>
              <w:rPr>
                <w:rFonts w:ascii="Calibri" w:hAnsi="Calibri"/>
              </w:rPr>
            </w:pPr>
            <w:r w:rsidRPr="00C03DC0">
              <w:rPr>
                <w:rFonts w:ascii="Calibri" w:hAnsi="Calibri"/>
                <w:color w:val="000000"/>
              </w:rPr>
              <w:t>SRS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2D3F8E"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BEF39" w14:textId="77777777" w:rsidR="00465BF8" w:rsidRPr="00C03DC0" w:rsidRDefault="00465BF8" w:rsidP="00BF4BD5">
            <w:pPr>
              <w:jc w:val="center"/>
              <w:rPr>
                <w:rFonts w:ascii="Calibri" w:hAnsi="Calibri"/>
              </w:rPr>
            </w:pPr>
            <w:r w:rsidRPr="00C03DC0">
              <w:rPr>
                <w:rFonts w:ascii="Calibri" w:hAnsi="Calibri"/>
                <w:color w:val="000000"/>
              </w:rPr>
              <w:t>Wed 10/1/14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451FDE"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E4706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2ADEDF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DB155" w14:textId="77777777" w:rsidR="00465BF8" w:rsidRPr="00C03DC0" w:rsidRDefault="00465BF8" w:rsidP="00BF4BD5">
            <w:pPr>
              <w:jc w:val="center"/>
              <w:rPr>
                <w:rFonts w:ascii="Calibri" w:hAnsi="Calibri"/>
              </w:rPr>
            </w:pPr>
            <w:r w:rsidRPr="00C03DC0">
              <w:rPr>
                <w:rFonts w:ascii="Calibri" w:hAnsi="Calibri"/>
                <w:color w:val="000000"/>
              </w:rPr>
              <w:t>1.3.2.16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90343" w14:textId="77777777" w:rsidR="00465BF8" w:rsidRPr="00C03DC0" w:rsidRDefault="00465BF8" w:rsidP="00BF4BD5">
            <w:pPr>
              <w:jc w:val="center"/>
              <w:rPr>
                <w:rFonts w:ascii="Calibri" w:hAnsi="Calibri"/>
              </w:rPr>
            </w:pPr>
            <w:r w:rsidRPr="00C03DC0">
              <w:rPr>
                <w:rFonts w:ascii="Calibri" w:hAnsi="Calibri"/>
                <w:color w:val="000000"/>
              </w:rPr>
              <w:t>SRS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F0511"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2544F" w14:textId="77777777" w:rsidR="00465BF8" w:rsidRPr="00C03DC0" w:rsidRDefault="00465BF8" w:rsidP="00BF4BD5">
            <w:pPr>
              <w:jc w:val="center"/>
              <w:rPr>
                <w:rFonts w:ascii="Calibri" w:hAnsi="Calibri"/>
              </w:rPr>
            </w:pPr>
            <w:r w:rsidRPr="00C03DC0">
              <w:rPr>
                <w:rFonts w:ascii="Calibri" w:hAnsi="Calibri"/>
                <w:color w:val="000000"/>
              </w:rPr>
              <w:t>Wed 10/1/14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9538F"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76E4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0C6592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EC651" w14:textId="77777777" w:rsidR="00465BF8" w:rsidRPr="00C03DC0" w:rsidRDefault="00465BF8" w:rsidP="00BF4BD5">
            <w:pPr>
              <w:jc w:val="center"/>
              <w:rPr>
                <w:rFonts w:ascii="Calibri" w:hAnsi="Calibri"/>
              </w:rPr>
            </w:pPr>
            <w:r w:rsidRPr="00C03DC0">
              <w:rPr>
                <w:rFonts w:ascii="Calibri" w:hAnsi="Calibri"/>
                <w:color w:val="000000"/>
              </w:rPr>
              <w:t>1.3.2.17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AE3FF" w14:textId="77777777" w:rsidR="00465BF8" w:rsidRPr="00C03DC0" w:rsidRDefault="00465BF8" w:rsidP="00BF4BD5">
            <w:pPr>
              <w:jc w:val="center"/>
              <w:rPr>
                <w:rFonts w:ascii="Calibri" w:hAnsi="Calibri"/>
              </w:rPr>
            </w:pPr>
            <w:r w:rsidRPr="00C03DC0">
              <w:rPr>
                <w:rFonts w:ascii="Calibri" w:hAnsi="Calibri"/>
                <w:color w:val="000000"/>
              </w:rPr>
              <w:t>SRS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98DEB"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659DE"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E29042"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5226B"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E48C14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832B9" w14:textId="77777777" w:rsidR="00465BF8" w:rsidRPr="00C03DC0" w:rsidRDefault="00465BF8" w:rsidP="00BF4BD5">
            <w:pPr>
              <w:jc w:val="center"/>
              <w:rPr>
                <w:rFonts w:ascii="Calibri" w:hAnsi="Calibri"/>
              </w:rPr>
            </w:pPr>
            <w:r w:rsidRPr="00C03DC0">
              <w:rPr>
                <w:rFonts w:ascii="Calibri" w:hAnsi="Calibri"/>
                <w:b/>
                <w:bCs/>
                <w:color w:val="000000"/>
              </w:rPr>
              <w:t>1.3.3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EA419" w14:textId="77777777" w:rsidR="00465BF8" w:rsidRPr="00C03DC0" w:rsidRDefault="00465BF8" w:rsidP="00BF4BD5">
            <w:pPr>
              <w:jc w:val="center"/>
              <w:rPr>
                <w:rFonts w:ascii="Calibri" w:hAnsi="Calibri"/>
              </w:rPr>
            </w:pPr>
            <w:r w:rsidRPr="00C03DC0">
              <w:rPr>
                <w:rFonts w:ascii="Calibri" w:hAnsi="Calibri"/>
                <w:b/>
                <w:bCs/>
                <w:color w:val="000000"/>
              </w:rPr>
              <w:t>SRS Final Version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A1218"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6519B5" w14:textId="77777777" w:rsidR="00465BF8" w:rsidRPr="00C03DC0" w:rsidRDefault="00465BF8" w:rsidP="00BF4BD5">
            <w:pPr>
              <w:jc w:val="center"/>
              <w:rPr>
                <w:rFonts w:ascii="Calibri" w:hAnsi="Calibri"/>
              </w:rPr>
            </w:pPr>
            <w:r w:rsidRPr="00C03DC0">
              <w:rPr>
                <w:rFonts w:ascii="Calibri" w:hAnsi="Calibri"/>
                <w:b/>
                <w:bCs/>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7F951" w14:textId="77777777" w:rsidR="00465BF8" w:rsidRPr="00C03DC0" w:rsidRDefault="00465BF8" w:rsidP="00BF4BD5">
            <w:pPr>
              <w:jc w:val="center"/>
              <w:rPr>
                <w:rFonts w:ascii="Calibri" w:hAnsi="Calibri"/>
              </w:rPr>
            </w:pPr>
            <w:r w:rsidRPr="00C03DC0">
              <w:rPr>
                <w:rFonts w:ascii="Calibri" w:hAnsi="Calibri"/>
                <w:b/>
                <w:bCs/>
                <w:color w:val="000000"/>
              </w:rPr>
              <w:t>Fri 11/14/14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4539F"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701FCC8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2B5673" w14:textId="77777777" w:rsidR="00465BF8" w:rsidRPr="00C03DC0" w:rsidRDefault="00465BF8" w:rsidP="00BF4BD5">
            <w:pPr>
              <w:jc w:val="center"/>
              <w:rPr>
                <w:rFonts w:ascii="Calibri" w:hAnsi="Calibri"/>
              </w:rPr>
            </w:pPr>
            <w:r w:rsidRPr="00C03DC0">
              <w:rPr>
                <w:rFonts w:ascii="Calibri" w:hAnsi="Calibri"/>
                <w:color w:val="000000"/>
              </w:rPr>
              <w:t>1.3.3.1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04036" w14:textId="77777777" w:rsidR="00465BF8" w:rsidRPr="00C03DC0" w:rsidRDefault="00465BF8" w:rsidP="00BF4BD5">
            <w:pPr>
              <w:jc w:val="center"/>
              <w:rPr>
                <w:rFonts w:ascii="Calibri" w:hAnsi="Calibri"/>
              </w:rPr>
            </w:pPr>
            <w:r w:rsidRPr="00C03DC0">
              <w:rPr>
                <w:rFonts w:ascii="Calibri" w:hAnsi="Calibri"/>
                <w:color w:val="000000"/>
              </w:rPr>
              <w:t>Product Concept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C2791"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6B840"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A7292C"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3401F"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21ED64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5A31F" w14:textId="77777777" w:rsidR="00465BF8" w:rsidRPr="00C03DC0" w:rsidRDefault="00465BF8" w:rsidP="00BF4BD5">
            <w:pPr>
              <w:jc w:val="center"/>
              <w:rPr>
                <w:rFonts w:ascii="Calibri" w:hAnsi="Calibri"/>
              </w:rPr>
            </w:pPr>
            <w:r w:rsidRPr="00C03DC0">
              <w:rPr>
                <w:rFonts w:ascii="Calibri" w:hAnsi="Calibri"/>
                <w:color w:val="000000"/>
              </w:rPr>
              <w:t>1.3.3.2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F9489" w14:textId="77777777" w:rsidR="00465BF8" w:rsidRPr="00C03DC0" w:rsidRDefault="00465BF8" w:rsidP="00BF4BD5">
            <w:pPr>
              <w:jc w:val="center"/>
              <w:rPr>
                <w:rFonts w:ascii="Calibri" w:hAnsi="Calibri"/>
              </w:rPr>
            </w:pPr>
            <w:r w:rsidRPr="00C03DC0">
              <w:rPr>
                <w:rFonts w:ascii="Calibri" w:hAnsi="Calibri"/>
                <w:color w:val="000000"/>
              </w:rPr>
              <w:t>Product Description and Functional Overview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20F0E"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B86A45"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1CABC"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B56D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2FBC6F2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0E9A9C" w14:textId="77777777" w:rsidR="00465BF8" w:rsidRPr="00C03DC0" w:rsidRDefault="00465BF8" w:rsidP="00BF4BD5">
            <w:pPr>
              <w:jc w:val="center"/>
              <w:rPr>
                <w:rFonts w:ascii="Calibri" w:hAnsi="Calibri"/>
              </w:rPr>
            </w:pPr>
            <w:r w:rsidRPr="00C03DC0">
              <w:rPr>
                <w:rFonts w:ascii="Calibri" w:hAnsi="Calibri"/>
                <w:color w:val="000000"/>
              </w:rPr>
              <w:t>1.3.3.3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4E3D72" w14:textId="77777777" w:rsidR="00465BF8" w:rsidRPr="00C03DC0" w:rsidRDefault="00465BF8" w:rsidP="00BF4BD5">
            <w:pPr>
              <w:jc w:val="center"/>
              <w:rPr>
                <w:rFonts w:ascii="Calibri" w:hAnsi="Calibri"/>
              </w:rPr>
            </w:pPr>
            <w:r w:rsidRPr="00C03DC0">
              <w:rPr>
                <w:rFonts w:ascii="Calibri" w:hAnsi="Calibri"/>
                <w:color w:val="000000"/>
              </w:rPr>
              <w:t>Customer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81209"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8B205"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23FFC"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ED7C0B"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1E9887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073F2" w14:textId="77777777" w:rsidR="00465BF8" w:rsidRPr="00C03DC0" w:rsidRDefault="00465BF8" w:rsidP="00BF4BD5">
            <w:pPr>
              <w:jc w:val="center"/>
              <w:rPr>
                <w:rFonts w:ascii="Calibri" w:hAnsi="Calibri"/>
              </w:rPr>
            </w:pPr>
            <w:r w:rsidRPr="00C03DC0">
              <w:rPr>
                <w:rFonts w:ascii="Calibri" w:hAnsi="Calibri"/>
                <w:color w:val="000000"/>
              </w:rPr>
              <w:t>1.3.3.4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CE9C7" w14:textId="77777777" w:rsidR="00465BF8" w:rsidRPr="00C03DC0" w:rsidRDefault="00465BF8" w:rsidP="00BF4BD5">
            <w:pPr>
              <w:jc w:val="center"/>
              <w:rPr>
                <w:rFonts w:ascii="Calibri" w:hAnsi="Calibri"/>
              </w:rPr>
            </w:pPr>
            <w:r w:rsidRPr="00C03DC0">
              <w:rPr>
                <w:rFonts w:ascii="Calibri" w:hAnsi="Calibri"/>
                <w:color w:val="000000"/>
              </w:rPr>
              <w:t>Packaging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12945"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91BD4"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9D4CE2"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B752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386959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54BBF" w14:textId="77777777" w:rsidR="00465BF8" w:rsidRPr="00C03DC0" w:rsidRDefault="00465BF8" w:rsidP="00BF4BD5">
            <w:pPr>
              <w:jc w:val="center"/>
              <w:rPr>
                <w:rFonts w:ascii="Calibri" w:hAnsi="Calibri"/>
              </w:rPr>
            </w:pPr>
            <w:r w:rsidRPr="00C03DC0">
              <w:rPr>
                <w:rFonts w:ascii="Calibri" w:hAnsi="Calibri"/>
                <w:color w:val="000000"/>
              </w:rPr>
              <w:t>1.3.3.5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7A44C" w14:textId="77777777" w:rsidR="00465BF8" w:rsidRPr="00C03DC0" w:rsidRDefault="00465BF8" w:rsidP="00BF4BD5">
            <w:pPr>
              <w:jc w:val="center"/>
              <w:rPr>
                <w:rFonts w:ascii="Calibri" w:hAnsi="Calibri"/>
              </w:rPr>
            </w:pPr>
            <w:r w:rsidRPr="00C03DC0">
              <w:rPr>
                <w:rFonts w:ascii="Calibri" w:hAnsi="Calibri"/>
                <w:color w:val="000000"/>
              </w:rPr>
              <w:t>Performance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6BD24"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2FD7F"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3CECC"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143E6"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785996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257CD3" w14:textId="77777777" w:rsidR="00465BF8" w:rsidRPr="00C03DC0" w:rsidRDefault="00465BF8" w:rsidP="00BF4BD5">
            <w:pPr>
              <w:jc w:val="center"/>
              <w:rPr>
                <w:rFonts w:ascii="Calibri" w:hAnsi="Calibri"/>
              </w:rPr>
            </w:pPr>
            <w:r w:rsidRPr="00C03DC0">
              <w:rPr>
                <w:rFonts w:ascii="Calibri" w:hAnsi="Calibri"/>
                <w:color w:val="000000"/>
              </w:rPr>
              <w:t>1.3.3.6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32829F" w14:textId="77777777" w:rsidR="00465BF8" w:rsidRPr="00C03DC0" w:rsidRDefault="00465BF8" w:rsidP="00BF4BD5">
            <w:pPr>
              <w:jc w:val="center"/>
              <w:rPr>
                <w:rFonts w:ascii="Calibri" w:hAnsi="Calibri"/>
              </w:rPr>
            </w:pPr>
            <w:r w:rsidRPr="00C03DC0">
              <w:rPr>
                <w:rFonts w:ascii="Calibri" w:hAnsi="Calibri"/>
                <w:color w:val="000000"/>
              </w:rPr>
              <w:t>Safety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9CAAD"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1428A"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283FF"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E9BA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7F813F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BC2F1" w14:textId="77777777" w:rsidR="00465BF8" w:rsidRPr="00C03DC0" w:rsidRDefault="00465BF8" w:rsidP="00BF4BD5">
            <w:pPr>
              <w:jc w:val="center"/>
              <w:rPr>
                <w:rFonts w:ascii="Calibri" w:hAnsi="Calibri"/>
              </w:rPr>
            </w:pPr>
            <w:r w:rsidRPr="00C03DC0">
              <w:rPr>
                <w:rFonts w:ascii="Calibri" w:hAnsi="Calibri"/>
                <w:color w:val="000000"/>
              </w:rPr>
              <w:t>1.3.3.7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250F3" w14:textId="77777777" w:rsidR="00465BF8" w:rsidRPr="00C03DC0" w:rsidRDefault="00465BF8" w:rsidP="00BF4BD5">
            <w:pPr>
              <w:jc w:val="center"/>
              <w:rPr>
                <w:rFonts w:ascii="Calibri" w:hAnsi="Calibri"/>
              </w:rPr>
            </w:pPr>
            <w:r w:rsidRPr="00C03DC0">
              <w:rPr>
                <w:rFonts w:ascii="Calibri" w:hAnsi="Calibri"/>
                <w:color w:val="000000"/>
              </w:rPr>
              <w:t>Maintenance and Support 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83300"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94DBB"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7EAC2"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5D6A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594292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2C206" w14:textId="77777777" w:rsidR="00465BF8" w:rsidRPr="00C03DC0" w:rsidRDefault="00465BF8" w:rsidP="00BF4BD5">
            <w:pPr>
              <w:jc w:val="center"/>
              <w:rPr>
                <w:rFonts w:ascii="Calibri" w:hAnsi="Calibri"/>
              </w:rPr>
            </w:pPr>
            <w:r w:rsidRPr="00C03DC0">
              <w:rPr>
                <w:rFonts w:ascii="Calibri" w:hAnsi="Calibri"/>
                <w:color w:val="000000"/>
              </w:rPr>
              <w:t>1.3.3.8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A2B1D" w14:textId="77777777" w:rsidR="00465BF8" w:rsidRPr="00C03DC0" w:rsidRDefault="00465BF8" w:rsidP="00BF4BD5">
            <w:pPr>
              <w:jc w:val="center"/>
              <w:rPr>
                <w:rFonts w:ascii="Calibri" w:hAnsi="Calibri"/>
              </w:rPr>
            </w:pPr>
            <w:r w:rsidRPr="00C03DC0">
              <w:rPr>
                <w:rFonts w:ascii="Calibri" w:hAnsi="Calibri"/>
                <w:color w:val="000000"/>
              </w:rPr>
              <w:t xml:space="preserve">Other </w:t>
            </w:r>
            <w:r w:rsidRPr="00C03DC0">
              <w:rPr>
                <w:rFonts w:ascii="Calibri" w:hAnsi="Calibri"/>
                <w:color w:val="000000"/>
              </w:rPr>
              <w:lastRenderedPageBreak/>
              <w:t>Requirements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D49D39" w14:textId="77777777" w:rsidR="00465BF8" w:rsidRPr="00C03DC0" w:rsidRDefault="00465BF8" w:rsidP="00BF4BD5">
            <w:pPr>
              <w:jc w:val="center"/>
              <w:rPr>
                <w:rFonts w:ascii="Calibri" w:hAnsi="Calibri"/>
              </w:rPr>
            </w:pPr>
            <w:r w:rsidRPr="00C03DC0">
              <w:rPr>
                <w:rFonts w:ascii="Calibri" w:hAnsi="Calibri"/>
                <w:color w:val="000000"/>
              </w:rPr>
              <w:lastRenderedPageBreak/>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07B8F" w14:textId="77777777" w:rsidR="00465BF8" w:rsidRPr="00C03DC0" w:rsidRDefault="00465BF8" w:rsidP="00BF4BD5">
            <w:pPr>
              <w:jc w:val="center"/>
              <w:rPr>
                <w:rFonts w:ascii="Calibri" w:hAnsi="Calibri"/>
              </w:rPr>
            </w:pPr>
            <w:r w:rsidRPr="00C03DC0">
              <w:rPr>
                <w:rFonts w:ascii="Calibri" w:hAnsi="Calibri"/>
                <w:color w:val="000000"/>
              </w:rPr>
              <w:t xml:space="preserve">Wed </w:t>
            </w:r>
            <w:r w:rsidRPr="00C03DC0">
              <w:rPr>
                <w:rFonts w:ascii="Calibri" w:hAnsi="Calibri"/>
                <w:color w:val="000000"/>
              </w:rPr>
              <w:lastRenderedPageBreak/>
              <w:t>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0ED7E" w14:textId="77777777" w:rsidR="00465BF8" w:rsidRPr="00C03DC0" w:rsidRDefault="00465BF8" w:rsidP="00BF4BD5">
            <w:pPr>
              <w:jc w:val="center"/>
              <w:rPr>
                <w:rFonts w:ascii="Calibri" w:hAnsi="Calibri"/>
              </w:rPr>
            </w:pPr>
            <w:r w:rsidRPr="00C03DC0">
              <w:rPr>
                <w:rFonts w:ascii="Calibri" w:hAnsi="Calibri"/>
                <w:color w:val="000000"/>
              </w:rPr>
              <w:lastRenderedPageBreak/>
              <w:t xml:space="preserve">Wed </w:t>
            </w:r>
            <w:r w:rsidRPr="00C03DC0">
              <w:rPr>
                <w:rFonts w:ascii="Calibri" w:hAnsi="Calibri"/>
                <w:color w:val="000000"/>
              </w:rPr>
              <w:lastRenderedPageBreak/>
              <w:t>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40516" w14:textId="77777777" w:rsidR="00465BF8" w:rsidRPr="00C03DC0" w:rsidRDefault="00465BF8" w:rsidP="00BF4BD5">
            <w:pPr>
              <w:jc w:val="center"/>
              <w:rPr>
                <w:rFonts w:ascii="Calibri" w:hAnsi="Calibri"/>
              </w:rPr>
            </w:pPr>
            <w:r w:rsidRPr="00C03DC0">
              <w:rPr>
                <w:rFonts w:ascii="Calibri" w:hAnsi="Calibri"/>
                <w:color w:val="000000"/>
              </w:rPr>
              <w:lastRenderedPageBreak/>
              <w:t>0%</w:t>
            </w:r>
          </w:p>
        </w:tc>
      </w:tr>
      <w:tr w:rsidR="00465BF8" w:rsidRPr="00C03DC0" w14:paraId="13F9D45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FCC438" w14:textId="77777777" w:rsidR="00465BF8" w:rsidRPr="00C03DC0" w:rsidRDefault="00465BF8" w:rsidP="00BF4BD5">
            <w:pPr>
              <w:jc w:val="center"/>
              <w:rPr>
                <w:rFonts w:ascii="Calibri" w:hAnsi="Calibri"/>
              </w:rPr>
            </w:pPr>
            <w:r w:rsidRPr="00C03DC0">
              <w:rPr>
                <w:rFonts w:ascii="Calibri" w:hAnsi="Calibri"/>
                <w:color w:val="000000"/>
              </w:rPr>
              <w:lastRenderedPageBreak/>
              <w:t>1.3.3.9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07183" w14:textId="77777777" w:rsidR="00465BF8" w:rsidRPr="00C03DC0" w:rsidRDefault="00465BF8" w:rsidP="00BF4BD5">
            <w:pPr>
              <w:jc w:val="center"/>
              <w:rPr>
                <w:rFonts w:ascii="Calibri" w:hAnsi="Calibri"/>
              </w:rPr>
            </w:pPr>
            <w:r w:rsidRPr="00C03DC0">
              <w:rPr>
                <w:rFonts w:ascii="Calibri" w:hAnsi="Calibri"/>
                <w:color w:val="000000"/>
              </w:rPr>
              <w:t>Acceptance Criteria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0F67EA"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22DC3"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25CB2"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ADDC0"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2CF50E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49D71" w14:textId="77777777" w:rsidR="00465BF8" w:rsidRPr="00C03DC0" w:rsidRDefault="00465BF8" w:rsidP="00BF4BD5">
            <w:pPr>
              <w:jc w:val="center"/>
              <w:rPr>
                <w:rFonts w:ascii="Calibri" w:hAnsi="Calibri"/>
              </w:rPr>
            </w:pPr>
            <w:r w:rsidRPr="00C03DC0">
              <w:rPr>
                <w:rFonts w:ascii="Calibri" w:hAnsi="Calibri"/>
                <w:color w:val="000000"/>
              </w:rPr>
              <w:t>1.3.3.10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8F7F4" w14:textId="77777777" w:rsidR="00465BF8" w:rsidRPr="00C03DC0" w:rsidRDefault="00465BF8" w:rsidP="00BF4BD5">
            <w:pPr>
              <w:jc w:val="center"/>
              <w:rPr>
                <w:rFonts w:ascii="Calibri" w:hAnsi="Calibri"/>
              </w:rPr>
            </w:pPr>
            <w:r w:rsidRPr="00C03DC0">
              <w:rPr>
                <w:rFonts w:ascii="Calibri" w:hAnsi="Calibri"/>
                <w:color w:val="000000"/>
              </w:rPr>
              <w:t>Use Cases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D27E1"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FAD39"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505F3"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2157F"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9465F1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6058E2" w14:textId="77777777" w:rsidR="00465BF8" w:rsidRPr="00C03DC0" w:rsidRDefault="00465BF8" w:rsidP="00BF4BD5">
            <w:pPr>
              <w:jc w:val="center"/>
              <w:rPr>
                <w:rFonts w:ascii="Calibri" w:hAnsi="Calibri"/>
              </w:rPr>
            </w:pPr>
            <w:r w:rsidRPr="00C03DC0">
              <w:rPr>
                <w:rFonts w:ascii="Calibri" w:hAnsi="Calibri"/>
                <w:color w:val="000000"/>
              </w:rPr>
              <w:t>1.3.3.11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EA65A" w14:textId="77777777" w:rsidR="00465BF8" w:rsidRPr="00C03DC0" w:rsidRDefault="00465BF8" w:rsidP="00BF4BD5">
            <w:pPr>
              <w:jc w:val="center"/>
              <w:rPr>
                <w:rFonts w:ascii="Calibri" w:hAnsi="Calibri"/>
              </w:rPr>
            </w:pPr>
            <w:r w:rsidRPr="00C03DC0">
              <w:rPr>
                <w:rFonts w:ascii="Calibri" w:hAnsi="Calibri"/>
                <w:color w:val="000000"/>
              </w:rPr>
              <w:t>Feasibility Assessment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092C7"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BAC18"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5D95B"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03A39"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A6EFE2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BAF302" w14:textId="77777777" w:rsidR="00465BF8" w:rsidRPr="00C03DC0" w:rsidRDefault="00465BF8" w:rsidP="00BF4BD5">
            <w:pPr>
              <w:jc w:val="center"/>
              <w:rPr>
                <w:rFonts w:ascii="Calibri" w:hAnsi="Calibri"/>
              </w:rPr>
            </w:pPr>
            <w:r w:rsidRPr="00C03DC0">
              <w:rPr>
                <w:rFonts w:ascii="Calibri" w:hAnsi="Calibri"/>
                <w:color w:val="000000"/>
              </w:rPr>
              <w:t>1.3.3.12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98504" w14:textId="77777777" w:rsidR="00465BF8" w:rsidRPr="00C03DC0" w:rsidRDefault="00465BF8" w:rsidP="00BF4BD5">
            <w:pPr>
              <w:jc w:val="center"/>
              <w:rPr>
                <w:rFonts w:ascii="Calibri" w:hAnsi="Calibri"/>
              </w:rPr>
            </w:pPr>
            <w:r w:rsidRPr="00C03DC0">
              <w:rPr>
                <w:rFonts w:ascii="Calibri" w:hAnsi="Calibri"/>
                <w:color w:val="000000"/>
              </w:rPr>
              <w:t>Future Items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0DCDE"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61893"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996C5"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9D576"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25F9C4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9531F" w14:textId="77777777" w:rsidR="00465BF8" w:rsidRPr="00C03DC0" w:rsidRDefault="00465BF8" w:rsidP="00BF4BD5">
            <w:pPr>
              <w:jc w:val="center"/>
              <w:rPr>
                <w:rFonts w:ascii="Calibri" w:hAnsi="Calibri"/>
              </w:rPr>
            </w:pPr>
            <w:r w:rsidRPr="00C03DC0">
              <w:rPr>
                <w:rFonts w:ascii="Calibri" w:hAnsi="Calibri"/>
                <w:color w:val="000000"/>
              </w:rPr>
              <w:t>1.3.3.13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69924" w14:textId="77777777" w:rsidR="00465BF8" w:rsidRPr="00C03DC0" w:rsidRDefault="00465BF8" w:rsidP="00BF4BD5">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DBB7E"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E9A35" w14:textId="77777777" w:rsidR="00465BF8" w:rsidRPr="00C03DC0" w:rsidRDefault="00465BF8" w:rsidP="00BF4BD5">
            <w:pPr>
              <w:jc w:val="center"/>
              <w:rPr>
                <w:rFonts w:ascii="Calibri" w:hAnsi="Calibri"/>
              </w:rPr>
            </w:pPr>
            <w:r w:rsidRPr="00C03DC0">
              <w:rPr>
                <w:rFonts w:ascii="Calibri" w:hAnsi="Calibri"/>
                <w:color w:val="000000"/>
              </w:rPr>
              <w:t>Wed 10/29/14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E9708" w14:textId="77777777" w:rsidR="00465BF8" w:rsidRPr="00C03DC0" w:rsidRDefault="00465BF8" w:rsidP="00BF4BD5">
            <w:pPr>
              <w:jc w:val="center"/>
              <w:rPr>
                <w:rFonts w:ascii="Calibri" w:hAnsi="Calibri"/>
              </w:rPr>
            </w:pPr>
            <w:r w:rsidRPr="00C03DC0">
              <w:rPr>
                <w:rFonts w:ascii="Calibri" w:hAnsi="Calibri"/>
                <w:color w:val="000000"/>
              </w:rPr>
              <w:t>Fri 10/31/14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4D516"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479E80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A8623" w14:textId="77777777" w:rsidR="00465BF8" w:rsidRPr="00C03DC0" w:rsidRDefault="00465BF8" w:rsidP="00BF4BD5">
            <w:pPr>
              <w:jc w:val="center"/>
              <w:rPr>
                <w:rFonts w:ascii="Calibri" w:hAnsi="Calibri"/>
              </w:rPr>
            </w:pPr>
            <w:r w:rsidRPr="00C03DC0">
              <w:rPr>
                <w:rFonts w:ascii="Calibri" w:hAnsi="Calibri"/>
                <w:color w:val="000000"/>
              </w:rPr>
              <w:t>1.3.3.14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8D7B7" w14:textId="77777777" w:rsidR="00465BF8" w:rsidRPr="00C03DC0" w:rsidRDefault="00465BF8" w:rsidP="00BF4BD5">
            <w:pPr>
              <w:jc w:val="center"/>
              <w:rPr>
                <w:rFonts w:ascii="Calibri" w:hAnsi="Calibri"/>
              </w:rPr>
            </w:pPr>
            <w:r w:rsidRPr="00C03DC0">
              <w:rPr>
                <w:rFonts w:ascii="Calibri" w:hAnsi="Calibri"/>
                <w:color w:val="000000"/>
              </w:rPr>
              <w:t>SRS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849A5"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AE0154" w14:textId="77777777" w:rsidR="00465BF8" w:rsidRPr="00C03DC0" w:rsidRDefault="00465BF8" w:rsidP="00BF4BD5">
            <w:pPr>
              <w:jc w:val="center"/>
              <w:rPr>
                <w:rFonts w:ascii="Calibri" w:hAnsi="Calibri"/>
              </w:rPr>
            </w:pPr>
            <w:r w:rsidRPr="00C03DC0">
              <w:rPr>
                <w:rFonts w:ascii="Calibri" w:hAnsi="Calibri"/>
                <w:color w:val="000000"/>
              </w:rPr>
              <w:t>Fri 10/31/14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75CACF" w14:textId="77777777" w:rsidR="00465BF8" w:rsidRPr="00C03DC0" w:rsidRDefault="00465BF8" w:rsidP="00BF4BD5">
            <w:pPr>
              <w:jc w:val="center"/>
              <w:rPr>
                <w:rFonts w:ascii="Calibri" w:hAnsi="Calibri"/>
              </w:rPr>
            </w:pPr>
            <w:r w:rsidRPr="00C03DC0">
              <w:rPr>
                <w:rFonts w:ascii="Calibri" w:hAnsi="Calibri"/>
                <w:color w:val="000000"/>
              </w:rPr>
              <w:t>Fri 10/31/14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23221"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58979F2"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C7AF7C" w14:textId="77777777" w:rsidR="00465BF8" w:rsidRPr="00C03DC0" w:rsidRDefault="00465BF8" w:rsidP="00BF4BD5">
            <w:pPr>
              <w:jc w:val="center"/>
              <w:rPr>
                <w:rFonts w:ascii="Calibri" w:hAnsi="Calibri"/>
              </w:rPr>
            </w:pPr>
            <w:r w:rsidRPr="00C03DC0">
              <w:rPr>
                <w:rFonts w:ascii="Calibri" w:hAnsi="Calibri"/>
                <w:color w:val="000000"/>
              </w:rPr>
              <w:t>1.3.3.15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3F872" w14:textId="77777777" w:rsidR="00465BF8" w:rsidRPr="00C03DC0" w:rsidRDefault="00465BF8" w:rsidP="00BF4BD5">
            <w:pPr>
              <w:jc w:val="center"/>
              <w:rPr>
                <w:rFonts w:ascii="Calibri" w:hAnsi="Calibri"/>
              </w:rPr>
            </w:pPr>
            <w:r w:rsidRPr="00C03DC0">
              <w:rPr>
                <w:rFonts w:ascii="Calibri" w:hAnsi="Calibri"/>
                <w:color w:val="000000"/>
              </w:rPr>
              <w:t>SRS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F036E"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380E1" w14:textId="77777777" w:rsidR="00465BF8" w:rsidRPr="00C03DC0" w:rsidRDefault="00465BF8" w:rsidP="00BF4BD5">
            <w:pPr>
              <w:jc w:val="center"/>
              <w:rPr>
                <w:rFonts w:ascii="Calibri" w:hAnsi="Calibri"/>
              </w:rPr>
            </w:pPr>
            <w:r w:rsidRPr="00C03DC0">
              <w:rPr>
                <w:rFonts w:ascii="Calibri" w:hAnsi="Calibri"/>
                <w:color w:val="000000"/>
              </w:rPr>
              <w:t>Fri 10/31/14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4237C" w14:textId="77777777" w:rsidR="00465BF8" w:rsidRPr="00C03DC0" w:rsidRDefault="00465BF8" w:rsidP="00BF4BD5">
            <w:pPr>
              <w:jc w:val="center"/>
              <w:rPr>
                <w:rFonts w:ascii="Calibri" w:hAnsi="Calibri"/>
              </w:rPr>
            </w:pPr>
            <w:r w:rsidRPr="00C03DC0">
              <w:rPr>
                <w:rFonts w:ascii="Calibri" w:hAnsi="Calibri"/>
                <w:color w:val="000000"/>
              </w:rPr>
              <w:t>Fri 11/7/14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22D8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8C9321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813F3" w14:textId="77777777" w:rsidR="00465BF8" w:rsidRPr="00C03DC0" w:rsidRDefault="00465BF8" w:rsidP="00BF4BD5">
            <w:pPr>
              <w:jc w:val="center"/>
              <w:rPr>
                <w:rFonts w:ascii="Calibri" w:hAnsi="Calibri"/>
              </w:rPr>
            </w:pPr>
            <w:r w:rsidRPr="00C03DC0">
              <w:rPr>
                <w:rFonts w:ascii="Calibri" w:hAnsi="Calibri"/>
                <w:color w:val="000000"/>
              </w:rPr>
              <w:t>1.3.3.16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C245B8" w14:textId="77777777" w:rsidR="00465BF8" w:rsidRPr="00C03DC0" w:rsidRDefault="00465BF8" w:rsidP="00BF4BD5">
            <w:pPr>
              <w:jc w:val="center"/>
              <w:rPr>
                <w:rFonts w:ascii="Calibri" w:hAnsi="Calibri"/>
              </w:rPr>
            </w:pPr>
            <w:r w:rsidRPr="00C03DC0">
              <w:rPr>
                <w:rFonts w:ascii="Calibri" w:hAnsi="Calibri"/>
                <w:color w:val="000000"/>
              </w:rPr>
              <w:t>SRS Gate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F961CE"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A245B" w14:textId="77777777" w:rsidR="00465BF8" w:rsidRPr="00C03DC0" w:rsidRDefault="00465BF8" w:rsidP="00BF4BD5">
            <w:pPr>
              <w:jc w:val="center"/>
              <w:rPr>
                <w:rFonts w:ascii="Calibri" w:hAnsi="Calibri"/>
              </w:rPr>
            </w:pPr>
            <w:r w:rsidRPr="00C03DC0">
              <w:rPr>
                <w:rFonts w:ascii="Calibri" w:hAnsi="Calibri"/>
                <w:color w:val="000000"/>
              </w:rPr>
              <w:t>Mon 11/3/14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18F19" w14:textId="77777777" w:rsidR="00465BF8" w:rsidRPr="00C03DC0" w:rsidRDefault="00465BF8" w:rsidP="00BF4BD5">
            <w:pPr>
              <w:jc w:val="center"/>
              <w:rPr>
                <w:rFonts w:ascii="Calibri" w:hAnsi="Calibri"/>
              </w:rPr>
            </w:pPr>
            <w:r w:rsidRPr="00C03DC0">
              <w:rPr>
                <w:rFonts w:ascii="Calibri" w:hAnsi="Calibri"/>
                <w:color w:val="000000"/>
              </w:rPr>
              <w:t>Mon 11/3/14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B9C5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10A1A0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933B3B" w14:textId="77777777" w:rsidR="00465BF8" w:rsidRPr="00C03DC0" w:rsidRDefault="00465BF8" w:rsidP="00BF4BD5">
            <w:pPr>
              <w:jc w:val="center"/>
              <w:rPr>
                <w:rFonts w:ascii="Calibri" w:hAnsi="Calibri"/>
              </w:rPr>
            </w:pPr>
            <w:r w:rsidRPr="00C03DC0">
              <w:rPr>
                <w:rFonts w:ascii="Calibri" w:hAnsi="Calibri"/>
                <w:color w:val="000000"/>
              </w:rPr>
              <w:t>1.3.3.17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3F39D" w14:textId="77777777" w:rsidR="00465BF8" w:rsidRPr="00C03DC0" w:rsidRDefault="00465BF8" w:rsidP="00BF4BD5">
            <w:pPr>
              <w:jc w:val="center"/>
              <w:rPr>
                <w:rFonts w:ascii="Calibri" w:hAnsi="Calibri"/>
              </w:rPr>
            </w:pPr>
            <w:r w:rsidRPr="00C03DC0">
              <w:rPr>
                <w:rFonts w:ascii="Calibri" w:hAnsi="Calibri"/>
                <w:color w:val="000000"/>
              </w:rPr>
              <w:t>SRS Gate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5BC2E"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010B26" w14:textId="77777777" w:rsidR="00465BF8" w:rsidRPr="00C03DC0" w:rsidRDefault="00465BF8" w:rsidP="00BF4BD5">
            <w:pPr>
              <w:jc w:val="center"/>
              <w:rPr>
                <w:rFonts w:ascii="Calibri" w:hAnsi="Calibri"/>
              </w:rPr>
            </w:pPr>
            <w:r w:rsidRPr="00C03DC0">
              <w:rPr>
                <w:rFonts w:ascii="Calibri" w:hAnsi="Calibri"/>
                <w:color w:val="000000"/>
              </w:rPr>
              <w:t>Fri 11/7/14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593DB" w14:textId="77777777" w:rsidR="00465BF8" w:rsidRPr="00C03DC0" w:rsidRDefault="00465BF8" w:rsidP="00BF4BD5">
            <w:pPr>
              <w:jc w:val="center"/>
              <w:rPr>
                <w:rFonts w:ascii="Calibri" w:hAnsi="Calibri"/>
              </w:rPr>
            </w:pPr>
            <w:r w:rsidRPr="00C03DC0">
              <w:rPr>
                <w:rFonts w:ascii="Calibri" w:hAnsi="Calibri"/>
                <w:color w:val="000000"/>
              </w:rPr>
              <w:t>Fri 11/7/14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63DB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AE962F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641A3" w14:textId="77777777" w:rsidR="00465BF8" w:rsidRPr="00C03DC0" w:rsidRDefault="00465BF8" w:rsidP="00BF4BD5">
            <w:pPr>
              <w:jc w:val="center"/>
              <w:rPr>
                <w:rFonts w:ascii="Calibri" w:hAnsi="Calibri"/>
              </w:rPr>
            </w:pPr>
            <w:r w:rsidRPr="00C03DC0">
              <w:rPr>
                <w:rFonts w:ascii="Calibri" w:hAnsi="Calibri"/>
                <w:color w:val="000000"/>
              </w:rPr>
              <w:t>1.3.3.18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0C6AF" w14:textId="77777777" w:rsidR="00465BF8" w:rsidRPr="00C03DC0" w:rsidRDefault="00465BF8" w:rsidP="00BF4BD5">
            <w:pPr>
              <w:jc w:val="center"/>
              <w:rPr>
                <w:rFonts w:ascii="Calibri" w:hAnsi="Calibri"/>
              </w:rPr>
            </w:pPr>
            <w:r w:rsidRPr="00C03DC0">
              <w:rPr>
                <w:rFonts w:ascii="Calibri" w:hAnsi="Calibri"/>
                <w:color w:val="000000"/>
              </w:rPr>
              <w:t>SRS Team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2F175"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5CCBA" w14:textId="77777777" w:rsidR="00465BF8" w:rsidRPr="00C03DC0" w:rsidRDefault="00465BF8" w:rsidP="00BF4BD5">
            <w:pPr>
              <w:jc w:val="center"/>
              <w:rPr>
                <w:rFonts w:ascii="Calibri" w:hAnsi="Calibri"/>
              </w:rPr>
            </w:pPr>
            <w:r w:rsidRPr="00C03DC0">
              <w:rPr>
                <w:rFonts w:ascii="Calibri" w:hAnsi="Calibri"/>
                <w:color w:val="000000"/>
              </w:rPr>
              <w:t>Fri 11/7/14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BD065"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66E7D"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21FF10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56D80" w14:textId="77777777" w:rsidR="00465BF8" w:rsidRPr="00C03DC0" w:rsidRDefault="00465BF8" w:rsidP="00BF4BD5">
            <w:pPr>
              <w:jc w:val="center"/>
              <w:rPr>
                <w:rFonts w:ascii="Calibri" w:hAnsi="Calibri"/>
              </w:rPr>
            </w:pPr>
            <w:r w:rsidRPr="00C03DC0">
              <w:rPr>
                <w:rFonts w:ascii="Calibri" w:hAnsi="Calibri"/>
                <w:color w:val="000000"/>
              </w:rPr>
              <w:t>1.3.3.19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C698F3" w14:textId="77777777" w:rsidR="00465BF8" w:rsidRPr="00C03DC0" w:rsidRDefault="00465BF8" w:rsidP="00BF4BD5">
            <w:pPr>
              <w:jc w:val="center"/>
              <w:rPr>
                <w:rFonts w:ascii="Calibri" w:hAnsi="Calibri"/>
              </w:rPr>
            </w:pPr>
            <w:r w:rsidRPr="00C03DC0">
              <w:rPr>
                <w:rFonts w:ascii="Calibri" w:hAnsi="Calibri"/>
                <w:color w:val="000000"/>
              </w:rPr>
              <w:t>SRS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666C2"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1216D"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6C4397"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9CE6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237C1CD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E6898" w14:textId="77777777" w:rsidR="00465BF8" w:rsidRPr="00C03DC0" w:rsidRDefault="00465BF8" w:rsidP="00BF4BD5">
            <w:pPr>
              <w:jc w:val="center"/>
              <w:rPr>
                <w:rFonts w:ascii="Calibri" w:hAnsi="Calibri"/>
              </w:rPr>
            </w:pPr>
            <w:r w:rsidRPr="00C03DC0">
              <w:rPr>
                <w:rFonts w:ascii="Calibri" w:hAnsi="Calibri"/>
                <w:b/>
                <w:bCs/>
                <w:color w:val="000000"/>
              </w:rPr>
              <w:t>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F5AE7" w14:textId="77777777" w:rsidR="00465BF8" w:rsidRPr="00C03DC0" w:rsidRDefault="00465BF8" w:rsidP="00BF4BD5">
            <w:pPr>
              <w:jc w:val="center"/>
              <w:rPr>
                <w:rFonts w:ascii="Calibri" w:hAnsi="Calibri"/>
              </w:rPr>
            </w:pPr>
            <w:r w:rsidRPr="00C03DC0">
              <w:rPr>
                <w:rFonts w:ascii="Calibri" w:hAnsi="Calibri"/>
                <w:b/>
                <w:bCs/>
                <w:color w:val="000000"/>
              </w:rPr>
              <w:t>Project Charter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F0591"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5679E" w14:textId="77777777" w:rsidR="00465BF8" w:rsidRPr="00C03DC0" w:rsidRDefault="00465BF8" w:rsidP="00BF4BD5">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24C701" w14:textId="77777777" w:rsidR="00465BF8" w:rsidRPr="00C03DC0" w:rsidRDefault="00465BF8" w:rsidP="00BF4BD5">
            <w:pPr>
              <w:jc w:val="center"/>
              <w:rPr>
                <w:rFonts w:ascii="Calibri" w:hAnsi="Calibri"/>
              </w:rPr>
            </w:pPr>
            <w:r w:rsidRPr="00C03DC0">
              <w:rPr>
                <w:rFonts w:ascii="Calibri" w:hAnsi="Calibri"/>
                <w:b/>
                <w:bCs/>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F34A74" w14:textId="77777777" w:rsidR="00465BF8" w:rsidRPr="00C03DC0" w:rsidRDefault="00465BF8" w:rsidP="00BF4BD5">
            <w:pPr>
              <w:jc w:val="center"/>
              <w:rPr>
                <w:rFonts w:ascii="Calibri" w:hAnsi="Calibri"/>
              </w:rPr>
            </w:pPr>
            <w:r w:rsidRPr="00C03DC0">
              <w:rPr>
                <w:rFonts w:ascii="Calibri" w:hAnsi="Calibri"/>
                <w:b/>
                <w:bCs/>
                <w:color w:val="000000"/>
              </w:rPr>
              <w:t>27%</w:t>
            </w:r>
          </w:p>
        </w:tc>
      </w:tr>
      <w:tr w:rsidR="00465BF8" w:rsidRPr="00C03DC0" w14:paraId="6835A4E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6BD9CB" w14:textId="77777777" w:rsidR="00465BF8" w:rsidRPr="00C03DC0" w:rsidRDefault="00465BF8" w:rsidP="00BF4BD5">
            <w:pPr>
              <w:jc w:val="center"/>
              <w:rPr>
                <w:rFonts w:ascii="Calibri" w:hAnsi="Calibri"/>
              </w:rPr>
            </w:pPr>
            <w:r w:rsidRPr="00C03DC0">
              <w:rPr>
                <w:rFonts w:ascii="Calibri" w:hAnsi="Calibri"/>
                <w:b/>
                <w:bCs/>
                <w:color w:val="000000"/>
              </w:rPr>
              <w:t>1.4.1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F3197" w14:textId="77777777" w:rsidR="00465BF8" w:rsidRPr="00C03DC0" w:rsidRDefault="00465BF8" w:rsidP="00BF4BD5">
            <w:pPr>
              <w:jc w:val="center"/>
              <w:rPr>
                <w:rFonts w:ascii="Calibri" w:hAnsi="Calibri"/>
              </w:rPr>
            </w:pPr>
            <w:r w:rsidRPr="00C03DC0">
              <w:rPr>
                <w:rFonts w:ascii="Calibri" w:hAnsi="Calibri"/>
                <w:b/>
                <w:bCs/>
                <w:color w:val="000000"/>
              </w:rPr>
              <w:t>Project Charter Draft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E369C"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1E6D2" w14:textId="77777777" w:rsidR="00465BF8" w:rsidRPr="00C03DC0" w:rsidRDefault="00465BF8" w:rsidP="00BF4BD5">
            <w:pPr>
              <w:jc w:val="center"/>
              <w:rPr>
                <w:rFonts w:ascii="Calibri" w:hAnsi="Calibri"/>
              </w:rPr>
            </w:pPr>
            <w:r w:rsidRPr="00C03DC0">
              <w:rPr>
                <w:rFonts w:ascii="Calibri" w:hAnsi="Calibri"/>
                <w:b/>
                <w:bCs/>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0F290" w14:textId="77777777" w:rsidR="00465BF8" w:rsidRPr="00C03DC0" w:rsidRDefault="00465BF8" w:rsidP="00BF4BD5">
            <w:pPr>
              <w:jc w:val="center"/>
              <w:rPr>
                <w:rFonts w:ascii="Calibri" w:hAnsi="Calibri"/>
              </w:rPr>
            </w:pPr>
            <w:r w:rsidRPr="00C03DC0">
              <w:rPr>
                <w:rFonts w:ascii="Calibri" w:hAnsi="Calibri"/>
                <w:b/>
                <w:bCs/>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643D8" w14:textId="77777777" w:rsidR="00465BF8" w:rsidRPr="00C03DC0" w:rsidRDefault="00465BF8" w:rsidP="00BF4BD5">
            <w:pPr>
              <w:jc w:val="center"/>
              <w:rPr>
                <w:rFonts w:ascii="Calibri" w:hAnsi="Calibri"/>
              </w:rPr>
            </w:pPr>
            <w:r w:rsidRPr="00C03DC0">
              <w:rPr>
                <w:rFonts w:ascii="Calibri" w:hAnsi="Calibri"/>
                <w:b/>
                <w:bCs/>
                <w:color w:val="000000"/>
              </w:rPr>
              <w:t>53%</w:t>
            </w:r>
          </w:p>
        </w:tc>
      </w:tr>
      <w:tr w:rsidR="00465BF8" w:rsidRPr="00C03DC0" w14:paraId="3451B11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3761F" w14:textId="77777777" w:rsidR="00465BF8" w:rsidRPr="00C03DC0" w:rsidRDefault="00465BF8" w:rsidP="00BF4BD5">
            <w:pPr>
              <w:jc w:val="center"/>
              <w:rPr>
                <w:rFonts w:ascii="Calibri" w:hAnsi="Calibri"/>
              </w:rPr>
            </w:pPr>
            <w:r w:rsidRPr="00C03DC0">
              <w:rPr>
                <w:rFonts w:ascii="Calibri" w:hAnsi="Calibri"/>
                <w:color w:val="000000"/>
              </w:rPr>
              <w:t>1.4.1.1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7856A" w14:textId="77777777" w:rsidR="00465BF8" w:rsidRPr="00C03DC0" w:rsidRDefault="00465BF8" w:rsidP="00BF4BD5">
            <w:pPr>
              <w:jc w:val="center"/>
              <w:rPr>
                <w:rFonts w:ascii="Calibri" w:hAnsi="Calibri"/>
              </w:rPr>
            </w:pPr>
            <w:r w:rsidRPr="00C03DC0">
              <w:rPr>
                <w:rFonts w:ascii="Calibri" w:hAnsi="Calibri"/>
                <w:color w:val="000000"/>
              </w:rPr>
              <w:t>General Organization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5FA9D"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C4156"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35417"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2DB3A6"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1FA4E2F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455CA" w14:textId="77777777" w:rsidR="00465BF8" w:rsidRPr="00C03DC0" w:rsidRDefault="00465BF8" w:rsidP="00BF4BD5">
            <w:pPr>
              <w:jc w:val="center"/>
              <w:rPr>
                <w:rFonts w:ascii="Calibri" w:hAnsi="Calibri"/>
              </w:rPr>
            </w:pPr>
            <w:r w:rsidRPr="00C03DC0">
              <w:rPr>
                <w:rFonts w:ascii="Calibri" w:hAnsi="Calibri"/>
                <w:color w:val="000000"/>
              </w:rPr>
              <w:t>1.4.1.2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BFF52" w14:textId="77777777" w:rsidR="00465BF8" w:rsidRPr="00C03DC0" w:rsidRDefault="00465BF8" w:rsidP="00BF4BD5">
            <w:pPr>
              <w:jc w:val="center"/>
              <w:rPr>
                <w:rFonts w:ascii="Calibri" w:hAnsi="Calibri"/>
              </w:rPr>
            </w:pPr>
            <w:r w:rsidRPr="00C03DC0">
              <w:rPr>
                <w:rFonts w:ascii="Calibri" w:hAnsi="Calibri"/>
                <w:color w:val="000000"/>
              </w:rPr>
              <w:t>Scope of Statement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EDDEE"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4D7F0"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D0247"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D53CF"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5B461F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43BD5" w14:textId="77777777" w:rsidR="00465BF8" w:rsidRPr="00C03DC0" w:rsidRDefault="00465BF8" w:rsidP="00BF4BD5">
            <w:pPr>
              <w:jc w:val="center"/>
              <w:rPr>
                <w:rFonts w:ascii="Calibri" w:hAnsi="Calibri"/>
              </w:rPr>
            </w:pPr>
            <w:r w:rsidRPr="00C03DC0">
              <w:rPr>
                <w:rFonts w:ascii="Calibri" w:hAnsi="Calibri"/>
                <w:color w:val="000000"/>
              </w:rPr>
              <w:t>1.4.1.3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817E6" w14:textId="77777777" w:rsidR="00465BF8" w:rsidRPr="00C03DC0" w:rsidRDefault="00465BF8" w:rsidP="00BF4BD5">
            <w:pPr>
              <w:jc w:val="center"/>
              <w:rPr>
                <w:rFonts w:ascii="Calibri" w:hAnsi="Calibri"/>
              </w:rPr>
            </w:pPr>
            <w:r w:rsidRPr="00C03DC0">
              <w:rPr>
                <w:rFonts w:ascii="Calibri" w:hAnsi="Calibri"/>
                <w:color w:val="000000"/>
              </w:rPr>
              <w:t xml:space="preserve">Cost Management </w:t>
            </w:r>
            <w:r w:rsidRPr="00C03DC0">
              <w:rPr>
                <w:rFonts w:ascii="Calibri" w:hAnsi="Calibri"/>
                <w:color w:val="000000"/>
              </w:rPr>
              <w:lastRenderedPageBreak/>
              <w:t>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D98AE6" w14:textId="77777777" w:rsidR="00465BF8" w:rsidRPr="00C03DC0" w:rsidRDefault="00465BF8" w:rsidP="00BF4BD5">
            <w:pPr>
              <w:jc w:val="center"/>
              <w:rPr>
                <w:rFonts w:ascii="Calibri" w:hAnsi="Calibri"/>
              </w:rPr>
            </w:pPr>
            <w:r w:rsidRPr="00C03DC0">
              <w:rPr>
                <w:rFonts w:ascii="Calibri" w:hAnsi="Calibri"/>
                <w:color w:val="000000"/>
              </w:rPr>
              <w:lastRenderedPageBreak/>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28A2B" w14:textId="77777777" w:rsidR="00465BF8" w:rsidRPr="00C03DC0" w:rsidRDefault="00465BF8" w:rsidP="00BF4BD5">
            <w:pPr>
              <w:jc w:val="center"/>
              <w:rPr>
                <w:rFonts w:ascii="Calibri" w:hAnsi="Calibri"/>
              </w:rPr>
            </w:pPr>
            <w:r w:rsidRPr="00C03DC0">
              <w:rPr>
                <w:rFonts w:ascii="Calibri" w:hAnsi="Calibri"/>
                <w:color w:val="000000"/>
              </w:rPr>
              <w:t xml:space="preserve">Mon </w:t>
            </w:r>
            <w:r w:rsidRPr="00C03DC0">
              <w:rPr>
                <w:rFonts w:ascii="Calibri" w:hAnsi="Calibri"/>
                <w:color w:val="000000"/>
              </w:rPr>
              <w:lastRenderedPageBreak/>
              <w:t>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B940D" w14:textId="77777777" w:rsidR="00465BF8" w:rsidRPr="00C03DC0" w:rsidRDefault="00465BF8" w:rsidP="00BF4BD5">
            <w:pPr>
              <w:jc w:val="center"/>
              <w:rPr>
                <w:rFonts w:ascii="Calibri" w:hAnsi="Calibri"/>
              </w:rPr>
            </w:pPr>
            <w:r w:rsidRPr="00C03DC0">
              <w:rPr>
                <w:rFonts w:ascii="Calibri" w:hAnsi="Calibri"/>
                <w:color w:val="000000"/>
              </w:rPr>
              <w:lastRenderedPageBreak/>
              <w:t xml:space="preserve">Mon </w:t>
            </w:r>
            <w:r w:rsidRPr="00C03DC0">
              <w:rPr>
                <w:rFonts w:ascii="Calibri" w:hAnsi="Calibri"/>
                <w:color w:val="000000"/>
              </w:rPr>
              <w:lastRenderedPageBreak/>
              <w:t>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B7715" w14:textId="77777777" w:rsidR="00465BF8" w:rsidRPr="00C03DC0" w:rsidRDefault="00465BF8" w:rsidP="00BF4BD5">
            <w:pPr>
              <w:jc w:val="center"/>
              <w:rPr>
                <w:rFonts w:ascii="Calibri" w:hAnsi="Calibri"/>
              </w:rPr>
            </w:pPr>
            <w:r w:rsidRPr="00C03DC0">
              <w:rPr>
                <w:rFonts w:ascii="Calibri" w:hAnsi="Calibri"/>
                <w:color w:val="000000"/>
              </w:rPr>
              <w:lastRenderedPageBreak/>
              <w:t>0%</w:t>
            </w:r>
          </w:p>
        </w:tc>
      </w:tr>
      <w:tr w:rsidR="00465BF8" w:rsidRPr="00C03DC0" w14:paraId="1F32930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1EBB43" w14:textId="77777777" w:rsidR="00465BF8" w:rsidRPr="00C03DC0" w:rsidRDefault="00465BF8" w:rsidP="00BF4BD5">
            <w:pPr>
              <w:jc w:val="center"/>
              <w:rPr>
                <w:rFonts w:ascii="Calibri" w:hAnsi="Calibri"/>
              </w:rPr>
            </w:pPr>
            <w:r w:rsidRPr="00C03DC0">
              <w:rPr>
                <w:rFonts w:ascii="Calibri" w:hAnsi="Calibri"/>
                <w:color w:val="000000"/>
              </w:rPr>
              <w:lastRenderedPageBreak/>
              <w:t>1.4.1.4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02C937" w14:textId="77777777" w:rsidR="00465BF8" w:rsidRPr="00C03DC0" w:rsidRDefault="00465BF8" w:rsidP="00BF4BD5">
            <w:pPr>
              <w:jc w:val="center"/>
              <w:rPr>
                <w:rFonts w:ascii="Calibri" w:hAnsi="Calibri"/>
              </w:rPr>
            </w:pPr>
            <w:r w:rsidRPr="00C03DC0">
              <w:rPr>
                <w:rFonts w:ascii="Calibri" w:hAnsi="Calibri"/>
                <w:color w:val="000000"/>
              </w:rPr>
              <w:t>Earned Value Management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EE0E94"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24E89"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BA089"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A552D"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56687B5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FAB7D" w14:textId="77777777" w:rsidR="00465BF8" w:rsidRPr="00C03DC0" w:rsidRDefault="00465BF8" w:rsidP="00BF4BD5">
            <w:pPr>
              <w:jc w:val="center"/>
              <w:rPr>
                <w:rFonts w:ascii="Calibri" w:hAnsi="Calibri"/>
              </w:rPr>
            </w:pPr>
            <w:r w:rsidRPr="00C03DC0">
              <w:rPr>
                <w:rFonts w:ascii="Calibri" w:hAnsi="Calibri"/>
                <w:color w:val="000000"/>
              </w:rPr>
              <w:t>1.4.1.5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2D7D8" w14:textId="77777777" w:rsidR="00465BF8" w:rsidRPr="00C03DC0" w:rsidRDefault="00465BF8" w:rsidP="00BF4BD5">
            <w:pPr>
              <w:jc w:val="center"/>
              <w:rPr>
                <w:rFonts w:ascii="Calibri" w:hAnsi="Calibri"/>
              </w:rPr>
            </w:pPr>
            <w:r w:rsidRPr="00C03DC0">
              <w:rPr>
                <w:rFonts w:ascii="Calibri" w:hAnsi="Calibri"/>
                <w:color w:val="000000"/>
              </w:rPr>
              <w:t>Scope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3F2FA4"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138CEF"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26518"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D335E"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653B805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05216" w14:textId="77777777" w:rsidR="00465BF8" w:rsidRPr="00C03DC0" w:rsidRDefault="00465BF8" w:rsidP="00BF4BD5">
            <w:pPr>
              <w:jc w:val="center"/>
              <w:rPr>
                <w:rFonts w:ascii="Calibri" w:hAnsi="Calibri"/>
              </w:rPr>
            </w:pPr>
            <w:r w:rsidRPr="00C03DC0">
              <w:rPr>
                <w:rFonts w:ascii="Calibri" w:hAnsi="Calibri"/>
                <w:color w:val="000000"/>
              </w:rPr>
              <w:t>1.4.1.6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9C02E" w14:textId="77777777" w:rsidR="00465BF8" w:rsidRPr="00C03DC0" w:rsidRDefault="00465BF8" w:rsidP="00BF4BD5">
            <w:pPr>
              <w:jc w:val="center"/>
              <w:rPr>
                <w:rFonts w:ascii="Calibri" w:hAnsi="Calibri"/>
              </w:rPr>
            </w:pPr>
            <w:r w:rsidRPr="00C03DC0">
              <w:rPr>
                <w:rFonts w:ascii="Calibri" w:hAnsi="Calibri"/>
                <w:color w:val="000000"/>
              </w:rPr>
              <w:t>Work Breakdown Structure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E624D"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E1526"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E36FD"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035C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A65BCB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3ECE" w14:textId="77777777" w:rsidR="00465BF8" w:rsidRPr="00C03DC0" w:rsidRDefault="00465BF8" w:rsidP="00BF4BD5">
            <w:pPr>
              <w:jc w:val="center"/>
              <w:rPr>
                <w:rFonts w:ascii="Calibri" w:hAnsi="Calibri"/>
              </w:rPr>
            </w:pPr>
            <w:r w:rsidRPr="00C03DC0">
              <w:rPr>
                <w:rFonts w:ascii="Calibri" w:hAnsi="Calibri"/>
                <w:color w:val="000000"/>
              </w:rPr>
              <w:t>1.4.1.7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F13D54" w14:textId="77777777" w:rsidR="00465BF8" w:rsidRPr="00C03DC0" w:rsidRDefault="00465BF8" w:rsidP="00BF4BD5">
            <w:pPr>
              <w:jc w:val="center"/>
              <w:rPr>
                <w:rFonts w:ascii="Calibri" w:hAnsi="Calibri"/>
              </w:rPr>
            </w:pPr>
            <w:r w:rsidRPr="00C03DC0">
              <w:rPr>
                <w:rFonts w:ascii="Calibri" w:hAnsi="Calibri"/>
                <w:color w:val="000000"/>
              </w:rPr>
              <w:t>Quality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A86D8"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A409AD"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3F968"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3D02A"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1B4AB5F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684A4" w14:textId="77777777" w:rsidR="00465BF8" w:rsidRPr="00C03DC0" w:rsidRDefault="00465BF8" w:rsidP="00BF4BD5">
            <w:pPr>
              <w:jc w:val="center"/>
              <w:rPr>
                <w:rFonts w:ascii="Calibri" w:hAnsi="Calibri"/>
              </w:rPr>
            </w:pPr>
            <w:r w:rsidRPr="00C03DC0">
              <w:rPr>
                <w:rFonts w:ascii="Calibri" w:hAnsi="Calibri"/>
                <w:color w:val="000000"/>
              </w:rPr>
              <w:t>1.4.1.8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B4338" w14:textId="77777777" w:rsidR="00465BF8" w:rsidRPr="00C03DC0" w:rsidRDefault="00465BF8" w:rsidP="00BF4BD5">
            <w:pPr>
              <w:jc w:val="center"/>
              <w:rPr>
                <w:rFonts w:ascii="Calibri" w:hAnsi="Calibri"/>
              </w:rPr>
            </w:pPr>
            <w:r w:rsidRPr="00C03DC0">
              <w:rPr>
                <w:rFonts w:ascii="Calibri" w:hAnsi="Calibri"/>
                <w:color w:val="000000"/>
              </w:rPr>
              <w:t>Communications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EABA9"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C5707"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358D9"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4443D"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2E3D947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3D4D2" w14:textId="77777777" w:rsidR="00465BF8" w:rsidRPr="00C03DC0" w:rsidRDefault="00465BF8" w:rsidP="00BF4BD5">
            <w:pPr>
              <w:jc w:val="center"/>
              <w:rPr>
                <w:rFonts w:ascii="Calibri" w:hAnsi="Calibri"/>
              </w:rPr>
            </w:pPr>
            <w:r w:rsidRPr="00C03DC0">
              <w:rPr>
                <w:rFonts w:ascii="Calibri" w:hAnsi="Calibri"/>
                <w:color w:val="000000"/>
              </w:rPr>
              <w:t>1.4.1.9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83B15" w14:textId="77777777" w:rsidR="00465BF8" w:rsidRPr="00C03DC0" w:rsidRDefault="00465BF8" w:rsidP="00BF4BD5">
            <w:pPr>
              <w:jc w:val="center"/>
              <w:rPr>
                <w:rFonts w:ascii="Calibri" w:hAnsi="Calibri"/>
              </w:rPr>
            </w:pPr>
            <w:r w:rsidRPr="00C03DC0">
              <w:rPr>
                <w:rFonts w:ascii="Calibri" w:hAnsi="Calibri"/>
                <w:color w:val="000000"/>
              </w:rPr>
              <w:t>Change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F5059"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3A3742"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6990B"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A326E"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42E71B2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60987" w14:textId="77777777" w:rsidR="00465BF8" w:rsidRPr="00C03DC0" w:rsidRDefault="00465BF8" w:rsidP="00BF4BD5">
            <w:pPr>
              <w:jc w:val="center"/>
              <w:rPr>
                <w:rFonts w:ascii="Calibri" w:hAnsi="Calibri"/>
              </w:rPr>
            </w:pPr>
            <w:r w:rsidRPr="00C03DC0">
              <w:rPr>
                <w:rFonts w:ascii="Calibri" w:hAnsi="Calibri"/>
                <w:color w:val="000000"/>
              </w:rPr>
              <w:t>1.4.1.10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84786" w14:textId="77777777" w:rsidR="00465BF8" w:rsidRPr="00C03DC0" w:rsidRDefault="00465BF8" w:rsidP="00BF4BD5">
            <w:pPr>
              <w:jc w:val="center"/>
              <w:rPr>
                <w:rFonts w:ascii="Calibri" w:hAnsi="Calibri"/>
              </w:rPr>
            </w:pPr>
            <w:r w:rsidRPr="00C03DC0">
              <w:rPr>
                <w:rFonts w:ascii="Calibri" w:hAnsi="Calibri"/>
                <w:color w:val="000000"/>
              </w:rPr>
              <w:t>Risk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CC476"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9A21B"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5CCB56"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180CD"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36C512E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9897A" w14:textId="77777777" w:rsidR="00465BF8" w:rsidRPr="00C03DC0" w:rsidRDefault="00465BF8" w:rsidP="00BF4BD5">
            <w:pPr>
              <w:jc w:val="center"/>
              <w:rPr>
                <w:rFonts w:ascii="Calibri" w:hAnsi="Calibri"/>
              </w:rPr>
            </w:pPr>
            <w:r w:rsidRPr="00C03DC0">
              <w:rPr>
                <w:rFonts w:ascii="Calibri" w:hAnsi="Calibri"/>
                <w:color w:val="000000"/>
              </w:rPr>
              <w:t>1.4.1.11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BCCCA" w14:textId="77777777" w:rsidR="00465BF8" w:rsidRPr="00C03DC0" w:rsidRDefault="00465BF8" w:rsidP="00BF4BD5">
            <w:pPr>
              <w:jc w:val="center"/>
              <w:rPr>
                <w:rFonts w:ascii="Calibri" w:hAnsi="Calibri"/>
              </w:rPr>
            </w:pPr>
            <w:r w:rsidRPr="00C03DC0">
              <w:rPr>
                <w:rFonts w:ascii="Calibri" w:hAnsi="Calibri"/>
                <w:color w:val="000000"/>
              </w:rPr>
              <w:t>Procurement Management Plan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C0F18"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7BB78D"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3D8008"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56448"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3045360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2B508" w14:textId="77777777" w:rsidR="00465BF8" w:rsidRPr="00C03DC0" w:rsidRDefault="00465BF8" w:rsidP="00BF4BD5">
            <w:pPr>
              <w:jc w:val="center"/>
              <w:rPr>
                <w:rFonts w:ascii="Calibri" w:hAnsi="Calibri"/>
              </w:rPr>
            </w:pPr>
            <w:r w:rsidRPr="00C03DC0">
              <w:rPr>
                <w:rFonts w:ascii="Calibri" w:hAnsi="Calibri"/>
                <w:color w:val="000000"/>
              </w:rPr>
              <w:t>1.4.1.12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97C593" w14:textId="77777777" w:rsidR="00465BF8" w:rsidRPr="00C03DC0" w:rsidRDefault="00465BF8" w:rsidP="00BF4BD5">
            <w:pPr>
              <w:jc w:val="center"/>
              <w:rPr>
                <w:rFonts w:ascii="Calibri" w:hAnsi="Calibri"/>
              </w:rPr>
            </w:pPr>
            <w:r w:rsidRPr="00C03DC0">
              <w:rPr>
                <w:rFonts w:ascii="Calibri" w:hAnsi="Calibri"/>
                <w:color w:val="000000"/>
              </w:rPr>
              <w:t>Project Closeout Report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39828"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104C1" w14:textId="77777777" w:rsidR="00465BF8" w:rsidRPr="00C03DC0" w:rsidRDefault="00465BF8" w:rsidP="00BF4BD5">
            <w:pPr>
              <w:jc w:val="center"/>
              <w:rPr>
                <w:rFonts w:ascii="Calibri" w:hAnsi="Calibri"/>
              </w:rPr>
            </w:pPr>
            <w:r w:rsidRPr="00C03DC0">
              <w:rPr>
                <w:rFonts w:ascii="Calibri" w:hAnsi="Calibri"/>
                <w:color w:val="000000"/>
              </w:rPr>
              <w:t>Mon 9/8/14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0523B"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F6D69"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12DE4AD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67F0F" w14:textId="77777777" w:rsidR="00465BF8" w:rsidRPr="00C03DC0" w:rsidRDefault="00465BF8" w:rsidP="00BF4BD5">
            <w:pPr>
              <w:jc w:val="center"/>
              <w:rPr>
                <w:rFonts w:ascii="Calibri" w:hAnsi="Calibri"/>
              </w:rPr>
            </w:pPr>
            <w:r w:rsidRPr="00C03DC0">
              <w:rPr>
                <w:rFonts w:ascii="Calibri" w:hAnsi="Calibri"/>
                <w:color w:val="000000"/>
              </w:rPr>
              <w:t>1.4.1.13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55E75" w14:textId="77777777" w:rsidR="00465BF8" w:rsidRPr="00C03DC0" w:rsidRDefault="00465BF8" w:rsidP="00BF4BD5">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57996"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46231E" w14:textId="77777777" w:rsidR="00465BF8" w:rsidRPr="00C03DC0" w:rsidRDefault="00465BF8" w:rsidP="00BF4BD5">
            <w:pPr>
              <w:jc w:val="center"/>
              <w:rPr>
                <w:rFonts w:ascii="Calibri" w:hAnsi="Calibri"/>
              </w:rPr>
            </w:pPr>
            <w:r w:rsidRPr="00C03DC0">
              <w:rPr>
                <w:rFonts w:ascii="Calibri" w:hAnsi="Calibri"/>
                <w:color w:val="000000"/>
              </w:rPr>
              <w:t>Mon 10/6/14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E1581"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BED61"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282D038"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A51E7" w14:textId="77777777" w:rsidR="00465BF8" w:rsidRPr="00C03DC0" w:rsidRDefault="00465BF8" w:rsidP="00BF4BD5">
            <w:pPr>
              <w:jc w:val="center"/>
              <w:rPr>
                <w:rFonts w:ascii="Calibri" w:hAnsi="Calibri"/>
              </w:rPr>
            </w:pPr>
            <w:r w:rsidRPr="00C03DC0">
              <w:rPr>
                <w:rFonts w:ascii="Calibri" w:hAnsi="Calibri"/>
                <w:color w:val="000000"/>
              </w:rPr>
              <w:t>1.4.1.14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5116A" w14:textId="77777777" w:rsidR="00465BF8" w:rsidRPr="00C03DC0" w:rsidRDefault="00465BF8" w:rsidP="00BF4BD5">
            <w:pPr>
              <w:jc w:val="center"/>
              <w:rPr>
                <w:rFonts w:ascii="Calibri" w:hAnsi="Calibri"/>
              </w:rPr>
            </w:pPr>
            <w:r w:rsidRPr="00C03DC0">
              <w:rPr>
                <w:rFonts w:ascii="Calibri" w:hAnsi="Calibri"/>
                <w:color w:val="000000"/>
              </w:rPr>
              <w:t>Project Charter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9EB25"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C9E7"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46621"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ED73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2CAF7E1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A9E27" w14:textId="77777777" w:rsidR="00465BF8" w:rsidRPr="00C03DC0" w:rsidRDefault="00465BF8" w:rsidP="00BF4BD5">
            <w:pPr>
              <w:jc w:val="center"/>
              <w:rPr>
                <w:rFonts w:ascii="Calibri" w:hAnsi="Calibri"/>
              </w:rPr>
            </w:pPr>
            <w:r w:rsidRPr="00C03DC0">
              <w:rPr>
                <w:rFonts w:ascii="Calibri" w:hAnsi="Calibri"/>
                <w:color w:val="000000"/>
              </w:rPr>
              <w:t>1.4.1.15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225A5" w14:textId="77777777" w:rsidR="00465BF8" w:rsidRPr="00C03DC0" w:rsidRDefault="00465BF8" w:rsidP="00BF4BD5">
            <w:pPr>
              <w:jc w:val="center"/>
              <w:rPr>
                <w:rFonts w:ascii="Calibri" w:hAnsi="Calibri"/>
              </w:rPr>
            </w:pPr>
            <w:r w:rsidRPr="00C03DC0">
              <w:rPr>
                <w:rFonts w:ascii="Calibri" w:hAnsi="Calibri"/>
                <w:color w:val="000000"/>
              </w:rPr>
              <w:t>Project Charter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B15DE"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2A0D7"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144F9" w14:textId="77777777" w:rsidR="00465BF8" w:rsidRPr="00C03DC0" w:rsidRDefault="00465BF8" w:rsidP="00BF4BD5">
            <w:pPr>
              <w:jc w:val="center"/>
              <w:rPr>
                <w:rFonts w:ascii="Calibri" w:hAnsi="Calibri"/>
              </w:rPr>
            </w:pPr>
            <w:r w:rsidRPr="00C03DC0">
              <w:rPr>
                <w:rFonts w:ascii="Calibri" w:hAnsi="Calibri"/>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001BE"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B17D26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85D8D4" w14:textId="77777777" w:rsidR="00465BF8" w:rsidRPr="00C03DC0" w:rsidRDefault="00465BF8" w:rsidP="00BF4BD5">
            <w:pPr>
              <w:jc w:val="center"/>
              <w:rPr>
                <w:rFonts w:ascii="Calibri" w:hAnsi="Calibri"/>
              </w:rPr>
            </w:pPr>
            <w:r w:rsidRPr="00C03DC0">
              <w:rPr>
                <w:rFonts w:ascii="Calibri" w:hAnsi="Calibri"/>
                <w:color w:val="000000"/>
              </w:rPr>
              <w:t>1.4.1.16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DC2E7F" w14:textId="77777777" w:rsidR="00465BF8" w:rsidRPr="00C03DC0" w:rsidRDefault="00465BF8" w:rsidP="00BF4BD5">
            <w:pPr>
              <w:jc w:val="center"/>
              <w:rPr>
                <w:rFonts w:ascii="Calibri" w:hAnsi="Calibri"/>
              </w:rPr>
            </w:pPr>
            <w:r w:rsidRPr="00C03DC0">
              <w:rPr>
                <w:rFonts w:ascii="Calibri" w:hAnsi="Calibri"/>
                <w:color w:val="000000"/>
              </w:rPr>
              <w:t>Project Charter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08877"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01E43" w14:textId="77777777" w:rsidR="00465BF8" w:rsidRPr="00C03DC0" w:rsidRDefault="00465BF8" w:rsidP="00BF4BD5">
            <w:pPr>
              <w:jc w:val="center"/>
              <w:rPr>
                <w:rFonts w:ascii="Calibri" w:hAnsi="Calibri"/>
              </w:rPr>
            </w:pPr>
            <w:r w:rsidRPr="00C03DC0">
              <w:rPr>
                <w:rFonts w:ascii="Calibri" w:hAnsi="Calibri"/>
                <w:color w:val="000000"/>
              </w:rPr>
              <w:t>Wed 10/8/14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5D2CD" w14:textId="77777777" w:rsidR="00465BF8" w:rsidRPr="00C03DC0" w:rsidRDefault="00465BF8" w:rsidP="00BF4BD5">
            <w:pPr>
              <w:jc w:val="center"/>
              <w:rPr>
                <w:rFonts w:ascii="Calibri" w:hAnsi="Calibri"/>
              </w:rPr>
            </w:pPr>
            <w:r w:rsidRPr="00C03DC0">
              <w:rPr>
                <w:rFonts w:ascii="Calibri" w:hAnsi="Calibri"/>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4A98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24236B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025D0" w14:textId="77777777" w:rsidR="00465BF8" w:rsidRPr="00C03DC0" w:rsidRDefault="00465BF8" w:rsidP="00BF4BD5">
            <w:pPr>
              <w:jc w:val="center"/>
              <w:rPr>
                <w:rFonts w:ascii="Calibri" w:hAnsi="Calibri"/>
              </w:rPr>
            </w:pPr>
            <w:r w:rsidRPr="00C03DC0">
              <w:rPr>
                <w:rFonts w:ascii="Calibri" w:hAnsi="Calibri"/>
                <w:color w:val="000000"/>
              </w:rPr>
              <w:t>1.4.1.17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79FAF" w14:textId="77777777" w:rsidR="00465BF8" w:rsidRPr="00C03DC0" w:rsidRDefault="00465BF8" w:rsidP="00BF4BD5">
            <w:pPr>
              <w:jc w:val="center"/>
              <w:rPr>
                <w:rFonts w:ascii="Calibri" w:hAnsi="Calibri"/>
              </w:rPr>
            </w:pPr>
            <w:r w:rsidRPr="00C03DC0">
              <w:rPr>
                <w:rFonts w:ascii="Calibri" w:hAnsi="Calibri"/>
                <w:color w:val="000000"/>
              </w:rPr>
              <w:t>Project Charter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5F7FC"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73851" w14:textId="77777777" w:rsidR="00465BF8" w:rsidRPr="00C03DC0" w:rsidRDefault="00465BF8" w:rsidP="00BF4BD5">
            <w:pPr>
              <w:jc w:val="center"/>
              <w:rPr>
                <w:rFonts w:ascii="Calibri" w:hAnsi="Calibri"/>
              </w:rPr>
            </w:pPr>
            <w:r w:rsidRPr="00C03DC0">
              <w:rPr>
                <w:rFonts w:ascii="Calibri" w:hAnsi="Calibri"/>
                <w:color w:val="000000"/>
              </w:rPr>
              <w:t>Wed 10/15/14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856FD" w14:textId="77777777" w:rsidR="00465BF8" w:rsidRPr="00C03DC0" w:rsidRDefault="00465BF8" w:rsidP="00BF4BD5">
            <w:pPr>
              <w:jc w:val="center"/>
              <w:rPr>
                <w:rFonts w:ascii="Calibri" w:hAnsi="Calibri"/>
              </w:rPr>
            </w:pPr>
            <w:r w:rsidRPr="00C03DC0">
              <w:rPr>
                <w:rFonts w:ascii="Calibri" w:hAnsi="Calibri"/>
                <w:color w:val="000000"/>
              </w:rPr>
              <w:t>Wed 10/15/14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E0067"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3E2D01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B3A97" w14:textId="77777777" w:rsidR="00465BF8" w:rsidRPr="00C03DC0" w:rsidRDefault="00465BF8" w:rsidP="00BF4BD5">
            <w:pPr>
              <w:jc w:val="center"/>
              <w:rPr>
                <w:rFonts w:ascii="Calibri" w:hAnsi="Calibri"/>
              </w:rPr>
            </w:pPr>
            <w:r w:rsidRPr="00C03DC0">
              <w:rPr>
                <w:rFonts w:ascii="Calibri" w:hAnsi="Calibri"/>
                <w:b/>
                <w:bCs/>
                <w:color w:val="000000"/>
              </w:rPr>
              <w:t>1.4.2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43A0C7" w14:textId="77777777" w:rsidR="00465BF8" w:rsidRPr="00C03DC0" w:rsidRDefault="00465BF8" w:rsidP="00BF4BD5">
            <w:pPr>
              <w:jc w:val="center"/>
              <w:rPr>
                <w:rFonts w:ascii="Calibri" w:hAnsi="Calibri"/>
              </w:rPr>
            </w:pPr>
            <w:r w:rsidRPr="00C03DC0">
              <w:rPr>
                <w:rFonts w:ascii="Calibri" w:hAnsi="Calibri"/>
                <w:b/>
                <w:bCs/>
                <w:color w:val="000000"/>
              </w:rPr>
              <w:t>Project Charter Final Version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7BB7C1"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52934" w14:textId="77777777" w:rsidR="00465BF8" w:rsidRPr="00C03DC0" w:rsidRDefault="00465BF8" w:rsidP="00BF4BD5">
            <w:pPr>
              <w:jc w:val="center"/>
              <w:rPr>
                <w:rFonts w:ascii="Calibri" w:hAnsi="Calibri"/>
              </w:rPr>
            </w:pPr>
            <w:r w:rsidRPr="00C03DC0">
              <w:rPr>
                <w:rFonts w:ascii="Calibri" w:hAnsi="Calibri"/>
                <w:b/>
                <w:bCs/>
                <w:color w:val="000000"/>
              </w:rPr>
              <w:t>Wed 10/15/14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A6B4E" w14:textId="77777777" w:rsidR="00465BF8" w:rsidRPr="00C03DC0" w:rsidRDefault="00465BF8" w:rsidP="00BF4BD5">
            <w:pPr>
              <w:jc w:val="center"/>
              <w:rPr>
                <w:rFonts w:ascii="Calibri" w:hAnsi="Calibri"/>
              </w:rPr>
            </w:pPr>
            <w:r w:rsidRPr="00C03DC0">
              <w:rPr>
                <w:rFonts w:ascii="Calibri" w:hAnsi="Calibri"/>
                <w:b/>
                <w:bCs/>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3911D"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349E2B5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5D1ED" w14:textId="77777777" w:rsidR="00465BF8" w:rsidRPr="00C03DC0" w:rsidRDefault="00465BF8" w:rsidP="00BF4BD5">
            <w:pPr>
              <w:jc w:val="center"/>
              <w:rPr>
                <w:rFonts w:ascii="Calibri" w:hAnsi="Calibri"/>
              </w:rPr>
            </w:pPr>
            <w:r w:rsidRPr="00C03DC0">
              <w:rPr>
                <w:rFonts w:ascii="Calibri" w:hAnsi="Calibri"/>
                <w:color w:val="000000"/>
              </w:rPr>
              <w:t>1.4.2.1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636D8E" w14:textId="77777777" w:rsidR="00465BF8" w:rsidRPr="00C03DC0" w:rsidRDefault="00465BF8" w:rsidP="00BF4BD5">
            <w:pPr>
              <w:jc w:val="center"/>
              <w:rPr>
                <w:rFonts w:ascii="Calibri" w:hAnsi="Calibri"/>
              </w:rPr>
            </w:pPr>
            <w:r w:rsidRPr="00C03DC0">
              <w:rPr>
                <w:rFonts w:ascii="Calibri" w:hAnsi="Calibri"/>
                <w:color w:val="000000"/>
              </w:rPr>
              <w:t>Project Charter In-Class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EAF2F"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38CAC" w14:textId="77777777" w:rsidR="00465BF8" w:rsidRPr="00C03DC0" w:rsidRDefault="00465BF8" w:rsidP="00BF4BD5">
            <w:pPr>
              <w:jc w:val="center"/>
              <w:rPr>
                <w:rFonts w:ascii="Calibri" w:hAnsi="Calibri"/>
              </w:rPr>
            </w:pPr>
            <w:r w:rsidRPr="00C03DC0">
              <w:rPr>
                <w:rFonts w:ascii="Calibri" w:hAnsi="Calibri"/>
                <w:color w:val="000000"/>
              </w:rPr>
              <w:t>Mon 10/20/14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859DB"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1C0951"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53A86E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163F3" w14:textId="77777777" w:rsidR="00465BF8" w:rsidRPr="00C03DC0" w:rsidRDefault="00465BF8" w:rsidP="00BF4BD5">
            <w:pPr>
              <w:jc w:val="center"/>
              <w:rPr>
                <w:rFonts w:ascii="Calibri" w:hAnsi="Calibri"/>
              </w:rPr>
            </w:pPr>
            <w:r w:rsidRPr="00C03DC0">
              <w:rPr>
                <w:rFonts w:ascii="Calibri" w:hAnsi="Calibri"/>
                <w:color w:val="000000"/>
              </w:rPr>
              <w:t>1.4.2.2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435B8" w14:textId="77777777" w:rsidR="00465BF8" w:rsidRPr="00C03DC0" w:rsidRDefault="00465BF8" w:rsidP="00BF4BD5">
            <w:pPr>
              <w:jc w:val="center"/>
              <w:rPr>
                <w:rFonts w:ascii="Calibri" w:hAnsi="Calibri"/>
              </w:rPr>
            </w:pPr>
            <w:r w:rsidRPr="00C03DC0">
              <w:rPr>
                <w:rFonts w:ascii="Calibri" w:hAnsi="Calibri"/>
                <w:color w:val="000000"/>
              </w:rPr>
              <w:t xml:space="preserve">General </w:t>
            </w:r>
            <w:r w:rsidRPr="00C03DC0">
              <w:rPr>
                <w:rFonts w:ascii="Calibri" w:hAnsi="Calibri"/>
                <w:color w:val="000000"/>
              </w:rPr>
              <w:lastRenderedPageBreak/>
              <w:t>Organization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DC8E1" w14:textId="77777777" w:rsidR="00465BF8" w:rsidRPr="00C03DC0" w:rsidRDefault="00465BF8" w:rsidP="00BF4BD5">
            <w:pPr>
              <w:jc w:val="center"/>
              <w:rPr>
                <w:rFonts w:ascii="Calibri" w:hAnsi="Calibri"/>
              </w:rPr>
            </w:pPr>
            <w:r w:rsidRPr="00C03DC0">
              <w:rPr>
                <w:rFonts w:ascii="Calibri" w:hAnsi="Calibri"/>
                <w:color w:val="000000"/>
              </w:rPr>
              <w:lastRenderedPageBreak/>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05574" w14:textId="77777777" w:rsidR="00465BF8" w:rsidRPr="00C03DC0" w:rsidRDefault="00465BF8" w:rsidP="00BF4BD5">
            <w:pPr>
              <w:jc w:val="center"/>
              <w:rPr>
                <w:rFonts w:ascii="Calibri" w:hAnsi="Calibri"/>
              </w:rPr>
            </w:pPr>
            <w:r w:rsidRPr="00C03DC0">
              <w:rPr>
                <w:rFonts w:ascii="Calibri" w:hAnsi="Calibri"/>
                <w:color w:val="000000"/>
              </w:rPr>
              <w:t xml:space="preserve">Fri </w:t>
            </w:r>
            <w:r w:rsidRPr="00C03DC0">
              <w:rPr>
                <w:rFonts w:ascii="Calibri" w:hAnsi="Calibri"/>
                <w:color w:val="000000"/>
              </w:rPr>
              <w:lastRenderedPageBreak/>
              <w:t>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B0455" w14:textId="77777777" w:rsidR="00465BF8" w:rsidRPr="00C03DC0" w:rsidRDefault="00465BF8" w:rsidP="00BF4BD5">
            <w:pPr>
              <w:jc w:val="center"/>
              <w:rPr>
                <w:rFonts w:ascii="Calibri" w:hAnsi="Calibri"/>
              </w:rPr>
            </w:pPr>
            <w:r w:rsidRPr="00C03DC0">
              <w:rPr>
                <w:rFonts w:ascii="Calibri" w:hAnsi="Calibri"/>
                <w:color w:val="000000"/>
              </w:rPr>
              <w:lastRenderedPageBreak/>
              <w:t xml:space="preserve">Fri </w:t>
            </w:r>
            <w:r w:rsidRPr="00C03DC0">
              <w:rPr>
                <w:rFonts w:ascii="Calibri" w:hAnsi="Calibri"/>
                <w:color w:val="000000"/>
              </w:rPr>
              <w:lastRenderedPageBreak/>
              <w:t>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31E567" w14:textId="77777777" w:rsidR="00465BF8" w:rsidRPr="00C03DC0" w:rsidRDefault="00465BF8" w:rsidP="00BF4BD5">
            <w:pPr>
              <w:jc w:val="center"/>
              <w:rPr>
                <w:rFonts w:ascii="Calibri" w:hAnsi="Calibri"/>
              </w:rPr>
            </w:pPr>
            <w:r w:rsidRPr="00C03DC0">
              <w:rPr>
                <w:rFonts w:ascii="Calibri" w:hAnsi="Calibri"/>
                <w:color w:val="000000"/>
              </w:rPr>
              <w:lastRenderedPageBreak/>
              <w:t>0%</w:t>
            </w:r>
          </w:p>
        </w:tc>
      </w:tr>
      <w:tr w:rsidR="00465BF8" w:rsidRPr="00C03DC0" w14:paraId="23CFBAD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6D1CB" w14:textId="77777777" w:rsidR="00465BF8" w:rsidRPr="00C03DC0" w:rsidRDefault="00465BF8" w:rsidP="00BF4BD5">
            <w:pPr>
              <w:jc w:val="center"/>
              <w:rPr>
                <w:rFonts w:ascii="Calibri" w:hAnsi="Calibri"/>
              </w:rPr>
            </w:pPr>
            <w:r w:rsidRPr="00C03DC0">
              <w:rPr>
                <w:rFonts w:ascii="Calibri" w:hAnsi="Calibri"/>
                <w:color w:val="000000"/>
              </w:rPr>
              <w:lastRenderedPageBreak/>
              <w:t>1.4.2.3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BB2C38" w14:textId="77777777" w:rsidR="00465BF8" w:rsidRPr="00C03DC0" w:rsidRDefault="00465BF8" w:rsidP="00BF4BD5">
            <w:pPr>
              <w:jc w:val="center"/>
              <w:rPr>
                <w:rFonts w:ascii="Calibri" w:hAnsi="Calibri"/>
              </w:rPr>
            </w:pPr>
            <w:r w:rsidRPr="00C03DC0">
              <w:rPr>
                <w:rFonts w:ascii="Calibri" w:hAnsi="Calibri"/>
                <w:color w:val="000000"/>
              </w:rPr>
              <w:t>Scope of Statement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9C2128"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0D9F1"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5C74B"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DB72CB"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085DC5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F0BC3" w14:textId="77777777" w:rsidR="00465BF8" w:rsidRPr="00C03DC0" w:rsidRDefault="00465BF8" w:rsidP="00BF4BD5">
            <w:pPr>
              <w:jc w:val="center"/>
              <w:rPr>
                <w:rFonts w:ascii="Calibri" w:hAnsi="Calibri"/>
              </w:rPr>
            </w:pPr>
            <w:r w:rsidRPr="00C03DC0">
              <w:rPr>
                <w:rFonts w:ascii="Calibri" w:hAnsi="Calibri"/>
                <w:color w:val="000000"/>
              </w:rPr>
              <w:t>1.4.2.4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3333F" w14:textId="77777777" w:rsidR="00465BF8" w:rsidRPr="00C03DC0" w:rsidRDefault="00465BF8" w:rsidP="00BF4BD5">
            <w:pPr>
              <w:jc w:val="center"/>
              <w:rPr>
                <w:rFonts w:ascii="Calibri" w:hAnsi="Calibri"/>
              </w:rPr>
            </w:pPr>
            <w:r w:rsidRPr="00C03DC0">
              <w:rPr>
                <w:rFonts w:ascii="Calibri" w:hAnsi="Calibri"/>
                <w:color w:val="000000"/>
              </w:rPr>
              <w:t>Cost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1D804"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91362"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948E1"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2DB502"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0E323D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624ABE" w14:textId="77777777" w:rsidR="00465BF8" w:rsidRPr="00C03DC0" w:rsidRDefault="00465BF8" w:rsidP="00BF4BD5">
            <w:pPr>
              <w:jc w:val="center"/>
              <w:rPr>
                <w:rFonts w:ascii="Calibri" w:hAnsi="Calibri"/>
              </w:rPr>
            </w:pPr>
            <w:r w:rsidRPr="00C03DC0">
              <w:rPr>
                <w:rFonts w:ascii="Calibri" w:hAnsi="Calibri"/>
                <w:color w:val="000000"/>
              </w:rPr>
              <w:t>1.4.2.5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A5F20" w14:textId="77777777" w:rsidR="00465BF8" w:rsidRPr="00C03DC0" w:rsidRDefault="00465BF8" w:rsidP="00BF4BD5">
            <w:pPr>
              <w:jc w:val="center"/>
              <w:rPr>
                <w:rFonts w:ascii="Calibri" w:hAnsi="Calibri"/>
              </w:rPr>
            </w:pPr>
            <w:r w:rsidRPr="00C03DC0">
              <w:rPr>
                <w:rFonts w:ascii="Calibri" w:hAnsi="Calibri"/>
                <w:color w:val="000000"/>
              </w:rPr>
              <w:t>Earned Value Management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00B17"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366198"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B0851"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8AEE41"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F6C4ED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36625" w14:textId="77777777" w:rsidR="00465BF8" w:rsidRPr="00C03DC0" w:rsidRDefault="00465BF8" w:rsidP="00BF4BD5">
            <w:pPr>
              <w:jc w:val="center"/>
              <w:rPr>
                <w:rFonts w:ascii="Calibri" w:hAnsi="Calibri"/>
              </w:rPr>
            </w:pPr>
            <w:r w:rsidRPr="00C03DC0">
              <w:rPr>
                <w:rFonts w:ascii="Calibri" w:hAnsi="Calibri"/>
                <w:color w:val="000000"/>
              </w:rPr>
              <w:t>1.4.2.6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26E56" w14:textId="77777777" w:rsidR="00465BF8" w:rsidRPr="00C03DC0" w:rsidRDefault="00465BF8" w:rsidP="00BF4BD5">
            <w:pPr>
              <w:jc w:val="center"/>
              <w:rPr>
                <w:rFonts w:ascii="Calibri" w:hAnsi="Calibri"/>
              </w:rPr>
            </w:pPr>
            <w:r w:rsidRPr="00C03DC0">
              <w:rPr>
                <w:rFonts w:ascii="Calibri" w:hAnsi="Calibri"/>
                <w:color w:val="000000"/>
              </w:rPr>
              <w:t>Scope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FAB5D"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DEBA0"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050EA0"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EDE20"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C0A2982"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194016" w14:textId="77777777" w:rsidR="00465BF8" w:rsidRPr="00C03DC0" w:rsidRDefault="00465BF8" w:rsidP="00BF4BD5">
            <w:pPr>
              <w:jc w:val="center"/>
              <w:rPr>
                <w:rFonts w:ascii="Calibri" w:hAnsi="Calibri"/>
              </w:rPr>
            </w:pPr>
            <w:r w:rsidRPr="00C03DC0">
              <w:rPr>
                <w:rFonts w:ascii="Calibri" w:hAnsi="Calibri"/>
                <w:color w:val="000000"/>
              </w:rPr>
              <w:t>1.4.2.7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BC4576" w14:textId="77777777" w:rsidR="00465BF8" w:rsidRPr="00C03DC0" w:rsidRDefault="00465BF8" w:rsidP="00BF4BD5">
            <w:pPr>
              <w:jc w:val="center"/>
              <w:rPr>
                <w:rFonts w:ascii="Calibri" w:hAnsi="Calibri"/>
              </w:rPr>
            </w:pPr>
            <w:r w:rsidRPr="00C03DC0">
              <w:rPr>
                <w:rFonts w:ascii="Calibri" w:hAnsi="Calibri"/>
                <w:color w:val="000000"/>
              </w:rPr>
              <w:t>Work Breakdown Structure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1A5EB"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71159"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1493D"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950F"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223463D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71786" w14:textId="77777777" w:rsidR="00465BF8" w:rsidRPr="00C03DC0" w:rsidRDefault="00465BF8" w:rsidP="00BF4BD5">
            <w:pPr>
              <w:jc w:val="center"/>
              <w:rPr>
                <w:rFonts w:ascii="Calibri" w:hAnsi="Calibri"/>
              </w:rPr>
            </w:pPr>
            <w:r w:rsidRPr="00C03DC0">
              <w:rPr>
                <w:rFonts w:ascii="Calibri" w:hAnsi="Calibri"/>
                <w:color w:val="000000"/>
              </w:rPr>
              <w:t>1.4.2.8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E4B77" w14:textId="77777777" w:rsidR="00465BF8" w:rsidRPr="00C03DC0" w:rsidRDefault="00465BF8" w:rsidP="00BF4BD5">
            <w:pPr>
              <w:jc w:val="center"/>
              <w:rPr>
                <w:rFonts w:ascii="Calibri" w:hAnsi="Calibri"/>
              </w:rPr>
            </w:pPr>
            <w:r w:rsidRPr="00C03DC0">
              <w:rPr>
                <w:rFonts w:ascii="Calibri" w:hAnsi="Calibri"/>
                <w:color w:val="000000"/>
              </w:rPr>
              <w:t>Quality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201A1"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53875"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3B878"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8C54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241F2F2"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83542" w14:textId="77777777" w:rsidR="00465BF8" w:rsidRPr="00C03DC0" w:rsidRDefault="00465BF8" w:rsidP="00BF4BD5">
            <w:pPr>
              <w:jc w:val="center"/>
              <w:rPr>
                <w:rFonts w:ascii="Calibri" w:hAnsi="Calibri"/>
              </w:rPr>
            </w:pPr>
            <w:r w:rsidRPr="00C03DC0">
              <w:rPr>
                <w:rFonts w:ascii="Calibri" w:hAnsi="Calibri"/>
                <w:color w:val="000000"/>
              </w:rPr>
              <w:t>1.4.2.9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FF740" w14:textId="77777777" w:rsidR="00465BF8" w:rsidRPr="00C03DC0" w:rsidRDefault="00465BF8" w:rsidP="00BF4BD5">
            <w:pPr>
              <w:jc w:val="center"/>
              <w:rPr>
                <w:rFonts w:ascii="Calibri" w:hAnsi="Calibri"/>
              </w:rPr>
            </w:pPr>
            <w:r w:rsidRPr="00C03DC0">
              <w:rPr>
                <w:rFonts w:ascii="Calibri" w:hAnsi="Calibri"/>
                <w:color w:val="000000"/>
              </w:rPr>
              <w:t>Communications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D16A9"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EB2504"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7D935"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47610"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21C1EF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11EB0F" w14:textId="77777777" w:rsidR="00465BF8" w:rsidRPr="00C03DC0" w:rsidRDefault="00465BF8" w:rsidP="00BF4BD5">
            <w:pPr>
              <w:jc w:val="center"/>
              <w:rPr>
                <w:rFonts w:ascii="Calibri" w:hAnsi="Calibri"/>
              </w:rPr>
            </w:pPr>
            <w:r w:rsidRPr="00C03DC0">
              <w:rPr>
                <w:rFonts w:ascii="Calibri" w:hAnsi="Calibri"/>
                <w:color w:val="000000"/>
              </w:rPr>
              <w:t>1.4.2.10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35A51" w14:textId="77777777" w:rsidR="00465BF8" w:rsidRPr="00C03DC0" w:rsidRDefault="00465BF8" w:rsidP="00BF4BD5">
            <w:pPr>
              <w:jc w:val="center"/>
              <w:rPr>
                <w:rFonts w:ascii="Calibri" w:hAnsi="Calibri"/>
              </w:rPr>
            </w:pPr>
            <w:r w:rsidRPr="00C03DC0">
              <w:rPr>
                <w:rFonts w:ascii="Calibri" w:hAnsi="Calibri"/>
                <w:color w:val="000000"/>
              </w:rPr>
              <w:t>Change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CB449"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7D2CB7"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2913F1"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EC58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F32FC6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BA9B0" w14:textId="77777777" w:rsidR="00465BF8" w:rsidRPr="00C03DC0" w:rsidRDefault="00465BF8" w:rsidP="00BF4BD5">
            <w:pPr>
              <w:jc w:val="center"/>
              <w:rPr>
                <w:rFonts w:ascii="Calibri" w:hAnsi="Calibri"/>
              </w:rPr>
            </w:pPr>
            <w:r w:rsidRPr="00C03DC0">
              <w:rPr>
                <w:rFonts w:ascii="Calibri" w:hAnsi="Calibri"/>
                <w:color w:val="000000"/>
              </w:rPr>
              <w:t>1.4.2.11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9B03C" w14:textId="77777777" w:rsidR="00465BF8" w:rsidRPr="00C03DC0" w:rsidRDefault="00465BF8" w:rsidP="00BF4BD5">
            <w:pPr>
              <w:jc w:val="center"/>
              <w:rPr>
                <w:rFonts w:ascii="Calibri" w:hAnsi="Calibri"/>
              </w:rPr>
            </w:pPr>
            <w:r w:rsidRPr="00C03DC0">
              <w:rPr>
                <w:rFonts w:ascii="Calibri" w:hAnsi="Calibri"/>
                <w:color w:val="000000"/>
              </w:rPr>
              <w:t>Risk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BACBD5"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2A82A5"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2CCBC"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5052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79E60C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B1DAB" w14:textId="77777777" w:rsidR="00465BF8" w:rsidRPr="00C03DC0" w:rsidRDefault="00465BF8" w:rsidP="00BF4BD5">
            <w:pPr>
              <w:jc w:val="center"/>
              <w:rPr>
                <w:rFonts w:ascii="Calibri" w:hAnsi="Calibri"/>
              </w:rPr>
            </w:pPr>
            <w:r w:rsidRPr="00C03DC0">
              <w:rPr>
                <w:rFonts w:ascii="Calibri" w:hAnsi="Calibri"/>
                <w:color w:val="000000"/>
              </w:rPr>
              <w:t>1.4.2.12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DFFD0" w14:textId="77777777" w:rsidR="00465BF8" w:rsidRPr="00C03DC0" w:rsidRDefault="00465BF8" w:rsidP="00BF4BD5">
            <w:pPr>
              <w:jc w:val="center"/>
              <w:rPr>
                <w:rFonts w:ascii="Calibri" w:hAnsi="Calibri"/>
              </w:rPr>
            </w:pPr>
            <w:r w:rsidRPr="00C03DC0">
              <w:rPr>
                <w:rFonts w:ascii="Calibri" w:hAnsi="Calibri"/>
                <w:color w:val="000000"/>
              </w:rPr>
              <w:t>Procurement Management Plan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BAE78"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11E9E"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3051E3"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25E0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653811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28BBB" w14:textId="77777777" w:rsidR="00465BF8" w:rsidRPr="00C03DC0" w:rsidRDefault="00465BF8" w:rsidP="00BF4BD5">
            <w:pPr>
              <w:jc w:val="center"/>
              <w:rPr>
                <w:rFonts w:ascii="Calibri" w:hAnsi="Calibri"/>
              </w:rPr>
            </w:pPr>
            <w:r w:rsidRPr="00C03DC0">
              <w:rPr>
                <w:rFonts w:ascii="Calibri" w:hAnsi="Calibri"/>
                <w:color w:val="000000"/>
              </w:rPr>
              <w:t>1.4.2.13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E74093" w14:textId="77777777" w:rsidR="00465BF8" w:rsidRPr="00C03DC0" w:rsidRDefault="00465BF8" w:rsidP="00BF4BD5">
            <w:pPr>
              <w:jc w:val="center"/>
              <w:rPr>
                <w:rFonts w:ascii="Calibri" w:hAnsi="Calibri"/>
              </w:rPr>
            </w:pPr>
            <w:r w:rsidRPr="00C03DC0">
              <w:rPr>
                <w:rFonts w:ascii="Calibri" w:hAnsi="Calibri"/>
                <w:color w:val="000000"/>
              </w:rPr>
              <w:t>Project Closeout Report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537B8"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77279" w14:textId="77777777" w:rsidR="00465BF8" w:rsidRPr="00C03DC0" w:rsidRDefault="00465BF8" w:rsidP="00BF4BD5">
            <w:pPr>
              <w:jc w:val="center"/>
              <w:rPr>
                <w:rFonts w:ascii="Calibri" w:hAnsi="Calibri"/>
              </w:rPr>
            </w:pPr>
            <w:r w:rsidRPr="00C03DC0">
              <w:rPr>
                <w:rFonts w:ascii="Calibri" w:hAnsi="Calibri"/>
                <w:color w:val="000000"/>
              </w:rPr>
              <w:t>Fri 10/24/14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CF63B4"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09867"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852FC81"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CDE68" w14:textId="77777777" w:rsidR="00465BF8" w:rsidRPr="00C03DC0" w:rsidRDefault="00465BF8" w:rsidP="00BF4BD5">
            <w:pPr>
              <w:jc w:val="center"/>
              <w:rPr>
                <w:rFonts w:ascii="Calibri" w:hAnsi="Calibri"/>
              </w:rPr>
            </w:pPr>
            <w:r w:rsidRPr="00C03DC0">
              <w:rPr>
                <w:rFonts w:ascii="Calibri" w:hAnsi="Calibri"/>
                <w:color w:val="000000"/>
              </w:rPr>
              <w:t>1.4.2.14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D2C19" w14:textId="77777777" w:rsidR="00465BF8" w:rsidRPr="00C03DC0" w:rsidRDefault="00465BF8" w:rsidP="00BF4BD5">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19FB7"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8E0C9"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4466C" w14:textId="77777777" w:rsidR="00465BF8" w:rsidRPr="00C03DC0" w:rsidRDefault="00465BF8" w:rsidP="00BF4BD5">
            <w:pPr>
              <w:jc w:val="center"/>
              <w:rPr>
                <w:rFonts w:ascii="Calibri" w:hAnsi="Calibri"/>
              </w:rPr>
            </w:pPr>
            <w:r w:rsidRPr="00C03DC0">
              <w:rPr>
                <w:rFonts w:ascii="Calibri" w:hAnsi="Calibri"/>
                <w:color w:val="000000"/>
              </w:rPr>
              <w:t>Wed 11/26/14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EA16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F439AF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DC604" w14:textId="77777777" w:rsidR="00465BF8" w:rsidRPr="00C03DC0" w:rsidRDefault="00465BF8" w:rsidP="00BF4BD5">
            <w:pPr>
              <w:jc w:val="center"/>
              <w:rPr>
                <w:rFonts w:ascii="Calibri" w:hAnsi="Calibri"/>
              </w:rPr>
            </w:pPr>
            <w:r w:rsidRPr="00C03DC0">
              <w:rPr>
                <w:rFonts w:ascii="Calibri" w:hAnsi="Calibri"/>
                <w:color w:val="000000"/>
              </w:rPr>
              <w:t>1.4.2.15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926988" w14:textId="77777777" w:rsidR="00465BF8" w:rsidRPr="00C03DC0" w:rsidRDefault="00465BF8" w:rsidP="00BF4BD5">
            <w:pPr>
              <w:jc w:val="center"/>
              <w:rPr>
                <w:rFonts w:ascii="Calibri" w:hAnsi="Calibri"/>
              </w:rPr>
            </w:pPr>
            <w:r w:rsidRPr="00C03DC0">
              <w:rPr>
                <w:rFonts w:ascii="Calibri" w:hAnsi="Calibri"/>
                <w:color w:val="000000"/>
              </w:rPr>
              <w:t>Project Charter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77DB1"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CDCFBB" w14:textId="77777777" w:rsidR="00465BF8" w:rsidRPr="00C03DC0" w:rsidRDefault="00465BF8" w:rsidP="00BF4BD5">
            <w:pPr>
              <w:jc w:val="center"/>
              <w:rPr>
                <w:rFonts w:ascii="Calibri" w:hAnsi="Calibri"/>
              </w:rPr>
            </w:pPr>
            <w:r w:rsidRPr="00C03DC0">
              <w:rPr>
                <w:rFonts w:ascii="Calibri" w:hAnsi="Calibri"/>
                <w:color w:val="000000"/>
              </w:rPr>
              <w:t>Wed 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7305E" w14:textId="77777777" w:rsidR="00465BF8" w:rsidRPr="00C03DC0" w:rsidRDefault="00465BF8" w:rsidP="00BF4BD5">
            <w:pPr>
              <w:jc w:val="center"/>
              <w:rPr>
                <w:rFonts w:ascii="Calibri" w:hAnsi="Calibri"/>
              </w:rPr>
            </w:pPr>
            <w:r w:rsidRPr="00C03DC0">
              <w:rPr>
                <w:rFonts w:ascii="Calibri" w:hAnsi="Calibri"/>
                <w:color w:val="000000"/>
              </w:rPr>
              <w:t>Wed 11/26/14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774AB"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F948D7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CBD37" w14:textId="77777777" w:rsidR="00465BF8" w:rsidRPr="00C03DC0" w:rsidRDefault="00465BF8" w:rsidP="00BF4BD5">
            <w:pPr>
              <w:jc w:val="center"/>
              <w:rPr>
                <w:rFonts w:ascii="Calibri" w:hAnsi="Calibri"/>
              </w:rPr>
            </w:pPr>
            <w:r w:rsidRPr="00C03DC0">
              <w:rPr>
                <w:rFonts w:ascii="Calibri" w:hAnsi="Calibri"/>
                <w:color w:val="000000"/>
              </w:rPr>
              <w:t>1.4.2.16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3A58D" w14:textId="77777777" w:rsidR="00465BF8" w:rsidRPr="00C03DC0" w:rsidRDefault="00465BF8" w:rsidP="00BF4BD5">
            <w:pPr>
              <w:jc w:val="center"/>
              <w:rPr>
                <w:rFonts w:ascii="Calibri" w:hAnsi="Calibri"/>
              </w:rPr>
            </w:pPr>
            <w:r w:rsidRPr="00C03DC0">
              <w:rPr>
                <w:rFonts w:ascii="Calibri" w:hAnsi="Calibri"/>
                <w:color w:val="000000"/>
              </w:rPr>
              <w:t xml:space="preserve">Project Charter </w:t>
            </w:r>
            <w:r w:rsidRPr="00C03DC0">
              <w:rPr>
                <w:rFonts w:ascii="Calibri" w:hAnsi="Calibri"/>
                <w:color w:val="000000"/>
              </w:rPr>
              <w:lastRenderedPageBreak/>
              <w:t>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C2B90A" w14:textId="77777777" w:rsidR="00465BF8" w:rsidRPr="00C03DC0" w:rsidRDefault="00465BF8" w:rsidP="00BF4BD5">
            <w:pPr>
              <w:jc w:val="center"/>
              <w:rPr>
                <w:rFonts w:ascii="Calibri" w:hAnsi="Calibri"/>
              </w:rPr>
            </w:pPr>
            <w:r w:rsidRPr="00C03DC0">
              <w:rPr>
                <w:rFonts w:ascii="Calibri" w:hAnsi="Calibri"/>
                <w:color w:val="000000"/>
              </w:rPr>
              <w:lastRenderedPageBreak/>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416B8E" w14:textId="77777777" w:rsidR="00465BF8" w:rsidRPr="00C03DC0" w:rsidRDefault="00465BF8" w:rsidP="00BF4BD5">
            <w:pPr>
              <w:jc w:val="center"/>
              <w:rPr>
                <w:rFonts w:ascii="Calibri" w:hAnsi="Calibri"/>
              </w:rPr>
            </w:pPr>
            <w:r w:rsidRPr="00C03DC0">
              <w:rPr>
                <w:rFonts w:ascii="Calibri" w:hAnsi="Calibri"/>
                <w:color w:val="000000"/>
              </w:rPr>
              <w:t xml:space="preserve">Wed </w:t>
            </w:r>
            <w:r w:rsidRPr="00C03DC0">
              <w:rPr>
                <w:rFonts w:ascii="Calibri" w:hAnsi="Calibri"/>
                <w:color w:val="000000"/>
              </w:rPr>
              <w:lastRenderedPageBreak/>
              <w:t>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C805E6" w14:textId="77777777" w:rsidR="00465BF8" w:rsidRPr="00C03DC0" w:rsidRDefault="00465BF8" w:rsidP="00BF4BD5">
            <w:pPr>
              <w:jc w:val="center"/>
              <w:rPr>
                <w:rFonts w:ascii="Calibri" w:hAnsi="Calibri"/>
              </w:rPr>
            </w:pPr>
            <w:r w:rsidRPr="00C03DC0">
              <w:rPr>
                <w:rFonts w:ascii="Calibri" w:hAnsi="Calibri"/>
                <w:color w:val="000000"/>
              </w:rPr>
              <w:lastRenderedPageBreak/>
              <w:t xml:space="preserve">Wed </w:t>
            </w:r>
            <w:r w:rsidRPr="00C03DC0">
              <w:rPr>
                <w:rFonts w:ascii="Calibri" w:hAnsi="Calibri"/>
                <w:color w:val="000000"/>
              </w:rPr>
              <w:lastRenderedPageBreak/>
              <w:t>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6FDD4" w14:textId="77777777" w:rsidR="00465BF8" w:rsidRPr="00C03DC0" w:rsidRDefault="00465BF8" w:rsidP="00BF4BD5">
            <w:pPr>
              <w:jc w:val="center"/>
              <w:rPr>
                <w:rFonts w:ascii="Calibri" w:hAnsi="Calibri"/>
              </w:rPr>
            </w:pPr>
            <w:r w:rsidRPr="00C03DC0">
              <w:rPr>
                <w:rFonts w:ascii="Calibri" w:hAnsi="Calibri"/>
                <w:color w:val="000000"/>
              </w:rPr>
              <w:lastRenderedPageBreak/>
              <w:t>0%</w:t>
            </w:r>
          </w:p>
        </w:tc>
      </w:tr>
      <w:tr w:rsidR="00465BF8" w:rsidRPr="00C03DC0" w14:paraId="7526707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44488" w14:textId="77777777" w:rsidR="00465BF8" w:rsidRPr="00C03DC0" w:rsidRDefault="00465BF8" w:rsidP="00BF4BD5">
            <w:pPr>
              <w:jc w:val="center"/>
              <w:rPr>
                <w:rFonts w:ascii="Calibri" w:hAnsi="Calibri"/>
              </w:rPr>
            </w:pPr>
            <w:r w:rsidRPr="00C03DC0">
              <w:rPr>
                <w:rFonts w:ascii="Calibri" w:hAnsi="Calibri"/>
                <w:color w:val="000000"/>
              </w:rPr>
              <w:lastRenderedPageBreak/>
              <w:t>1.4.2.17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5ECA0" w14:textId="77777777" w:rsidR="00465BF8" w:rsidRPr="00C03DC0" w:rsidRDefault="00465BF8" w:rsidP="00BF4BD5">
            <w:pPr>
              <w:jc w:val="center"/>
              <w:rPr>
                <w:rFonts w:ascii="Calibri" w:hAnsi="Calibri"/>
              </w:rPr>
            </w:pPr>
            <w:r w:rsidRPr="00C03DC0">
              <w:rPr>
                <w:rFonts w:ascii="Calibri" w:hAnsi="Calibri"/>
                <w:color w:val="000000"/>
              </w:rPr>
              <w:t>Project Charter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37A15"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3F6E29" w14:textId="77777777" w:rsidR="00465BF8" w:rsidRPr="00C03DC0" w:rsidRDefault="00465BF8" w:rsidP="00BF4BD5">
            <w:pPr>
              <w:jc w:val="center"/>
              <w:rPr>
                <w:rFonts w:ascii="Calibri" w:hAnsi="Calibri"/>
              </w:rPr>
            </w:pPr>
            <w:r w:rsidRPr="00C03DC0">
              <w:rPr>
                <w:rFonts w:ascii="Calibri" w:hAnsi="Calibri"/>
                <w:color w:val="000000"/>
              </w:rPr>
              <w:t>Wed 11/26/14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7228BD"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91884C"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8A4F98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B5B9E2" w14:textId="77777777" w:rsidR="00465BF8" w:rsidRPr="00C03DC0" w:rsidRDefault="00465BF8" w:rsidP="00BF4BD5">
            <w:pPr>
              <w:jc w:val="center"/>
              <w:rPr>
                <w:rFonts w:ascii="Calibri" w:hAnsi="Calibri"/>
              </w:rPr>
            </w:pPr>
            <w:r w:rsidRPr="00C03DC0">
              <w:rPr>
                <w:rFonts w:ascii="Calibri" w:hAnsi="Calibri"/>
                <w:color w:val="000000"/>
              </w:rPr>
              <w:t>1.4.2.18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8EA8A" w14:textId="77777777" w:rsidR="00465BF8" w:rsidRPr="00C03DC0" w:rsidRDefault="00465BF8" w:rsidP="00BF4BD5">
            <w:pPr>
              <w:jc w:val="center"/>
              <w:rPr>
                <w:rFonts w:ascii="Calibri" w:hAnsi="Calibri"/>
              </w:rPr>
            </w:pPr>
            <w:r w:rsidRPr="00C03DC0">
              <w:rPr>
                <w:rFonts w:ascii="Calibri" w:hAnsi="Calibri"/>
                <w:color w:val="000000"/>
              </w:rPr>
              <w:t>Project Charter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3AAF5C"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6646BF"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B4DDA2"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77E4D"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362262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6B585" w14:textId="77777777" w:rsidR="00465BF8" w:rsidRPr="00C03DC0" w:rsidRDefault="00465BF8" w:rsidP="00BF4BD5">
            <w:pPr>
              <w:jc w:val="center"/>
              <w:rPr>
                <w:rFonts w:ascii="Calibri" w:hAnsi="Calibri"/>
              </w:rPr>
            </w:pPr>
            <w:r w:rsidRPr="00C03DC0">
              <w:rPr>
                <w:rFonts w:ascii="Calibri" w:hAnsi="Calibri"/>
                <w:b/>
                <w:bCs/>
                <w:color w:val="000000"/>
              </w:rPr>
              <w:t>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E8FBF" w14:textId="77777777" w:rsidR="00465BF8" w:rsidRPr="00C03DC0" w:rsidRDefault="00465BF8" w:rsidP="00BF4BD5">
            <w:pPr>
              <w:jc w:val="center"/>
              <w:rPr>
                <w:rFonts w:ascii="Calibri" w:hAnsi="Calibri"/>
              </w:rPr>
            </w:pPr>
            <w:r w:rsidRPr="00C03DC0">
              <w:rPr>
                <w:rFonts w:ascii="Calibri" w:hAnsi="Calibri"/>
                <w:b/>
                <w:bCs/>
                <w:color w:val="000000"/>
              </w:rPr>
              <w:t>Architectural Design Specification (ADS)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8D89E6"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00B87" w14:textId="77777777" w:rsidR="00465BF8" w:rsidRPr="00C03DC0" w:rsidRDefault="00465BF8" w:rsidP="00BF4BD5">
            <w:pPr>
              <w:jc w:val="center"/>
              <w:rPr>
                <w:rFonts w:ascii="Calibri" w:hAnsi="Calibri"/>
              </w:rPr>
            </w:pPr>
            <w:r w:rsidRPr="00C03DC0">
              <w:rPr>
                <w:rFonts w:ascii="Calibri" w:hAnsi="Calibri"/>
                <w:b/>
                <w:bCs/>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F7251D" w14:textId="77777777" w:rsidR="00465BF8" w:rsidRPr="00C03DC0" w:rsidRDefault="00465BF8" w:rsidP="00BF4BD5">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7B908"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74FA2B8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F3DA6" w14:textId="77777777" w:rsidR="00465BF8" w:rsidRPr="00C03DC0" w:rsidRDefault="00465BF8" w:rsidP="00BF4BD5">
            <w:pPr>
              <w:jc w:val="center"/>
              <w:rPr>
                <w:rFonts w:ascii="Calibri" w:hAnsi="Calibri"/>
              </w:rPr>
            </w:pPr>
            <w:r w:rsidRPr="00C03DC0">
              <w:rPr>
                <w:rFonts w:ascii="Calibri" w:hAnsi="Calibri"/>
                <w:b/>
                <w:bCs/>
                <w:color w:val="000000"/>
              </w:rPr>
              <w:t>1.5.1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CF712" w14:textId="77777777" w:rsidR="00465BF8" w:rsidRPr="00C03DC0" w:rsidRDefault="00465BF8" w:rsidP="00BF4BD5">
            <w:pPr>
              <w:jc w:val="center"/>
              <w:rPr>
                <w:rFonts w:ascii="Calibri" w:hAnsi="Calibri"/>
              </w:rPr>
            </w:pPr>
            <w:r w:rsidRPr="00C03DC0">
              <w:rPr>
                <w:rFonts w:ascii="Calibri" w:hAnsi="Calibri"/>
                <w:b/>
                <w:bCs/>
                <w:color w:val="000000"/>
              </w:rPr>
              <w:t>ADS First Draft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F71B7"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2A3CD8" w14:textId="77777777" w:rsidR="00465BF8" w:rsidRPr="00C03DC0" w:rsidRDefault="00465BF8" w:rsidP="00BF4BD5">
            <w:pPr>
              <w:jc w:val="center"/>
              <w:rPr>
                <w:rFonts w:ascii="Calibri" w:hAnsi="Calibri"/>
              </w:rPr>
            </w:pPr>
            <w:r w:rsidRPr="00C03DC0">
              <w:rPr>
                <w:rFonts w:ascii="Calibri" w:hAnsi="Calibri"/>
                <w:b/>
                <w:bCs/>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CE943" w14:textId="77777777" w:rsidR="00465BF8" w:rsidRPr="00C03DC0" w:rsidRDefault="00465BF8" w:rsidP="00BF4BD5">
            <w:pPr>
              <w:jc w:val="center"/>
              <w:rPr>
                <w:rFonts w:ascii="Calibri" w:hAnsi="Calibri"/>
              </w:rPr>
            </w:pPr>
            <w:r w:rsidRPr="00C03DC0">
              <w:rPr>
                <w:rFonts w:ascii="Calibri" w:hAnsi="Calibri"/>
                <w:b/>
                <w:bCs/>
                <w:color w:val="000000"/>
              </w:rPr>
              <w:t>Mon 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3D768E"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17442C65"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646E33" w14:textId="77777777" w:rsidR="00465BF8" w:rsidRPr="00C03DC0" w:rsidRDefault="00465BF8" w:rsidP="00BF4BD5">
            <w:pPr>
              <w:jc w:val="center"/>
              <w:rPr>
                <w:rFonts w:ascii="Calibri" w:hAnsi="Calibri"/>
              </w:rPr>
            </w:pPr>
            <w:r w:rsidRPr="00C03DC0">
              <w:rPr>
                <w:rFonts w:ascii="Calibri" w:hAnsi="Calibri"/>
                <w:color w:val="000000"/>
              </w:rPr>
              <w:t>1.5.1.1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46F1E" w14:textId="77777777" w:rsidR="00465BF8" w:rsidRPr="00C03DC0" w:rsidRDefault="00465BF8" w:rsidP="00BF4BD5">
            <w:pPr>
              <w:jc w:val="center"/>
              <w:rPr>
                <w:rFonts w:ascii="Calibri" w:hAnsi="Calibri"/>
              </w:rPr>
            </w:pPr>
            <w:r w:rsidRPr="00C03DC0">
              <w:rPr>
                <w:rFonts w:ascii="Calibri" w:hAnsi="Calibri"/>
                <w:color w:val="000000"/>
              </w:rPr>
              <w:t>Introduction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7D4E0"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E5C54"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9033D"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E3DC2"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575F85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67EE44" w14:textId="77777777" w:rsidR="00465BF8" w:rsidRPr="00C03DC0" w:rsidRDefault="00465BF8" w:rsidP="00BF4BD5">
            <w:pPr>
              <w:jc w:val="center"/>
              <w:rPr>
                <w:rFonts w:ascii="Calibri" w:hAnsi="Calibri"/>
              </w:rPr>
            </w:pPr>
            <w:r w:rsidRPr="00C03DC0">
              <w:rPr>
                <w:rFonts w:ascii="Calibri" w:hAnsi="Calibri"/>
                <w:color w:val="000000"/>
              </w:rPr>
              <w:t>1.5.1.2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2C7CCD" w14:textId="77777777" w:rsidR="00465BF8" w:rsidRPr="00C03DC0" w:rsidRDefault="00465BF8" w:rsidP="00BF4BD5">
            <w:pPr>
              <w:jc w:val="center"/>
              <w:rPr>
                <w:rFonts w:ascii="Calibri" w:hAnsi="Calibri"/>
              </w:rPr>
            </w:pPr>
            <w:r w:rsidRPr="00C03DC0">
              <w:rPr>
                <w:rFonts w:ascii="Calibri" w:hAnsi="Calibri"/>
                <w:color w:val="000000"/>
              </w:rPr>
              <w:t>Meta Architecture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C6CA2"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06A7A"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21AC2E"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71CBA"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2682B6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5FE1A" w14:textId="77777777" w:rsidR="00465BF8" w:rsidRPr="00C03DC0" w:rsidRDefault="00465BF8" w:rsidP="00BF4BD5">
            <w:pPr>
              <w:jc w:val="center"/>
              <w:rPr>
                <w:rFonts w:ascii="Calibri" w:hAnsi="Calibri"/>
              </w:rPr>
            </w:pPr>
            <w:r w:rsidRPr="00C03DC0">
              <w:rPr>
                <w:rFonts w:ascii="Calibri" w:hAnsi="Calibri"/>
                <w:color w:val="000000"/>
              </w:rPr>
              <w:t>1.5.1.3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1D7A8" w14:textId="77777777" w:rsidR="00465BF8" w:rsidRPr="00C03DC0" w:rsidRDefault="00465BF8" w:rsidP="00BF4BD5">
            <w:pPr>
              <w:jc w:val="center"/>
              <w:rPr>
                <w:rFonts w:ascii="Calibri" w:hAnsi="Calibri"/>
              </w:rPr>
            </w:pPr>
            <w:r w:rsidRPr="00C03DC0">
              <w:rPr>
                <w:rFonts w:ascii="Calibri" w:hAnsi="Calibri"/>
                <w:color w:val="000000"/>
              </w:rPr>
              <w:t>Layer Definitions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AB01F3"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6B0C6"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8928B"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AA6A7"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3724C6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72834" w14:textId="77777777" w:rsidR="00465BF8" w:rsidRPr="00C03DC0" w:rsidRDefault="00465BF8" w:rsidP="00BF4BD5">
            <w:pPr>
              <w:jc w:val="center"/>
              <w:rPr>
                <w:rFonts w:ascii="Calibri" w:hAnsi="Calibri"/>
              </w:rPr>
            </w:pPr>
            <w:r w:rsidRPr="00C03DC0">
              <w:rPr>
                <w:rFonts w:ascii="Calibri" w:hAnsi="Calibri"/>
                <w:color w:val="000000"/>
              </w:rPr>
              <w:t>1.5.1.4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AE156E" w14:textId="77777777" w:rsidR="00465BF8" w:rsidRPr="00C03DC0" w:rsidRDefault="00465BF8" w:rsidP="00BF4BD5">
            <w:pPr>
              <w:jc w:val="center"/>
              <w:rPr>
                <w:rFonts w:ascii="Calibri" w:hAnsi="Calibri"/>
              </w:rPr>
            </w:pPr>
            <w:r w:rsidRPr="00C03DC0">
              <w:rPr>
                <w:rFonts w:ascii="Calibri" w:hAnsi="Calibri"/>
                <w:color w:val="000000"/>
              </w:rPr>
              <w:t>Inter-Subsystems Data Flow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8DBD4"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62235"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B004E"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77AE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4B957B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9E182" w14:textId="77777777" w:rsidR="00465BF8" w:rsidRPr="00C03DC0" w:rsidRDefault="00465BF8" w:rsidP="00BF4BD5">
            <w:pPr>
              <w:jc w:val="center"/>
              <w:rPr>
                <w:rFonts w:ascii="Calibri" w:hAnsi="Calibri"/>
              </w:rPr>
            </w:pPr>
            <w:r w:rsidRPr="00C03DC0">
              <w:rPr>
                <w:rFonts w:ascii="Calibri" w:hAnsi="Calibri"/>
                <w:color w:val="000000"/>
              </w:rPr>
              <w:t>1.5.1.5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D2D1D" w14:textId="77777777" w:rsidR="00465BF8" w:rsidRPr="00C03DC0" w:rsidRDefault="00465BF8" w:rsidP="00BF4BD5">
            <w:pPr>
              <w:jc w:val="center"/>
              <w:rPr>
                <w:rFonts w:ascii="Calibri" w:hAnsi="Calibri"/>
              </w:rPr>
            </w:pPr>
            <w:r w:rsidRPr="00C03DC0">
              <w:rPr>
                <w:rFonts w:ascii="Calibri" w:hAnsi="Calibri"/>
                <w:color w:val="000000"/>
              </w:rPr>
              <w:t>Presentation Layer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89928"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89BC0"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BF748"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A5987"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999C3F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83412" w14:textId="77777777" w:rsidR="00465BF8" w:rsidRPr="00C03DC0" w:rsidRDefault="00465BF8" w:rsidP="00BF4BD5">
            <w:pPr>
              <w:jc w:val="center"/>
              <w:rPr>
                <w:rFonts w:ascii="Calibri" w:hAnsi="Calibri"/>
              </w:rPr>
            </w:pPr>
            <w:r w:rsidRPr="00C03DC0">
              <w:rPr>
                <w:rFonts w:ascii="Calibri" w:hAnsi="Calibri"/>
                <w:color w:val="000000"/>
              </w:rPr>
              <w:t>1.5.1.6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26FC7" w14:textId="77777777" w:rsidR="00465BF8" w:rsidRPr="00C03DC0" w:rsidRDefault="00465BF8" w:rsidP="00BF4BD5">
            <w:pPr>
              <w:jc w:val="center"/>
              <w:rPr>
                <w:rFonts w:ascii="Calibri" w:hAnsi="Calibri"/>
              </w:rPr>
            </w:pPr>
            <w:r w:rsidRPr="00C03DC0">
              <w:rPr>
                <w:rFonts w:ascii="Calibri" w:hAnsi="Calibri"/>
                <w:color w:val="000000"/>
              </w:rPr>
              <w:t>Data Processing Layer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70BF1"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21710"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B739D"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F2DB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6F8737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FF7F38" w14:textId="77777777" w:rsidR="00465BF8" w:rsidRPr="00C03DC0" w:rsidRDefault="00465BF8" w:rsidP="00BF4BD5">
            <w:pPr>
              <w:jc w:val="center"/>
              <w:rPr>
                <w:rFonts w:ascii="Calibri" w:hAnsi="Calibri"/>
              </w:rPr>
            </w:pPr>
            <w:r w:rsidRPr="00C03DC0">
              <w:rPr>
                <w:rFonts w:ascii="Calibri" w:hAnsi="Calibri"/>
                <w:color w:val="000000"/>
              </w:rPr>
              <w:t>1.5.1.7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072CA" w14:textId="77777777" w:rsidR="00465BF8" w:rsidRPr="00C03DC0" w:rsidRDefault="00465BF8" w:rsidP="00BF4BD5">
            <w:pPr>
              <w:jc w:val="center"/>
              <w:rPr>
                <w:rFonts w:ascii="Calibri" w:hAnsi="Calibri"/>
              </w:rPr>
            </w:pPr>
            <w:r w:rsidRPr="00C03DC0">
              <w:rPr>
                <w:rFonts w:ascii="Calibri" w:hAnsi="Calibri"/>
                <w:color w:val="000000"/>
              </w:rPr>
              <w:t>Data Storage Layer</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09B82"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A81D3"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34CF3"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BF0FA"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5F70E1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2BBD4" w14:textId="77777777" w:rsidR="00465BF8" w:rsidRPr="00C03DC0" w:rsidRDefault="00465BF8" w:rsidP="00BF4BD5">
            <w:pPr>
              <w:jc w:val="center"/>
              <w:rPr>
                <w:rFonts w:ascii="Calibri" w:hAnsi="Calibri"/>
              </w:rPr>
            </w:pPr>
            <w:r w:rsidRPr="00C03DC0">
              <w:rPr>
                <w:rFonts w:ascii="Calibri" w:hAnsi="Calibri"/>
                <w:color w:val="000000"/>
              </w:rPr>
              <w:t>1.5.1.8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C89D0" w14:textId="77777777" w:rsidR="00465BF8" w:rsidRPr="00C03DC0" w:rsidRDefault="00465BF8" w:rsidP="00BF4BD5">
            <w:pPr>
              <w:jc w:val="center"/>
              <w:rPr>
                <w:rFonts w:ascii="Calibri" w:hAnsi="Calibri"/>
              </w:rPr>
            </w:pPr>
            <w:r w:rsidRPr="00C03DC0">
              <w:rPr>
                <w:rFonts w:ascii="Calibri" w:hAnsi="Calibri"/>
                <w:color w:val="000000"/>
              </w:rPr>
              <w:t>Requirement Traceability</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5FA338"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0546BB"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77396E"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309AC"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F7CDC9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E42C79" w14:textId="77777777" w:rsidR="00465BF8" w:rsidRPr="00C03DC0" w:rsidRDefault="00465BF8" w:rsidP="00BF4BD5">
            <w:pPr>
              <w:jc w:val="center"/>
              <w:rPr>
                <w:rFonts w:ascii="Calibri" w:hAnsi="Calibri"/>
              </w:rPr>
            </w:pPr>
            <w:r w:rsidRPr="00C03DC0">
              <w:rPr>
                <w:rFonts w:ascii="Calibri" w:hAnsi="Calibri"/>
                <w:color w:val="000000"/>
              </w:rPr>
              <w:t>1.5.1.9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AE691" w14:textId="77777777" w:rsidR="00465BF8" w:rsidRPr="00C03DC0" w:rsidRDefault="00465BF8" w:rsidP="00BF4BD5">
            <w:pPr>
              <w:jc w:val="center"/>
              <w:rPr>
                <w:rFonts w:ascii="Calibri" w:hAnsi="Calibri"/>
              </w:rPr>
            </w:pPr>
            <w:r w:rsidRPr="00C03DC0">
              <w:rPr>
                <w:rFonts w:ascii="Calibri" w:hAnsi="Calibri"/>
                <w:color w:val="000000"/>
              </w:rPr>
              <w:t>Operating System Dependencies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BBFC88"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D39531"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F63F3"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A3CD6"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9F2F801"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7A0FD" w14:textId="77777777" w:rsidR="00465BF8" w:rsidRPr="00C03DC0" w:rsidRDefault="00465BF8" w:rsidP="00BF4BD5">
            <w:pPr>
              <w:jc w:val="center"/>
              <w:rPr>
                <w:rFonts w:ascii="Calibri" w:hAnsi="Calibri"/>
              </w:rPr>
            </w:pPr>
            <w:r w:rsidRPr="00C03DC0">
              <w:rPr>
                <w:rFonts w:ascii="Calibri" w:hAnsi="Calibri"/>
                <w:color w:val="000000"/>
              </w:rPr>
              <w:t>1.5.1.10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7E7B8" w14:textId="77777777" w:rsidR="00465BF8" w:rsidRPr="00C03DC0" w:rsidRDefault="00465BF8" w:rsidP="00BF4BD5">
            <w:pPr>
              <w:jc w:val="center"/>
              <w:rPr>
                <w:rFonts w:ascii="Calibri" w:hAnsi="Calibri"/>
              </w:rPr>
            </w:pPr>
            <w:r w:rsidRPr="00C03DC0">
              <w:rPr>
                <w:rFonts w:ascii="Calibri" w:hAnsi="Calibri"/>
                <w:color w:val="000000"/>
              </w:rPr>
              <w:t>Testing Considerations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616792"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F0AE8" w14:textId="77777777" w:rsidR="00465BF8" w:rsidRPr="00C03DC0" w:rsidRDefault="00465BF8" w:rsidP="00BF4BD5">
            <w:pPr>
              <w:jc w:val="center"/>
              <w:rPr>
                <w:rFonts w:ascii="Calibri" w:hAnsi="Calibri"/>
              </w:rPr>
            </w:pPr>
            <w:r w:rsidRPr="00C03DC0">
              <w:rPr>
                <w:rFonts w:ascii="Calibri" w:hAnsi="Calibri"/>
                <w:color w:val="000000"/>
              </w:rPr>
              <w:t>Fri 11/14/14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228F8"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A7EE6"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3F13CE9"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0E58D" w14:textId="77777777" w:rsidR="00465BF8" w:rsidRPr="00C03DC0" w:rsidRDefault="00465BF8" w:rsidP="00BF4BD5">
            <w:pPr>
              <w:jc w:val="center"/>
              <w:rPr>
                <w:rFonts w:ascii="Calibri" w:hAnsi="Calibri"/>
              </w:rPr>
            </w:pPr>
            <w:r w:rsidRPr="00C03DC0">
              <w:rPr>
                <w:rFonts w:ascii="Calibri" w:hAnsi="Calibri"/>
                <w:color w:val="000000"/>
              </w:rPr>
              <w:t>1.5.1.11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132BFD" w14:textId="77777777" w:rsidR="00465BF8" w:rsidRPr="00C03DC0" w:rsidRDefault="00465BF8" w:rsidP="00BF4BD5">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B539E"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38B8C" w14:textId="77777777" w:rsidR="00465BF8" w:rsidRPr="00C03DC0" w:rsidRDefault="00465BF8" w:rsidP="00BF4BD5">
            <w:pPr>
              <w:jc w:val="center"/>
              <w:rPr>
                <w:rFonts w:ascii="Calibri" w:hAnsi="Calibri"/>
              </w:rPr>
            </w:pPr>
            <w:r w:rsidRPr="00C03DC0">
              <w:rPr>
                <w:rFonts w:ascii="Calibri" w:hAnsi="Calibri"/>
                <w:color w:val="000000"/>
              </w:rPr>
              <w:t>Fri 11/21/14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DD47B6" w14:textId="77777777" w:rsidR="00465BF8" w:rsidRPr="00C03DC0" w:rsidRDefault="00465BF8" w:rsidP="00BF4BD5">
            <w:pPr>
              <w:jc w:val="center"/>
              <w:rPr>
                <w:rFonts w:ascii="Calibri" w:hAnsi="Calibri"/>
              </w:rPr>
            </w:pPr>
            <w:r w:rsidRPr="00C03DC0">
              <w:rPr>
                <w:rFonts w:ascii="Calibri" w:hAnsi="Calibri"/>
                <w:color w:val="000000"/>
              </w:rPr>
              <w:t>Mon 11/24/14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4E06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873AF0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BA95A7" w14:textId="77777777" w:rsidR="00465BF8" w:rsidRPr="00C03DC0" w:rsidRDefault="00465BF8" w:rsidP="00BF4BD5">
            <w:pPr>
              <w:jc w:val="center"/>
              <w:rPr>
                <w:rFonts w:ascii="Calibri" w:hAnsi="Calibri"/>
              </w:rPr>
            </w:pPr>
            <w:r w:rsidRPr="00C03DC0">
              <w:rPr>
                <w:rFonts w:ascii="Calibri" w:hAnsi="Calibri"/>
                <w:color w:val="000000"/>
              </w:rPr>
              <w:t>1.5.1.12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C0DCC" w14:textId="77777777" w:rsidR="00465BF8" w:rsidRPr="00C03DC0" w:rsidRDefault="00465BF8" w:rsidP="00BF4BD5">
            <w:pPr>
              <w:jc w:val="center"/>
              <w:rPr>
                <w:rFonts w:ascii="Calibri" w:hAnsi="Calibri"/>
              </w:rPr>
            </w:pPr>
            <w:r w:rsidRPr="00C03DC0">
              <w:rPr>
                <w:rFonts w:ascii="Calibri" w:hAnsi="Calibri"/>
                <w:color w:val="000000"/>
              </w:rPr>
              <w:t xml:space="preserve">ADS Draft Internal </w:t>
            </w:r>
            <w:r w:rsidRPr="00C03DC0">
              <w:rPr>
                <w:rFonts w:ascii="Calibri" w:hAnsi="Calibri"/>
                <w:color w:val="000000"/>
              </w:rPr>
              <w:lastRenderedPageBreak/>
              <w:t>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A14B1" w14:textId="77777777" w:rsidR="00465BF8" w:rsidRPr="00C03DC0" w:rsidRDefault="00465BF8" w:rsidP="00BF4BD5">
            <w:pPr>
              <w:jc w:val="center"/>
              <w:rPr>
                <w:rFonts w:ascii="Calibri" w:hAnsi="Calibri"/>
              </w:rPr>
            </w:pPr>
            <w:r w:rsidRPr="00C03DC0">
              <w:rPr>
                <w:rFonts w:ascii="Calibri" w:hAnsi="Calibri"/>
                <w:color w:val="000000"/>
              </w:rPr>
              <w:lastRenderedPageBreak/>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88C03" w14:textId="77777777" w:rsidR="00465BF8" w:rsidRPr="00C03DC0" w:rsidRDefault="00465BF8" w:rsidP="00BF4BD5">
            <w:pPr>
              <w:jc w:val="center"/>
              <w:rPr>
                <w:rFonts w:ascii="Calibri" w:hAnsi="Calibri"/>
              </w:rPr>
            </w:pPr>
            <w:r w:rsidRPr="00C03DC0">
              <w:rPr>
                <w:rFonts w:ascii="Calibri" w:hAnsi="Calibri"/>
                <w:color w:val="000000"/>
              </w:rPr>
              <w:t xml:space="preserve">Mon </w:t>
            </w:r>
            <w:r w:rsidRPr="00C03DC0">
              <w:rPr>
                <w:rFonts w:ascii="Calibri" w:hAnsi="Calibri"/>
                <w:color w:val="000000"/>
              </w:rPr>
              <w:lastRenderedPageBreak/>
              <w:t>11/24/14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03465" w14:textId="77777777" w:rsidR="00465BF8" w:rsidRPr="00C03DC0" w:rsidRDefault="00465BF8" w:rsidP="00BF4BD5">
            <w:pPr>
              <w:jc w:val="center"/>
              <w:rPr>
                <w:rFonts w:ascii="Calibri" w:hAnsi="Calibri"/>
              </w:rPr>
            </w:pPr>
            <w:r w:rsidRPr="00C03DC0">
              <w:rPr>
                <w:rFonts w:ascii="Calibri" w:hAnsi="Calibri"/>
                <w:color w:val="000000"/>
              </w:rPr>
              <w:lastRenderedPageBreak/>
              <w:t xml:space="preserve">Mon </w:t>
            </w:r>
            <w:r w:rsidRPr="00C03DC0">
              <w:rPr>
                <w:rFonts w:ascii="Calibri" w:hAnsi="Calibri"/>
                <w:color w:val="000000"/>
              </w:rPr>
              <w:lastRenderedPageBreak/>
              <w:t>11/24/14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6D058" w14:textId="77777777" w:rsidR="00465BF8" w:rsidRPr="00C03DC0" w:rsidRDefault="00465BF8" w:rsidP="00BF4BD5">
            <w:pPr>
              <w:jc w:val="center"/>
              <w:rPr>
                <w:rFonts w:ascii="Calibri" w:hAnsi="Calibri"/>
              </w:rPr>
            </w:pPr>
            <w:r w:rsidRPr="00C03DC0">
              <w:rPr>
                <w:rFonts w:ascii="Calibri" w:hAnsi="Calibri"/>
                <w:color w:val="000000"/>
              </w:rPr>
              <w:lastRenderedPageBreak/>
              <w:t>0%</w:t>
            </w:r>
          </w:p>
        </w:tc>
      </w:tr>
      <w:tr w:rsidR="00465BF8" w:rsidRPr="00C03DC0" w14:paraId="20B6D5A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DE746" w14:textId="77777777" w:rsidR="00465BF8" w:rsidRPr="00C03DC0" w:rsidRDefault="00465BF8" w:rsidP="00BF4BD5">
            <w:pPr>
              <w:jc w:val="center"/>
              <w:rPr>
                <w:rFonts w:ascii="Calibri" w:hAnsi="Calibri"/>
              </w:rPr>
            </w:pPr>
            <w:r w:rsidRPr="00C03DC0">
              <w:rPr>
                <w:rFonts w:ascii="Calibri" w:hAnsi="Calibri"/>
                <w:color w:val="000000"/>
              </w:rPr>
              <w:lastRenderedPageBreak/>
              <w:t>1.5.1.13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E3275" w14:textId="77777777" w:rsidR="00465BF8" w:rsidRPr="00C03DC0" w:rsidRDefault="00465BF8" w:rsidP="00BF4BD5">
            <w:pPr>
              <w:jc w:val="center"/>
              <w:rPr>
                <w:rFonts w:ascii="Calibri" w:hAnsi="Calibri"/>
              </w:rPr>
            </w:pPr>
            <w:r w:rsidRPr="00C03DC0">
              <w:rPr>
                <w:rFonts w:ascii="Calibri" w:hAnsi="Calibri"/>
                <w:color w:val="000000"/>
              </w:rPr>
              <w:t>ADS Draft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29E06"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53F1F" w14:textId="77777777" w:rsidR="00465BF8" w:rsidRPr="00C03DC0" w:rsidRDefault="00465BF8" w:rsidP="00BF4BD5">
            <w:pPr>
              <w:jc w:val="center"/>
              <w:rPr>
                <w:rFonts w:ascii="Calibri" w:hAnsi="Calibri"/>
              </w:rPr>
            </w:pPr>
            <w:r w:rsidRPr="00C03DC0">
              <w:rPr>
                <w:rFonts w:ascii="Calibri" w:hAnsi="Calibri"/>
                <w:color w:val="000000"/>
              </w:rPr>
              <w:t>Mon 11/24/14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3542B"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0A92C"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8C01B0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E3065" w14:textId="77777777" w:rsidR="00465BF8" w:rsidRPr="00C03DC0" w:rsidRDefault="00465BF8" w:rsidP="00BF4BD5">
            <w:pPr>
              <w:jc w:val="center"/>
              <w:rPr>
                <w:rFonts w:ascii="Calibri" w:hAnsi="Calibri"/>
              </w:rPr>
            </w:pPr>
            <w:r w:rsidRPr="00C03DC0">
              <w:rPr>
                <w:rFonts w:ascii="Calibri" w:hAnsi="Calibri"/>
                <w:color w:val="000000"/>
              </w:rPr>
              <w:t>1.5.1.14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3614C" w14:textId="77777777" w:rsidR="00465BF8" w:rsidRPr="00C03DC0" w:rsidRDefault="00465BF8" w:rsidP="00BF4BD5">
            <w:pPr>
              <w:jc w:val="center"/>
              <w:rPr>
                <w:rFonts w:ascii="Calibri" w:hAnsi="Calibri"/>
              </w:rPr>
            </w:pPr>
            <w:r w:rsidRPr="00C03DC0">
              <w:rPr>
                <w:rFonts w:ascii="Calibri" w:hAnsi="Calibri"/>
                <w:color w:val="000000"/>
              </w:rPr>
              <w:t>ADS Draft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B8427B"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DB200F" w14:textId="77777777" w:rsidR="00465BF8" w:rsidRPr="00C03DC0" w:rsidRDefault="00465BF8" w:rsidP="00BF4BD5">
            <w:pPr>
              <w:jc w:val="center"/>
              <w:rPr>
                <w:rFonts w:ascii="Calibri" w:hAnsi="Calibri"/>
              </w:rPr>
            </w:pPr>
            <w:r w:rsidRPr="00C03DC0">
              <w:rPr>
                <w:rFonts w:ascii="Calibri" w:hAnsi="Calibri"/>
                <w:color w:val="000000"/>
              </w:rPr>
              <w:t>Mon 11/24/14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99BD7"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8C7060"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24313E3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96A4D" w14:textId="77777777" w:rsidR="00465BF8" w:rsidRPr="00C03DC0" w:rsidRDefault="00465BF8" w:rsidP="00BF4BD5">
            <w:pPr>
              <w:jc w:val="center"/>
              <w:rPr>
                <w:rFonts w:ascii="Calibri" w:hAnsi="Calibri"/>
              </w:rPr>
            </w:pPr>
            <w:r w:rsidRPr="00C03DC0">
              <w:rPr>
                <w:rFonts w:ascii="Calibri" w:hAnsi="Calibri"/>
                <w:color w:val="000000"/>
              </w:rPr>
              <w:t>1.5.1.15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003EF" w14:textId="77777777" w:rsidR="00465BF8" w:rsidRPr="00C03DC0" w:rsidRDefault="00465BF8" w:rsidP="00BF4BD5">
            <w:pPr>
              <w:jc w:val="center"/>
              <w:rPr>
                <w:rFonts w:ascii="Calibri" w:hAnsi="Calibri"/>
              </w:rPr>
            </w:pPr>
            <w:r w:rsidRPr="00C03DC0">
              <w:rPr>
                <w:rFonts w:ascii="Calibri" w:hAnsi="Calibri"/>
                <w:color w:val="000000"/>
              </w:rPr>
              <w:t>ADS Draft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3BA52"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7FB51A"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39411"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42020"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34663D4"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2BE473" w14:textId="77777777" w:rsidR="00465BF8" w:rsidRPr="00C03DC0" w:rsidRDefault="00465BF8" w:rsidP="00BF4BD5">
            <w:pPr>
              <w:jc w:val="center"/>
              <w:rPr>
                <w:rFonts w:ascii="Calibri" w:hAnsi="Calibri"/>
              </w:rPr>
            </w:pPr>
            <w:r w:rsidRPr="00C03DC0">
              <w:rPr>
                <w:rFonts w:ascii="Calibri" w:hAnsi="Calibri"/>
                <w:b/>
                <w:bCs/>
                <w:color w:val="000000"/>
              </w:rPr>
              <w:t>1.5.2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E7D2E9" w14:textId="77777777" w:rsidR="00465BF8" w:rsidRPr="00C03DC0" w:rsidRDefault="00465BF8" w:rsidP="00BF4BD5">
            <w:pPr>
              <w:jc w:val="center"/>
              <w:rPr>
                <w:rFonts w:ascii="Calibri" w:hAnsi="Calibri"/>
              </w:rPr>
            </w:pPr>
            <w:r w:rsidRPr="00C03DC0">
              <w:rPr>
                <w:rFonts w:ascii="Calibri" w:hAnsi="Calibri"/>
                <w:b/>
                <w:bCs/>
                <w:color w:val="000000"/>
              </w:rPr>
              <w:t>ADS Gate Review Version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32B42"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F4B23" w14:textId="77777777" w:rsidR="00465BF8" w:rsidRPr="00C03DC0" w:rsidRDefault="00465BF8" w:rsidP="00BF4BD5">
            <w:pPr>
              <w:jc w:val="center"/>
              <w:rPr>
                <w:rFonts w:ascii="Calibri" w:hAnsi="Calibri"/>
              </w:rPr>
            </w:pPr>
            <w:r w:rsidRPr="00C03DC0">
              <w:rPr>
                <w:rFonts w:ascii="Calibri" w:hAnsi="Calibri"/>
                <w:b/>
                <w:bCs/>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222E1F" w14:textId="77777777" w:rsidR="00465BF8" w:rsidRPr="00C03DC0" w:rsidRDefault="00465BF8" w:rsidP="00BF4BD5">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01BC6"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11ACB21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0A13F" w14:textId="77777777" w:rsidR="00465BF8" w:rsidRPr="00C03DC0" w:rsidRDefault="00465BF8" w:rsidP="00BF4BD5">
            <w:pPr>
              <w:jc w:val="center"/>
              <w:rPr>
                <w:rFonts w:ascii="Calibri" w:hAnsi="Calibri"/>
              </w:rPr>
            </w:pPr>
            <w:r w:rsidRPr="00C03DC0">
              <w:rPr>
                <w:rFonts w:ascii="Calibri" w:hAnsi="Calibri"/>
                <w:color w:val="000000"/>
              </w:rPr>
              <w:t>1.5.2.1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E6B092" w14:textId="77777777" w:rsidR="00465BF8" w:rsidRPr="00C03DC0" w:rsidRDefault="00465BF8" w:rsidP="00BF4BD5">
            <w:pPr>
              <w:jc w:val="center"/>
              <w:rPr>
                <w:rFonts w:ascii="Calibri" w:hAnsi="Calibri"/>
              </w:rPr>
            </w:pPr>
            <w:r w:rsidRPr="00C03DC0">
              <w:rPr>
                <w:rFonts w:ascii="Calibri" w:hAnsi="Calibri"/>
                <w:color w:val="000000"/>
              </w:rPr>
              <w:t>Introduction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0C434"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3DFB3"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9A393"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53E8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8E0061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9B9AF" w14:textId="77777777" w:rsidR="00465BF8" w:rsidRPr="00C03DC0" w:rsidRDefault="00465BF8" w:rsidP="00BF4BD5">
            <w:pPr>
              <w:jc w:val="center"/>
              <w:rPr>
                <w:rFonts w:ascii="Calibri" w:hAnsi="Calibri"/>
              </w:rPr>
            </w:pPr>
            <w:r w:rsidRPr="00C03DC0">
              <w:rPr>
                <w:rFonts w:ascii="Calibri" w:hAnsi="Calibri"/>
                <w:color w:val="000000"/>
              </w:rPr>
              <w:t>1.5.2.2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953C6D" w14:textId="77777777" w:rsidR="00465BF8" w:rsidRPr="00C03DC0" w:rsidRDefault="00465BF8" w:rsidP="00BF4BD5">
            <w:pPr>
              <w:jc w:val="center"/>
              <w:rPr>
                <w:rFonts w:ascii="Calibri" w:hAnsi="Calibri"/>
              </w:rPr>
            </w:pPr>
            <w:r w:rsidRPr="00C03DC0">
              <w:rPr>
                <w:rFonts w:ascii="Calibri" w:hAnsi="Calibri"/>
                <w:color w:val="000000"/>
              </w:rPr>
              <w:t>Meta Architecture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BF0DF"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47B99"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6553A"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0783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47C449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5721E2" w14:textId="77777777" w:rsidR="00465BF8" w:rsidRPr="00C03DC0" w:rsidRDefault="00465BF8" w:rsidP="00BF4BD5">
            <w:pPr>
              <w:jc w:val="center"/>
              <w:rPr>
                <w:rFonts w:ascii="Calibri" w:hAnsi="Calibri"/>
              </w:rPr>
            </w:pPr>
            <w:r w:rsidRPr="00C03DC0">
              <w:rPr>
                <w:rFonts w:ascii="Calibri" w:hAnsi="Calibri"/>
                <w:color w:val="000000"/>
              </w:rPr>
              <w:t>1.5.2.3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BC067" w14:textId="77777777" w:rsidR="00465BF8" w:rsidRPr="00C03DC0" w:rsidRDefault="00465BF8" w:rsidP="00BF4BD5">
            <w:pPr>
              <w:jc w:val="center"/>
              <w:rPr>
                <w:rFonts w:ascii="Calibri" w:hAnsi="Calibri"/>
              </w:rPr>
            </w:pPr>
            <w:r w:rsidRPr="00C03DC0">
              <w:rPr>
                <w:rFonts w:ascii="Calibri" w:hAnsi="Calibri"/>
                <w:color w:val="000000"/>
              </w:rPr>
              <w:t>Layer Definitions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D11F6F"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FD45E"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2FB7B"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675A6"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7F988ED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FFBD2" w14:textId="77777777" w:rsidR="00465BF8" w:rsidRPr="00C03DC0" w:rsidRDefault="00465BF8" w:rsidP="00BF4BD5">
            <w:pPr>
              <w:jc w:val="center"/>
              <w:rPr>
                <w:rFonts w:ascii="Calibri" w:hAnsi="Calibri"/>
              </w:rPr>
            </w:pPr>
            <w:r w:rsidRPr="00C03DC0">
              <w:rPr>
                <w:rFonts w:ascii="Calibri" w:hAnsi="Calibri"/>
                <w:color w:val="000000"/>
              </w:rPr>
              <w:t>1.5.2.4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C6C26" w14:textId="77777777" w:rsidR="00465BF8" w:rsidRPr="00C03DC0" w:rsidRDefault="00465BF8" w:rsidP="00BF4BD5">
            <w:pPr>
              <w:jc w:val="center"/>
              <w:rPr>
                <w:rFonts w:ascii="Calibri" w:hAnsi="Calibri"/>
              </w:rPr>
            </w:pPr>
            <w:r w:rsidRPr="00C03DC0">
              <w:rPr>
                <w:rFonts w:ascii="Calibri" w:hAnsi="Calibri"/>
                <w:color w:val="000000"/>
              </w:rPr>
              <w:t>Inter-Subsystems Data Flow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DC4E0"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67B65"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8D078"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727252"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2EB6391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C2918" w14:textId="77777777" w:rsidR="00465BF8" w:rsidRPr="00C03DC0" w:rsidRDefault="00465BF8" w:rsidP="00BF4BD5">
            <w:pPr>
              <w:jc w:val="center"/>
              <w:rPr>
                <w:rFonts w:ascii="Calibri" w:hAnsi="Calibri"/>
              </w:rPr>
            </w:pPr>
            <w:r w:rsidRPr="00C03DC0">
              <w:rPr>
                <w:rFonts w:ascii="Calibri" w:hAnsi="Calibri"/>
                <w:color w:val="000000"/>
              </w:rPr>
              <w:t>1.5.2.5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13BAF" w14:textId="77777777" w:rsidR="00465BF8" w:rsidRPr="00C03DC0" w:rsidRDefault="00465BF8" w:rsidP="00BF4BD5">
            <w:pPr>
              <w:jc w:val="center"/>
              <w:rPr>
                <w:rFonts w:ascii="Calibri" w:hAnsi="Calibri"/>
              </w:rPr>
            </w:pPr>
            <w:r w:rsidRPr="00C03DC0">
              <w:rPr>
                <w:rFonts w:ascii="Calibri" w:hAnsi="Calibri"/>
                <w:color w:val="000000"/>
              </w:rPr>
              <w:t>Presentation Layer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B8ABA"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15FFD4"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41E0A"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13E0D"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993791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8DBF5" w14:textId="77777777" w:rsidR="00465BF8" w:rsidRPr="00C03DC0" w:rsidRDefault="00465BF8" w:rsidP="00BF4BD5">
            <w:pPr>
              <w:jc w:val="center"/>
              <w:rPr>
                <w:rFonts w:ascii="Calibri" w:hAnsi="Calibri"/>
              </w:rPr>
            </w:pPr>
            <w:r w:rsidRPr="00C03DC0">
              <w:rPr>
                <w:rFonts w:ascii="Calibri" w:hAnsi="Calibri"/>
                <w:color w:val="000000"/>
              </w:rPr>
              <w:t>1.5.2.6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DB0D1D" w14:textId="77777777" w:rsidR="00465BF8" w:rsidRPr="00C03DC0" w:rsidRDefault="00465BF8" w:rsidP="00BF4BD5">
            <w:pPr>
              <w:jc w:val="center"/>
              <w:rPr>
                <w:rFonts w:ascii="Calibri" w:hAnsi="Calibri"/>
              </w:rPr>
            </w:pPr>
            <w:r w:rsidRPr="00C03DC0">
              <w:rPr>
                <w:rFonts w:ascii="Calibri" w:hAnsi="Calibri"/>
                <w:color w:val="000000"/>
              </w:rPr>
              <w:t>Data Processing Layer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2D379" w14:textId="77777777" w:rsidR="00465BF8" w:rsidRPr="00C03DC0" w:rsidRDefault="00465BF8" w:rsidP="00BF4BD5">
            <w:pPr>
              <w:jc w:val="center"/>
              <w:rPr>
                <w:rFonts w:ascii="Calibri" w:hAnsi="Calibri"/>
              </w:rPr>
            </w:pPr>
            <w:r w:rsidRPr="00C03DC0">
              <w:rPr>
                <w:rFonts w:ascii="Calibri" w:hAnsi="Calibri"/>
                <w:color w:val="000000"/>
              </w:rPr>
              <w:t>Karla</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79CCD"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74822"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F6E3F2"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5DAAF9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99D182" w14:textId="77777777" w:rsidR="00465BF8" w:rsidRPr="00C03DC0" w:rsidRDefault="00465BF8" w:rsidP="00BF4BD5">
            <w:pPr>
              <w:jc w:val="center"/>
              <w:rPr>
                <w:rFonts w:ascii="Calibri" w:hAnsi="Calibri"/>
              </w:rPr>
            </w:pPr>
            <w:r w:rsidRPr="00C03DC0">
              <w:rPr>
                <w:rFonts w:ascii="Calibri" w:hAnsi="Calibri"/>
                <w:color w:val="000000"/>
              </w:rPr>
              <w:t>1.5.2.7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733C1" w14:textId="77777777" w:rsidR="00465BF8" w:rsidRPr="00C03DC0" w:rsidRDefault="00465BF8" w:rsidP="00BF4BD5">
            <w:pPr>
              <w:jc w:val="center"/>
              <w:rPr>
                <w:rFonts w:ascii="Calibri" w:hAnsi="Calibri"/>
              </w:rPr>
            </w:pPr>
            <w:r w:rsidRPr="00C03DC0">
              <w:rPr>
                <w:rFonts w:ascii="Calibri" w:hAnsi="Calibri"/>
                <w:color w:val="000000"/>
              </w:rPr>
              <w:t>Data Storage Layer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9508D" w14:textId="77777777" w:rsidR="00465BF8" w:rsidRPr="00C03DC0" w:rsidRDefault="00465BF8" w:rsidP="00BF4BD5">
            <w:pPr>
              <w:jc w:val="center"/>
              <w:rPr>
                <w:rFonts w:ascii="Calibri" w:hAnsi="Calibri"/>
              </w:rPr>
            </w:pPr>
            <w:r w:rsidRPr="00C03DC0">
              <w:rPr>
                <w:rFonts w:ascii="Calibri" w:hAnsi="Calibri"/>
                <w:color w:val="000000"/>
              </w:rPr>
              <w:t>Carlos</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3F81A"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1F735"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56619"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4E259E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8FEE69" w14:textId="77777777" w:rsidR="00465BF8" w:rsidRPr="00C03DC0" w:rsidRDefault="00465BF8" w:rsidP="00BF4BD5">
            <w:pPr>
              <w:jc w:val="center"/>
              <w:rPr>
                <w:rFonts w:ascii="Calibri" w:hAnsi="Calibri"/>
              </w:rPr>
            </w:pPr>
            <w:r w:rsidRPr="00C03DC0">
              <w:rPr>
                <w:rFonts w:ascii="Calibri" w:hAnsi="Calibri"/>
                <w:color w:val="000000"/>
              </w:rPr>
              <w:t>1.5.2.8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9D37E" w14:textId="77777777" w:rsidR="00465BF8" w:rsidRPr="00C03DC0" w:rsidRDefault="00465BF8" w:rsidP="00BF4BD5">
            <w:pPr>
              <w:jc w:val="center"/>
              <w:rPr>
                <w:rFonts w:ascii="Calibri" w:hAnsi="Calibri"/>
              </w:rPr>
            </w:pPr>
            <w:r w:rsidRPr="00C03DC0">
              <w:rPr>
                <w:rFonts w:ascii="Calibri" w:hAnsi="Calibri"/>
                <w:color w:val="000000"/>
              </w:rPr>
              <w:t>Requirement Traceability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335BB"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12BAC"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D55AD2"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A155D"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CC2AAA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04AA4" w14:textId="77777777" w:rsidR="00465BF8" w:rsidRPr="00C03DC0" w:rsidRDefault="00465BF8" w:rsidP="00BF4BD5">
            <w:pPr>
              <w:jc w:val="center"/>
              <w:rPr>
                <w:rFonts w:ascii="Calibri" w:hAnsi="Calibri"/>
              </w:rPr>
            </w:pPr>
            <w:r w:rsidRPr="00C03DC0">
              <w:rPr>
                <w:rFonts w:ascii="Calibri" w:hAnsi="Calibri"/>
                <w:color w:val="000000"/>
              </w:rPr>
              <w:t>1.5.2.9</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5C26E2" w14:textId="77777777" w:rsidR="00465BF8" w:rsidRPr="00C03DC0" w:rsidRDefault="00465BF8" w:rsidP="00BF4BD5">
            <w:pPr>
              <w:jc w:val="center"/>
              <w:rPr>
                <w:rFonts w:ascii="Calibri" w:hAnsi="Calibri"/>
              </w:rPr>
            </w:pPr>
            <w:r w:rsidRPr="00C03DC0">
              <w:rPr>
                <w:rFonts w:ascii="Calibri" w:hAnsi="Calibri"/>
                <w:color w:val="000000"/>
              </w:rPr>
              <w:t>Operating System Dependencies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C7382"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82009"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1E2FE"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E0F6E"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393C92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A623" w14:textId="77777777" w:rsidR="00465BF8" w:rsidRPr="00C03DC0" w:rsidRDefault="00465BF8" w:rsidP="00BF4BD5">
            <w:pPr>
              <w:jc w:val="center"/>
              <w:rPr>
                <w:rFonts w:ascii="Calibri" w:hAnsi="Calibri"/>
              </w:rPr>
            </w:pPr>
            <w:r w:rsidRPr="00C03DC0">
              <w:rPr>
                <w:rFonts w:ascii="Calibri" w:hAnsi="Calibri"/>
                <w:color w:val="000000"/>
              </w:rPr>
              <w:t>1.5.2.10</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446CA" w14:textId="77777777" w:rsidR="00465BF8" w:rsidRPr="00C03DC0" w:rsidRDefault="00465BF8" w:rsidP="00BF4BD5">
            <w:pPr>
              <w:jc w:val="center"/>
              <w:rPr>
                <w:rFonts w:ascii="Calibri" w:hAnsi="Calibri"/>
              </w:rPr>
            </w:pPr>
            <w:r w:rsidRPr="00C03DC0">
              <w:rPr>
                <w:rFonts w:ascii="Calibri" w:hAnsi="Calibri"/>
                <w:color w:val="000000"/>
              </w:rPr>
              <w:t>Testing Considerations Revision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C5E18" w14:textId="77777777" w:rsidR="00465BF8" w:rsidRPr="00C03DC0" w:rsidRDefault="00465BF8" w:rsidP="00BF4BD5">
            <w:pPr>
              <w:jc w:val="center"/>
              <w:rPr>
                <w:rFonts w:ascii="Calibri" w:hAnsi="Calibri"/>
              </w:rPr>
            </w:pPr>
            <w:r w:rsidRPr="00C03DC0">
              <w:rPr>
                <w:rFonts w:ascii="Calibri" w:hAnsi="Calibri"/>
                <w:color w:val="000000"/>
              </w:rPr>
              <w:t>Joseph</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286B9" w14:textId="77777777" w:rsidR="00465BF8" w:rsidRPr="00C03DC0" w:rsidRDefault="00465BF8" w:rsidP="00BF4BD5">
            <w:pPr>
              <w:jc w:val="center"/>
              <w:rPr>
                <w:rFonts w:ascii="Calibri" w:hAnsi="Calibri"/>
              </w:rPr>
            </w:pPr>
            <w:r w:rsidRPr="00C03DC0">
              <w:rPr>
                <w:rFonts w:ascii="Calibri" w:hAnsi="Calibri"/>
                <w:color w:val="000000"/>
              </w:rPr>
              <w:t>Mon 12/1/14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764CB"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5D5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E1F0DF1"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985D04" w14:textId="77777777" w:rsidR="00465BF8" w:rsidRPr="00C03DC0" w:rsidRDefault="00465BF8" w:rsidP="00BF4BD5">
            <w:pPr>
              <w:jc w:val="center"/>
              <w:rPr>
                <w:rFonts w:ascii="Calibri" w:hAnsi="Calibri"/>
              </w:rPr>
            </w:pPr>
            <w:r w:rsidRPr="00C03DC0">
              <w:rPr>
                <w:rFonts w:ascii="Calibri" w:hAnsi="Calibri"/>
                <w:color w:val="000000"/>
              </w:rPr>
              <w:t>1.5.2.11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554B9" w14:textId="77777777" w:rsidR="00465BF8" w:rsidRPr="00C03DC0" w:rsidRDefault="00465BF8" w:rsidP="00BF4BD5">
            <w:pPr>
              <w:jc w:val="center"/>
              <w:rPr>
                <w:rFonts w:ascii="Calibri" w:hAnsi="Calibri"/>
              </w:rPr>
            </w:pPr>
            <w:r w:rsidRPr="00C03DC0">
              <w:rPr>
                <w:rFonts w:ascii="Calibri" w:hAnsi="Calibri"/>
                <w:color w:val="000000"/>
              </w:rPr>
              <w:t>Document Merging</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FF0C3" w14:textId="77777777" w:rsidR="00465BF8" w:rsidRPr="00C03DC0" w:rsidRDefault="00465BF8" w:rsidP="00BF4BD5">
            <w:pPr>
              <w:jc w:val="center"/>
              <w:rPr>
                <w:rFonts w:ascii="Calibri" w:hAnsi="Calibri"/>
              </w:rPr>
            </w:pPr>
            <w:r w:rsidRPr="00C03DC0">
              <w:rPr>
                <w:rFonts w:ascii="Calibri" w:hAnsi="Calibri"/>
                <w:color w:val="000000"/>
              </w:rPr>
              <w:t>Joe</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41B1E" w14:textId="77777777" w:rsidR="00465BF8" w:rsidRPr="00C03DC0" w:rsidRDefault="00465BF8" w:rsidP="00BF4BD5">
            <w:pPr>
              <w:jc w:val="center"/>
              <w:rPr>
                <w:rFonts w:ascii="Calibri" w:hAnsi="Calibri"/>
              </w:rPr>
            </w:pPr>
            <w:r w:rsidRPr="00C03DC0">
              <w:rPr>
                <w:rFonts w:ascii="Calibri" w:hAnsi="Calibri"/>
                <w:color w:val="000000"/>
              </w:rPr>
              <w:t>Wed 12/3/14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1232C" w14:textId="77777777" w:rsidR="00465BF8" w:rsidRPr="00C03DC0" w:rsidRDefault="00465BF8" w:rsidP="00BF4BD5">
            <w:pPr>
              <w:jc w:val="center"/>
              <w:rPr>
                <w:rFonts w:ascii="Calibri" w:hAnsi="Calibri"/>
              </w:rPr>
            </w:pPr>
            <w:r w:rsidRPr="00C03DC0">
              <w:rPr>
                <w:rFonts w:ascii="Calibri" w:hAnsi="Calibri"/>
                <w:color w:val="000000"/>
              </w:rPr>
              <w:t>Fri 12/5/14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EF738"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96BD4EC"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68DEC" w14:textId="77777777" w:rsidR="00465BF8" w:rsidRPr="00C03DC0" w:rsidRDefault="00465BF8" w:rsidP="00BF4BD5">
            <w:pPr>
              <w:jc w:val="center"/>
              <w:rPr>
                <w:rFonts w:ascii="Calibri" w:hAnsi="Calibri"/>
              </w:rPr>
            </w:pPr>
            <w:r w:rsidRPr="00C03DC0">
              <w:rPr>
                <w:rFonts w:ascii="Calibri" w:hAnsi="Calibri"/>
                <w:color w:val="000000"/>
              </w:rPr>
              <w:lastRenderedPageBreak/>
              <w:t>1.5.2.12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F797D" w14:textId="77777777" w:rsidR="00465BF8" w:rsidRPr="00C03DC0" w:rsidRDefault="00465BF8" w:rsidP="00BF4BD5">
            <w:pPr>
              <w:jc w:val="center"/>
              <w:rPr>
                <w:rFonts w:ascii="Calibri" w:hAnsi="Calibri"/>
              </w:rPr>
            </w:pPr>
            <w:r w:rsidRPr="00C03DC0">
              <w:rPr>
                <w:rFonts w:ascii="Calibri" w:hAnsi="Calibri"/>
                <w:color w:val="000000"/>
              </w:rPr>
              <w:t>ADS Gate Review Version Internal Due Date</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499AE"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8B05A" w14:textId="77777777" w:rsidR="00465BF8" w:rsidRPr="00C03DC0" w:rsidRDefault="00465BF8" w:rsidP="00BF4BD5">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26E8C" w14:textId="77777777" w:rsidR="00465BF8" w:rsidRPr="00C03DC0" w:rsidRDefault="00465BF8" w:rsidP="00BF4BD5">
            <w:pPr>
              <w:jc w:val="center"/>
              <w:rPr>
                <w:rFonts w:ascii="Calibri" w:hAnsi="Calibri"/>
              </w:rPr>
            </w:pPr>
            <w:r w:rsidRPr="00C03DC0">
              <w:rPr>
                <w:rFonts w:ascii="Calibri" w:hAnsi="Calibri"/>
                <w:color w:val="000000"/>
              </w:rPr>
              <w:t>Fri 12/5/14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7C27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5BB692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45A72" w14:textId="77777777" w:rsidR="00465BF8" w:rsidRPr="00C03DC0" w:rsidRDefault="00465BF8" w:rsidP="00BF4BD5">
            <w:pPr>
              <w:jc w:val="center"/>
              <w:rPr>
                <w:rFonts w:ascii="Calibri" w:hAnsi="Calibri"/>
              </w:rPr>
            </w:pPr>
            <w:r w:rsidRPr="00C03DC0">
              <w:rPr>
                <w:rFonts w:ascii="Calibri" w:hAnsi="Calibri"/>
                <w:color w:val="000000"/>
              </w:rPr>
              <w:t>1.5.2.13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E92CB" w14:textId="77777777" w:rsidR="00465BF8" w:rsidRPr="00C03DC0" w:rsidRDefault="00465BF8" w:rsidP="00BF4BD5">
            <w:pPr>
              <w:jc w:val="center"/>
              <w:rPr>
                <w:rFonts w:ascii="Calibri" w:hAnsi="Calibri"/>
              </w:rPr>
            </w:pPr>
            <w:r w:rsidRPr="00C03DC0">
              <w:rPr>
                <w:rFonts w:ascii="Calibri" w:hAnsi="Calibri"/>
                <w:color w:val="000000"/>
              </w:rPr>
              <w:t>ADS Gate Review Version Team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2453F"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5102" w14:textId="77777777" w:rsidR="00465BF8" w:rsidRPr="00C03DC0" w:rsidRDefault="00465BF8" w:rsidP="00BF4BD5">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BB2BC" w14:textId="77777777" w:rsidR="00465BF8" w:rsidRPr="00C03DC0" w:rsidRDefault="00465BF8" w:rsidP="00BF4BD5">
            <w:pPr>
              <w:jc w:val="center"/>
              <w:rPr>
                <w:rFonts w:ascii="Calibri" w:hAnsi="Calibri"/>
              </w:rPr>
            </w:pPr>
            <w:r w:rsidRPr="00C03DC0">
              <w:rPr>
                <w:rFonts w:ascii="Calibri" w:hAnsi="Calibri"/>
                <w:color w:val="000000"/>
              </w:rPr>
              <w:t>Sun 12/7/14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4BDA0"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6D82A56"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F038B" w14:textId="77777777" w:rsidR="00465BF8" w:rsidRPr="00C03DC0" w:rsidRDefault="00465BF8" w:rsidP="00BF4BD5">
            <w:pPr>
              <w:jc w:val="center"/>
              <w:rPr>
                <w:rFonts w:ascii="Calibri" w:hAnsi="Calibri"/>
              </w:rPr>
            </w:pPr>
            <w:r w:rsidRPr="00C03DC0">
              <w:rPr>
                <w:rFonts w:ascii="Calibri" w:hAnsi="Calibri"/>
                <w:color w:val="000000"/>
              </w:rPr>
              <w:t>1.5.2.14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F7D2AC" w14:textId="77777777" w:rsidR="00465BF8" w:rsidRPr="00C03DC0" w:rsidRDefault="00465BF8" w:rsidP="00BF4BD5">
            <w:pPr>
              <w:jc w:val="center"/>
              <w:rPr>
                <w:rFonts w:ascii="Calibri" w:hAnsi="Calibri"/>
              </w:rPr>
            </w:pPr>
            <w:r w:rsidRPr="00C03DC0">
              <w:rPr>
                <w:rFonts w:ascii="Calibri" w:hAnsi="Calibri"/>
                <w:color w:val="000000"/>
              </w:rPr>
              <w:t>ADS Gate Review Version Peer Review</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59EEF9"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17BCE" w14:textId="77777777" w:rsidR="00465BF8" w:rsidRPr="00C03DC0" w:rsidRDefault="00465BF8" w:rsidP="00BF4BD5">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77444" w14:textId="77777777" w:rsidR="00465BF8" w:rsidRPr="00C03DC0" w:rsidRDefault="00465BF8" w:rsidP="00BF4BD5">
            <w:pPr>
              <w:jc w:val="center"/>
              <w:rPr>
                <w:rFonts w:ascii="Calibri" w:hAnsi="Calibri"/>
              </w:rPr>
            </w:pPr>
            <w:r w:rsidRPr="00C03DC0">
              <w:rPr>
                <w:rFonts w:ascii="Calibri" w:hAnsi="Calibri"/>
                <w:color w:val="000000"/>
              </w:rPr>
              <w:t>Sun 12/7/14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E413CC"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7C5872B"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D0C0B" w14:textId="77777777" w:rsidR="00465BF8" w:rsidRPr="00C03DC0" w:rsidRDefault="00465BF8" w:rsidP="00BF4BD5">
            <w:pPr>
              <w:jc w:val="center"/>
              <w:rPr>
                <w:rFonts w:ascii="Calibri" w:hAnsi="Calibri"/>
              </w:rPr>
            </w:pPr>
            <w:r w:rsidRPr="00C03DC0">
              <w:rPr>
                <w:rFonts w:ascii="Calibri" w:hAnsi="Calibri"/>
                <w:color w:val="000000"/>
              </w:rPr>
              <w:t>1.5.2.15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3E3ED" w14:textId="77777777" w:rsidR="00465BF8" w:rsidRPr="00C03DC0" w:rsidRDefault="00465BF8" w:rsidP="00BF4BD5">
            <w:pPr>
              <w:jc w:val="center"/>
              <w:rPr>
                <w:rFonts w:ascii="Calibri" w:hAnsi="Calibri"/>
              </w:rPr>
            </w:pPr>
            <w:r w:rsidRPr="00C03DC0">
              <w:rPr>
                <w:rFonts w:ascii="Calibri" w:hAnsi="Calibri"/>
                <w:color w:val="000000"/>
              </w:rPr>
              <w:t>ADS Presentation Slides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BE485"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AAB1F6" w14:textId="77777777" w:rsidR="00465BF8" w:rsidRPr="00C03DC0" w:rsidRDefault="00465BF8" w:rsidP="00BF4BD5">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79F6B9" w14:textId="77777777" w:rsidR="00465BF8" w:rsidRPr="00C03DC0" w:rsidRDefault="00465BF8" w:rsidP="00BF4BD5">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FACE35"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314DEC5A"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DF5422" w14:textId="77777777" w:rsidR="00465BF8" w:rsidRPr="00C03DC0" w:rsidRDefault="00465BF8" w:rsidP="00BF4BD5">
            <w:pPr>
              <w:jc w:val="center"/>
              <w:rPr>
                <w:rFonts w:ascii="Calibri" w:hAnsi="Calibri"/>
              </w:rPr>
            </w:pPr>
            <w:r w:rsidRPr="00C03DC0">
              <w:rPr>
                <w:rFonts w:ascii="Calibri" w:hAnsi="Calibri"/>
                <w:color w:val="000000"/>
              </w:rPr>
              <w:t>1.5.2.16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BA28D" w14:textId="77777777" w:rsidR="00465BF8" w:rsidRPr="00C03DC0" w:rsidRDefault="00465BF8" w:rsidP="00BF4BD5">
            <w:pPr>
              <w:jc w:val="center"/>
              <w:rPr>
                <w:rFonts w:ascii="Calibri" w:hAnsi="Calibri"/>
              </w:rPr>
            </w:pPr>
            <w:r w:rsidRPr="00C03DC0">
              <w:rPr>
                <w:rFonts w:ascii="Calibri" w:hAnsi="Calibri"/>
                <w:color w:val="000000"/>
              </w:rPr>
              <w:t>ADS Presentation Rehearsal</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87BAFD"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D457E" w14:textId="77777777" w:rsidR="00465BF8" w:rsidRPr="00C03DC0" w:rsidRDefault="00465BF8" w:rsidP="00BF4BD5">
            <w:pPr>
              <w:jc w:val="center"/>
              <w:rPr>
                <w:rFonts w:ascii="Calibri" w:hAnsi="Calibri"/>
              </w:rPr>
            </w:pPr>
            <w:r w:rsidRPr="00C03DC0">
              <w:rPr>
                <w:rFonts w:ascii="Calibri" w:hAnsi="Calibri"/>
                <w:color w:val="000000"/>
              </w:rPr>
              <w:t>Fri 12/5/14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FB47D" w14:textId="77777777" w:rsidR="00465BF8" w:rsidRPr="00C03DC0" w:rsidRDefault="00465BF8" w:rsidP="00BF4BD5">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BDE5A"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59FCBC8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710161" w14:textId="77777777" w:rsidR="00465BF8" w:rsidRPr="00C03DC0" w:rsidRDefault="00465BF8" w:rsidP="00BF4BD5">
            <w:pPr>
              <w:jc w:val="center"/>
              <w:rPr>
                <w:rFonts w:ascii="Calibri" w:hAnsi="Calibri"/>
              </w:rPr>
            </w:pPr>
            <w:r w:rsidRPr="00C03DC0">
              <w:rPr>
                <w:rFonts w:ascii="Calibri" w:hAnsi="Calibri"/>
                <w:color w:val="000000"/>
              </w:rPr>
              <w:t>1.5.2.17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EA10F" w14:textId="77777777" w:rsidR="00465BF8" w:rsidRPr="00C03DC0" w:rsidRDefault="00465BF8" w:rsidP="00BF4BD5">
            <w:pPr>
              <w:jc w:val="center"/>
              <w:rPr>
                <w:rFonts w:ascii="Calibri" w:hAnsi="Calibri"/>
              </w:rPr>
            </w:pPr>
            <w:r w:rsidRPr="00C03DC0">
              <w:rPr>
                <w:rFonts w:ascii="Calibri" w:hAnsi="Calibri"/>
                <w:color w:val="000000"/>
              </w:rPr>
              <w:t>ADS Gate Review Version Submission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5867C"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4E1D7" w14:textId="77777777" w:rsidR="00465BF8" w:rsidRPr="00C03DC0" w:rsidRDefault="00465BF8" w:rsidP="00BF4BD5">
            <w:pPr>
              <w:jc w:val="center"/>
              <w:rPr>
                <w:rFonts w:ascii="Calibri" w:hAnsi="Calibri"/>
              </w:rPr>
            </w:pPr>
            <w:r w:rsidRPr="00C03DC0">
              <w:rPr>
                <w:rFonts w:ascii="Calibri" w:hAnsi="Calibri"/>
                <w:color w:val="000000"/>
              </w:rPr>
              <w:t>Mon 12/8/14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8E80D" w14:textId="77777777" w:rsidR="00465BF8" w:rsidRPr="00C03DC0" w:rsidRDefault="00465BF8" w:rsidP="00BF4BD5">
            <w:pPr>
              <w:jc w:val="center"/>
              <w:rPr>
                <w:rFonts w:ascii="Calibri" w:hAnsi="Calibri"/>
              </w:rPr>
            </w:pPr>
            <w:r w:rsidRPr="00C03DC0">
              <w:rPr>
                <w:rFonts w:ascii="Calibri" w:hAnsi="Calibri"/>
                <w:color w:val="000000"/>
              </w:rPr>
              <w:t>Mon 12/8/14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4AF74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15C9381D"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A46B0" w14:textId="77777777" w:rsidR="00465BF8" w:rsidRPr="00C03DC0" w:rsidRDefault="00465BF8" w:rsidP="00BF4BD5">
            <w:pPr>
              <w:jc w:val="center"/>
              <w:rPr>
                <w:rFonts w:ascii="Calibri" w:hAnsi="Calibri"/>
              </w:rPr>
            </w:pPr>
            <w:r w:rsidRPr="00C03DC0">
              <w:rPr>
                <w:rFonts w:ascii="Calibri" w:hAnsi="Calibri"/>
                <w:color w:val="000000"/>
              </w:rPr>
              <w:t>1.5.2.18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6A323" w14:textId="77777777" w:rsidR="00465BF8" w:rsidRPr="00C03DC0" w:rsidRDefault="00465BF8" w:rsidP="00BF4BD5">
            <w:pPr>
              <w:jc w:val="center"/>
              <w:rPr>
                <w:rFonts w:ascii="Calibri" w:hAnsi="Calibri"/>
              </w:rPr>
            </w:pPr>
            <w:r w:rsidRPr="00C03DC0">
              <w:rPr>
                <w:rFonts w:ascii="Calibri" w:hAnsi="Calibri"/>
                <w:color w:val="000000"/>
              </w:rPr>
              <w:t>ADS Gate Review Presentation</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D16FB"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78DE6" w14:textId="77777777" w:rsidR="00465BF8" w:rsidRPr="00C03DC0" w:rsidRDefault="00465BF8" w:rsidP="00BF4BD5">
            <w:pPr>
              <w:jc w:val="center"/>
              <w:rPr>
                <w:rFonts w:ascii="Calibri" w:hAnsi="Calibri"/>
              </w:rPr>
            </w:pPr>
            <w:r w:rsidRPr="00C03DC0">
              <w:rPr>
                <w:rFonts w:ascii="Calibri" w:hAnsi="Calibri"/>
                <w:color w:val="000000"/>
              </w:rPr>
              <w:t>Wed 12/10/14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B8DEA" w14:textId="77777777" w:rsidR="00465BF8" w:rsidRPr="00C03DC0" w:rsidRDefault="00465BF8" w:rsidP="00BF4BD5">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0304A"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F7D218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7A70F9" w14:textId="77777777" w:rsidR="00465BF8" w:rsidRPr="00C03DC0" w:rsidRDefault="00465BF8" w:rsidP="00BF4BD5">
            <w:pPr>
              <w:jc w:val="center"/>
              <w:rPr>
                <w:rFonts w:ascii="Calibri" w:hAnsi="Calibri"/>
              </w:rPr>
            </w:pPr>
            <w:r w:rsidRPr="00C03DC0">
              <w:rPr>
                <w:rFonts w:ascii="Calibri" w:hAnsi="Calibri"/>
                <w:b/>
                <w:bCs/>
                <w:color w:val="000000"/>
              </w:rPr>
              <w:t>1.6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CE263" w14:textId="77777777" w:rsidR="00465BF8" w:rsidRPr="00C03DC0" w:rsidRDefault="00465BF8" w:rsidP="00BF4BD5">
            <w:pPr>
              <w:jc w:val="center"/>
              <w:rPr>
                <w:rFonts w:ascii="Calibri" w:hAnsi="Calibri"/>
              </w:rPr>
            </w:pPr>
            <w:r w:rsidRPr="00C03DC0">
              <w:rPr>
                <w:rFonts w:ascii="Calibri" w:hAnsi="Calibri"/>
                <w:b/>
                <w:bCs/>
                <w:color w:val="000000"/>
              </w:rPr>
              <w:t>Group Meetings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95D94F"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BEBAE3" w14:textId="77777777" w:rsidR="00465BF8" w:rsidRPr="00C03DC0" w:rsidRDefault="00465BF8" w:rsidP="00BF4BD5">
            <w:pPr>
              <w:jc w:val="center"/>
              <w:rPr>
                <w:rFonts w:ascii="Calibri" w:hAnsi="Calibri"/>
              </w:rPr>
            </w:pPr>
            <w:r w:rsidRPr="00C03DC0">
              <w:rPr>
                <w:rFonts w:ascii="Calibri" w:hAnsi="Calibri"/>
                <w:b/>
                <w:bCs/>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474CC" w14:textId="77777777" w:rsidR="00465BF8" w:rsidRPr="00C03DC0" w:rsidRDefault="00465BF8" w:rsidP="00BF4BD5">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1AA3F" w14:textId="77777777" w:rsidR="00465BF8" w:rsidRPr="00C03DC0" w:rsidRDefault="00465BF8" w:rsidP="00BF4BD5">
            <w:pPr>
              <w:jc w:val="center"/>
              <w:rPr>
                <w:rFonts w:ascii="Calibri" w:hAnsi="Calibri"/>
              </w:rPr>
            </w:pPr>
            <w:r w:rsidRPr="00C03DC0">
              <w:rPr>
                <w:rFonts w:ascii="Calibri" w:hAnsi="Calibri"/>
                <w:b/>
                <w:bCs/>
                <w:color w:val="000000"/>
              </w:rPr>
              <w:t>100%</w:t>
            </w:r>
          </w:p>
        </w:tc>
      </w:tr>
      <w:tr w:rsidR="00465BF8" w:rsidRPr="00C03DC0" w14:paraId="26C3C76F"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D294B" w14:textId="77777777" w:rsidR="00465BF8" w:rsidRPr="00C03DC0" w:rsidRDefault="00465BF8" w:rsidP="00BF4BD5">
            <w:pPr>
              <w:jc w:val="center"/>
              <w:rPr>
                <w:rFonts w:ascii="Calibri" w:hAnsi="Calibri"/>
              </w:rPr>
            </w:pPr>
            <w:r w:rsidRPr="00C03DC0">
              <w:rPr>
                <w:rFonts w:ascii="Calibri" w:hAnsi="Calibri"/>
                <w:color w:val="000000"/>
              </w:rPr>
              <w:t>1.6.1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5DA84" w14:textId="77777777" w:rsidR="00465BF8" w:rsidRPr="00C03DC0" w:rsidRDefault="00465BF8" w:rsidP="00BF4BD5">
            <w:pPr>
              <w:jc w:val="center"/>
              <w:rPr>
                <w:rFonts w:ascii="Calibri" w:hAnsi="Calibri"/>
              </w:rPr>
            </w:pPr>
            <w:r w:rsidRPr="00C03DC0">
              <w:rPr>
                <w:rFonts w:ascii="Calibri" w:hAnsi="Calibri"/>
                <w:color w:val="000000"/>
              </w:rPr>
              <w:t>Team Meeting 1</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CE39A"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46947" w14:textId="77777777" w:rsidR="00465BF8" w:rsidRPr="00C03DC0" w:rsidRDefault="00465BF8" w:rsidP="00BF4BD5">
            <w:pPr>
              <w:jc w:val="center"/>
              <w:rPr>
                <w:rFonts w:ascii="Calibri" w:hAnsi="Calibri"/>
              </w:rPr>
            </w:pPr>
            <w:r w:rsidRPr="00C03DC0">
              <w:rPr>
                <w:rFonts w:ascii="Calibri" w:hAnsi="Calibri"/>
                <w:color w:val="000000"/>
              </w:rPr>
              <w:t>Tue 9/9/14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7BCEE" w14:textId="77777777" w:rsidR="00465BF8" w:rsidRPr="00C03DC0" w:rsidRDefault="00465BF8" w:rsidP="00BF4BD5">
            <w:pPr>
              <w:jc w:val="center"/>
              <w:rPr>
                <w:rFonts w:ascii="Calibri" w:hAnsi="Calibri"/>
              </w:rPr>
            </w:pPr>
            <w:r w:rsidRPr="00C03DC0">
              <w:rPr>
                <w:rFonts w:ascii="Calibri" w:hAnsi="Calibri"/>
                <w:color w:val="000000"/>
              </w:rPr>
              <w:t>Tue 9/9/14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7E547"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3B26143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6C3B8" w14:textId="77777777" w:rsidR="00465BF8" w:rsidRPr="00C03DC0" w:rsidRDefault="00465BF8" w:rsidP="00BF4BD5">
            <w:pPr>
              <w:jc w:val="center"/>
              <w:rPr>
                <w:rFonts w:ascii="Calibri" w:hAnsi="Calibri"/>
              </w:rPr>
            </w:pPr>
            <w:r w:rsidRPr="00C03DC0">
              <w:rPr>
                <w:rFonts w:ascii="Calibri" w:hAnsi="Calibri"/>
                <w:color w:val="000000"/>
              </w:rPr>
              <w:t>1.6.2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4F2DE1" w14:textId="77777777" w:rsidR="00465BF8" w:rsidRPr="00C03DC0" w:rsidRDefault="00465BF8" w:rsidP="00BF4BD5">
            <w:pPr>
              <w:jc w:val="center"/>
              <w:rPr>
                <w:rFonts w:ascii="Calibri" w:hAnsi="Calibri"/>
              </w:rPr>
            </w:pPr>
            <w:r w:rsidRPr="00C03DC0">
              <w:rPr>
                <w:rFonts w:ascii="Calibri" w:hAnsi="Calibri"/>
                <w:color w:val="000000"/>
              </w:rPr>
              <w:t>Team Meeting 2</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FE7E1" w14:textId="77777777" w:rsidR="00465BF8" w:rsidRPr="00C03DC0" w:rsidRDefault="00465BF8" w:rsidP="00BF4BD5">
            <w:pPr>
              <w:jc w:val="center"/>
              <w:rPr>
                <w:rFonts w:ascii="Calibri" w:hAnsi="Calibri"/>
              </w:rPr>
            </w:pPr>
            <w:r w:rsidRPr="00C03DC0">
              <w:rPr>
                <w:rFonts w:ascii="Calibri" w:hAnsi="Calibri"/>
                <w:color w:val="000000"/>
              </w:rPr>
              <w:t>Team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F8617" w14:textId="77777777" w:rsidR="00465BF8" w:rsidRPr="00C03DC0" w:rsidRDefault="00465BF8" w:rsidP="00BF4BD5">
            <w:pPr>
              <w:jc w:val="center"/>
              <w:rPr>
                <w:rFonts w:ascii="Calibri" w:hAnsi="Calibri"/>
              </w:rPr>
            </w:pPr>
            <w:r w:rsidRPr="00C03DC0">
              <w:rPr>
                <w:rFonts w:ascii="Calibri" w:hAnsi="Calibri"/>
                <w:color w:val="000000"/>
              </w:rPr>
              <w:t>Thu 9/11/14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181B03" w14:textId="77777777" w:rsidR="00465BF8" w:rsidRPr="00C03DC0" w:rsidRDefault="00465BF8" w:rsidP="00BF4BD5">
            <w:pPr>
              <w:jc w:val="center"/>
              <w:rPr>
                <w:rFonts w:ascii="Calibri" w:hAnsi="Calibri"/>
              </w:rPr>
            </w:pPr>
            <w:r w:rsidRPr="00C03DC0">
              <w:rPr>
                <w:rFonts w:ascii="Calibri" w:hAnsi="Calibri"/>
                <w:color w:val="000000"/>
              </w:rPr>
              <w:t>Thu 9/11/14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12930"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291CC710"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36764" w14:textId="77777777" w:rsidR="00465BF8" w:rsidRPr="00C03DC0" w:rsidRDefault="00465BF8" w:rsidP="00BF4BD5">
            <w:pPr>
              <w:jc w:val="center"/>
              <w:rPr>
                <w:rFonts w:ascii="Calibri" w:hAnsi="Calibri"/>
              </w:rPr>
            </w:pPr>
            <w:r w:rsidRPr="00C03DC0">
              <w:rPr>
                <w:rFonts w:ascii="Calibri" w:hAnsi="Calibri"/>
                <w:color w:val="000000"/>
              </w:rPr>
              <w:t>1.6.3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22B24" w14:textId="77777777" w:rsidR="00465BF8" w:rsidRPr="00C03DC0" w:rsidRDefault="00465BF8" w:rsidP="00BF4BD5">
            <w:pPr>
              <w:jc w:val="center"/>
              <w:rPr>
                <w:rFonts w:ascii="Calibri" w:hAnsi="Calibri"/>
              </w:rPr>
            </w:pPr>
            <w:r w:rsidRPr="00C03DC0">
              <w:rPr>
                <w:rFonts w:ascii="Calibri" w:hAnsi="Calibri"/>
                <w:color w:val="000000"/>
              </w:rPr>
              <w:t>Team Meeting 3</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DC651" w14:textId="77777777" w:rsidR="00465BF8" w:rsidRPr="00C03DC0" w:rsidRDefault="00465BF8" w:rsidP="00BF4BD5">
            <w:pPr>
              <w:jc w:val="center"/>
              <w:rPr>
                <w:rFonts w:ascii="Calibri" w:hAnsi="Calibri"/>
              </w:rPr>
            </w:pPr>
            <w:r w:rsidRPr="00C03DC0">
              <w:rPr>
                <w:rFonts w:ascii="Calibri" w:hAnsi="Calibri"/>
                <w:color w:val="000000"/>
              </w:rPr>
              <w:t>Tem</w:t>
            </w: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DDAC7" w14:textId="77777777" w:rsidR="00465BF8" w:rsidRPr="00C03DC0" w:rsidRDefault="00465BF8" w:rsidP="00BF4BD5">
            <w:pPr>
              <w:jc w:val="center"/>
              <w:rPr>
                <w:rFonts w:ascii="Calibri" w:hAnsi="Calibri"/>
              </w:rPr>
            </w:pPr>
            <w:r w:rsidRPr="00C03DC0">
              <w:rPr>
                <w:rFonts w:ascii="Calibri" w:hAnsi="Calibri"/>
                <w:color w:val="000000"/>
              </w:rPr>
              <w:t>Tue 9/16/14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EFDD4" w14:textId="77777777" w:rsidR="00465BF8" w:rsidRPr="00C03DC0" w:rsidRDefault="00465BF8" w:rsidP="00BF4BD5">
            <w:pPr>
              <w:jc w:val="center"/>
              <w:rPr>
                <w:rFonts w:ascii="Calibri" w:hAnsi="Calibri"/>
              </w:rPr>
            </w:pPr>
            <w:r w:rsidRPr="00C03DC0">
              <w:rPr>
                <w:rFonts w:ascii="Calibri" w:hAnsi="Calibri"/>
                <w:color w:val="000000"/>
              </w:rPr>
              <w:t>Tue 9/16/14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C7977"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5EAD2447"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D7BF7" w14:textId="77777777" w:rsidR="00465BF8" w:rsidRPr="00C03DC0" w:rsidRDefault="00465BF8" w:rsidP="00BF4BD5">
            <w:pPr>
              <w:jc w:val="center"/>
              <w:rPr>
                <w:rFonts w:ascii="Calibri" w:hAnsi="Calibri"/>
              </w:rPr>
            </w:pPr>
            <w:r w:rsidRPr="00C03DC0">
              <w:rPr>
                <w:rFonts w:ascii="Calibri" w:hAnsi="Calibri"/>
                <w:color w:val="000000"/>
              </w:rPr>
              <w:t>1.6.4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993B0" w14:textId="77777777" w:rsidR="00465BF8" w:rsidRPr="00C03DC0" w:rsidRDefault="00465BF8" w:rsidP="00BF4BD5">
            <w:pPr>
              <w:jc w:val="center"/>
              <w:rPr>
                <w:rFonts w:ascii="Calibri" w:hAnsi="Calibri"/>
              </w:rPr>
            </w:pPr>
            <w:r w:rsidRPr="00C03DC0">
              <w:rPr>
                <w:rFonts w:ascii="Calibri" w:hAnsi="Calibri"/>
                <w:color w:val="000000"/>
              </w:rPr>
              <w:t>Team Meeting 4</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3A26C" w14:textId="77777777" w:rsidR="00465BF8" w:rsidRPr="00C03DC0" w:rsidRDefault="00465BF8" w:rsidP="00BF4BD5">
            <w:pPr>
              <w:jc w:val="center"/>
              <w:rPr>
                <w:rFonts w:ascii="Calibri" w:hAnsi="Calibri"/>
              </w:rPr>
            </w:pPr>
            <w:proofErr w:type="spellStart"/>
            <w:r w:rsidRPr="00C03DC0">
              <w:rPr>
                <w:rFonts w:ascii="Calibri" w:hAnsi="Calibri"/>
                <w:color w:val="000000"/>
              </w:rPr>
              <w:t>Carlos</w:t>
            </w:r>
            <w:proofErr w:type="gramStart"/>
            <w:r w:rsidRPr="00C03DC0">
              <w:rPr>
                <w:rFonts w:ascii="Calibri" w:hAnsi="Calibri"/>
                <w:color w:val="000000"/>
              </w:rPr>
              <w:t>,Joe,Karla</w:t>
            </w:r>
            <w:proofErr w:type="spellEnd"/>
            <w:proofErr w:type="gramEnd"/>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B011F" w14:textId="77777777" w:rsidR="00465BF8" w:rsidRPr="00C03DC0" w:rsidRDefault="00465BF8" w:rsidP="00BF4BD5">
            <w:pPr>
              <w:jc w:val="center"/>
              <w:rPr>
                <w:rFonts w:ascii="Calibri" w:hAnsi="Calibri"/>
              </w:rPr>
            </w:pPr>
            <w:r w:rsidRPr="00C03DC0">
              <w:rPr>
                <w:rFonts w:ascii="Calibri" w:hAnsi="Calibri"/>
                <w:color w:val="000000"/>
              </w:rPr>
              <w:t>Wed 9/24/14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CDB7" w14:textId="77777777" w:rsidR="00465BF8" w:rsidRPr="00C03DC0" w:rsidRDefault="00465BF8" w:rsidP="00BF4BD5">
            <w:pPr>
              <w:jc w:val="center"/>
              <w:rPr>
                <w:rFonts w:ascii="Calibri" w:hAnsi="Calibri"/>
              </w:rPr>
            </w:pPr>
            <w:r w:rsidRPr="00C03DC0">
              <w:rPr>
                <w:rFonts w:ascii="Calibri" w:hAnsi="Calibri"/>
                <w:color w:val="000000"/>
              </w:rPr>
              <w:t>Wed 9/24/14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EEBBF3"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54AAEC63"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5B12E" w14:textId="77777777" w:rsidR="00465BF8" w:rsidRPr="00C03DC0" w:rsidRDefault="00465BF8" w:rsidP="00BF4BD5">
            <w:pPr>
              <w:jc w:val="center"/>
              <w:rPr>
                <w:rFonts w:ascii="Calibri" w:hAnsi="Calibri"/>
              </w:rPr>
            </w:pPr>
            <w:r w:rsidRPr="00C03DC0">
              <w:rPr>
                <w:rFonts w:ascii="Calibri" w:hAnsi="Calibri"/>
                <w:color w:val="000000"/>
              </w:rPr>
              <w:t>1.6.5</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7AEF13" w14:textId="77777777" w:rsidR="00465BF8" w:rsidRPr="00C03DC0" w:rsidRDefault="00465BF8" w:rsidP="00BF4BD5">
            <w:pPr>
              <w:jc w:val="center"/>
              <w:rPr>
                <w:rFonts w:ascii="Calibri" w:hAnsi="Calibri"/>
              </w:rPr>
            </w:pPr>
            <w:r w:rsidRPr="00C03DC0">
              <w:rPr>
                <w:rFonts w:ascii="Calibri" w:hAnsi="Calibri"/>
                <w:color w:val="000000"/>
              </w:rPr>
              <w:t>Team Meeting 5</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32A309" w14:textId="77777777" w:rsidR="00465BF8" w:rsidRPr="00C03DC0" w:rsidRDefault="00465BF8" w:rsidP="00BF4BD5">
            <w:pPr>
              <w:jc w:val="center"/>
              <w:rPr>
                <w:rFonts w:ascii="Calibri" w:hAnsi="Calibri"/>
              </w:rPr>
            </w:pPr>
            <w:proofErr w:type="spellStart"/>
            <w:r w:rsidRPr="00C03DC0">
              <w:rPr>
                <w:rFonts w:ascii="Calibri" w:hAnsi="Calibri"/>
                <w:color w:val="000000"/>
              </w:rPr>
              <w:t>Carlos</w:t>
            </w:r>
            <w:proofErr w:type="gramStart"/>
            <w:r w:rsidRPr="00C03DC0">
              <w:rPr>
                <w:rFonts w:ascii="Calibri" w:hAnsi="Calibri"/>
                <w:color w:val="000000"/>
              </w:rPr>
              <w:t>,Joseph,Karla</w:t>
            </w:r>
            <w:proofErr w:type="spellEnd"/>
            <w:proofErr w:type="gramEnd"/>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58947" w14:textId="77777777" w:rsidR="00465BF8" w:rsidRPr="00C03DC0" w:rsidRDefault="00465BF8" w:rsidP="00BF4BD5">
            <w:pPr>
              <w:jc w:val="center"/>
              <w:rPr>
                <w:rFonts w:ascii="Calibri" w:hAnsi="Calibri"/>
              </w:rPr>
            </w:pPr>
            <w:r w:rsidRPr="00C03DC0">
              <w:rPr>
                <w:rFonts w:ascii="Calibri" w:hAnsi="Calibri"/>
                <w:color w:val="000000"/>
              </w:rPr>
              <w:t>Thu 9/25/14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0501F" w14:textId="77777777" w:rsidR="00465BF8" w:rsidRPr="00C03DC0" w:rsidRDefault="00465BF8" w:rsidP="00BF4BD5">
            <w:pPr>
              <w:jc w:val="center"/>
              <w:rPr>
                <w:rFonts w:ascii="Calibri" w:hAnsi="Calibri"/>
              </w:rPr>
            </w:pPr>
            <w:r w:rsidRPr="00C03DC0">
              <w:rPr>
                <w:rFonts w:ascii="Calibri" w:hAnsi="Calibri"/>
                <w:color w:val="000000"/>
              </w:rPr>
              <w:t>Thu 9/25/14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E7B3F"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0520D36E" w14:textId="77777777" w:rsidTr="00465BF8">
        <w:trPr>
          <w:trHeight w:val="145"/>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B7D43" w14:textId="77777777" w:rsidR="00465BF8" w:rsidRPr="00C03DC0" w:rsidRDefault="00465BF8" w:rsidP="00BF4BD5">
            <w:pPr>
              <w:jc w:val="center"/>
              <w:rPr>
                <w:rFonts w:ascii="Calibri" w:hAnsi="Calibri"/>
              </w:rPr>
            </w:pPr>
            <w:r w:rsidRPr="00C03DC0">
              <w:rPr>
                <w:rFonts w:ascii="Calibri" w:hAnsi="Calibri"/>
                <w:color w:val="000000"/>
              </w:rPr>
              <w:t>1.6.6</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15160" w14:textId="77777777" w:rsidR="00465BF8" w:rsidRPr="00C03DC0" w:rsidRDefault="00465BF8" w:rsidP="00BF4BD5">
            <w:pPr>
              <w:jc w:val="center"/>
              <w:rPr>
                <w:rFonts w:ascii="Calibri" w:hAnsi="Calibri"/>
              </w:rPr>
            </w:pPr>
            <w:r w:rsidRPr="00C03DC0">
              <w:rPr>
                <w:rFonts w:ascii="Calibri" w:hAnsi="Calibri"/>
                <w:color w:val="000000"/>
              </w:rPr>
              <w:t>Team Meeting 6</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BA824" w14:textId="77777777" w:rsidR="00465BF8" w:rsidRPr="00C03DC0" w:rsidRDefault="00465BF8" w:rsidP="00BF4BD5">
            <w:pPr>
              <w:jc w:val="center"/>
              <w:rPr>
                <w:rFonts w:ascii="Calibri" w:hAnsi="Calibri"/>
              </w:rPr>
            </w:pPr>
            <w:proofErr w:type="spellStart"/>
            <w:r w:rsidRPr="00C03DC0">
              <w:rPr>
                <w:rFonts w:ascii="Calibri" w:hAnsi="Calibri"/>
                <w:color w:val="000000"/>
              </w:rPr>
              <w:t>Carlos</w:t>
            </w:r>
            <w:proofErr w:type="gramStart"/>
            <w:r w:rsidRPr="00C03DC0">
              <w:rPr>
                <w:rFonts w:ascii="Calibri" w:hAnsi="Calibri"/>
                <w:color w:val="000000"/>
              </w:rPr>
              <w:t>,Joe,Karla</w:t>
            </w:r>
            <w:proofErr w:type="spellEnd"/>
            <w:proofErr w:type="gramEnd"/>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CE45DE" w14:textId="77777777" w:rsidR="00465BF8" w:rsidRPr="00C03DC0" w:rsidRDefault="00465BF8" w:rsidP="00BF4BD5">
            <w:pPr>
              <w:jc w:val="center"/>
              <w:rPr>
                <w:rFonts w:ascii="Calibri" w:hAnsi="Calibri"/>
              </w:rPr>
            </w:pPr>
            <w:r w:rsidRPr="00C03DC0">
              <w:rPr>
                <w:rFonts w:ascii="Calibri" w:hAnsi="Calibri"/>
                <w:color w:val="000000"/>
              </w:rPr>
              <w:t>Fri 9/26/14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B38DA" w14:textId="77777777" w:rsidR="00465BF8" w:rsidRPr="00C03DC0" w:rsidRDefault="00465BF8" w:rsidP="00BF4BD5">
            <w:pPr>
              <w:jc w:val="center"/>
              <w:rPr>
                <w:rFonts w:ascii="Calibri" w:hAnsi="Calibri"/>
              </w:rPr>
            </w:pPr>
            <w:r w:rsidRPr="00C03DC0">
              <w:rPr>
                <w:rFonts w:ascii="Calibri" w:hAnsi="Calibri"/>
                <w:color w:val="000000"/>
              </w:rPr>
              <w:t>Fri 9/26/14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A0EFEB"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7F5E00CC"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BDA42" w14:textId="77777777" w:rsidR="00465BF8" w:rsidRPr="00C03DC0" w:rsidRDefault="00465BF8" w:rsidP="00BF4BD5">
            <w:pPr>
              <w:jc w:val="center"/>
              <w:rPr>
                <w:rFonts w:ascii="Calibri" w:hAnsi="Calibri"/>
              </w:rPr>
            </w:pPr>
            <w:r w:rsidRPr="00C03DC0">
              <w:rPr>
                <w:rFonts w:ascii="Calibri" w:hAnsi="Calibri"/>
                <w:color w:val="000000"/>
              </w:rPr>
              <w:t>1.6.7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0F1C3" w14:textId="77777777" w:rsidR="00465BF8" w:rsidRPr="00C03DC0" w:rsidRDefault="00465BF8" w:rsidP="00BF4BD5">
            <w:pPr>
              <w:jc w:val="center"/>
              <w:rPr>
                <w:rFonts w:ascii="Calibri" w:hAnsi="Calibri"/>
              </w:rPr>
            </w:pPr>
            <w:r w:rsidRPr="00C03DC0">
              <w:rPr>
                <w:rFonts w:ascii="Calibri" w:hAnsi="Calibri"/>
                <w:color w:val="000000"/>
              </w:rPr>
              <w:t>Team Meeting 7</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7B33C" w14:textId="77777777" w:rsidR="00465BF8" w:rsidRPr="00C03DC0" w:rsidRDefault="00465BF8" w:rsidP="00BF4BD5">
            <w:pPr>
              <w:jc w:val="center"/>
              <w:rPr>
                <w:rFonts w:ascii="Calibri" w:hAnsi="Calibri"/>
              </w:rPr>
            </w:pPr>
            <w:proofErr w:type="spellStart"/>
            <w:r w:rsidRPr="00C03DC0">
              <w:rPr>
                <w:rFonts w:ascii="Calibri" w:hAnsi="Calibri"/>
                <w:color w:val="000000"/>
              </w:rPr>
              <w:t>Joseph</w:t>
            </w:r>
            <w:proofErr w:type="gramStart"/>
            <w:r w:rsidRPr="00C03DC0">
              <w:rPr>
                <w:rFonts w:ascii="Calibri" w:hAnsi="Calibri"/>
                <w:color w:val="000000"/>
              </w:rPr>
              <w:t>,Karla</w:t>
            </w:r>
            <w:proofErr w:type="spellEnd"/>
            <w:proofErr w:type="gramEnd"/>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3E620" w14:textId="77777777" w:rsidR="00465BF8" w:rsidRPr="00C03DC0" w:rsidRDefault="00465BF8" w:rsidP="00BF4BD5">
            <w:pPr>
              <w:jc w:val="center"/>
              <w:rPr>
                <w:rFonts w:ascii="Calibri" w:hAnsi="Calibri"/>
              </w:rPr>
            </w:pPr>
            <w:r w:rsidRPr="00C03DC0">
              <w:rPr>
                <w:rFonts w:ascii="Calibri" w:hAnsi="Calibri"/>
                <w:color w:val="000000"/>
              </w:rPr>
              <w:t>Thu 10/2/14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057F4" w14:textId="77777777" w:rsidR="00465BF8" w:rsidRPr="00C03DC0" w:rsidRDefault="00465BF8" w:rsidP="00BF4BD5">
            <w:pPr>
              <w:jc w:val="center"/>
              <w:rPr>
                <w:rFonts w:ascii="Calibri" w:hAnsi="Calibri"/>
              </w:rPr>
            </w:pPr>
            <w:r w:rsidRPr="00C03DC0">
              <w:rPr>
                <w:rFonts w:ascii="Calibri" w:hAnsi="Calibri"/>
                <w:color w:val="000000"/>
              </w:rPr>
              <w:t>Thu 10/2/14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B0F12"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628527CE"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519B74" w14:textId="77777777" w:rsidR="00465BF8" w:rsidRPr="00C03DC0" w:rsidRDefault="00465BF8" w:rsidP="00BF4BD5">
            <w:pPr>
              <w:jc w:val="center"/>
              <w:rPr>
                <w:rFonts w:ascii="Calibri" w:hAnsi="Calibri"/>
              </w:rPr>
            </w:pPr>
            <w:r w:rsidRPr="00C03DC0">
              <w:rPr>
                <w:rFonts w:ascii="Calibri" w:hAnsi="Calibri"/>
                <w:b/>
                <w:bCs/>
                <w:color w:val="000000"/>
              </w:rPr>
              <w:lastRenderedPageBreak/>
              <w:t>1.7</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C58908" w14:textId="77777777" w:rsidR="00465BF8" w:rsidRPr="00C03DC0" w:rsidRDefault="00465BF8" w:rsidP="00BF4BD5">
            <w:pPr>
              <w:jc w:val="center"/>
              <w:rPr>
                <w:rFonts w:ascii="Calibri" w:hAnsi="Calibri"/>
              </w:rPr>
            </w:pPr>
            <w:r w:rsidRPr="00C03DC0">
              <w:rPr>
                <w:rFonts w:ascii="Calibri" w:hAnsi="Calibri"/>
                <w:b/>
                <w:bCs/>
                <w:color w:val="000000"/>
              </w:rPr>
              <w:t>Sponsor Meetings</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6D439"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839CB" w14:textId="77777777" w:rsidR="00465BF8" w:rsidRPr="00C03DC0" w:rsidRDefault="00465BF8" w:rsidP="00BF4BD5">
            <w:pPr>
              <w:jc w:val="center"/>
              <w:rPr>
                <w:rFonts w:ascii="Calibri" w:hAnsi="Calibri"/>
              </w:rPr>
            </w:pPr>
            <w:r w:rsidRPr="00C03DC0">
              <w:rPr>
                <w:rFonts w:ascii="Calibri" w:hAnsi="Calibri"/>
                <w:b/>
                <w:bCs/>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DE53B" w14:textId="77777777" w:rsidR="00465BF8" w:rsidRPr="00C03DC0" w:rsidRDefault="00465BF8" w:rsidP="00BF4BD5">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FE306"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54EA1C6D"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506BE" w14:textId="77777777" w:rsidR="00465BF8" w:rsidRPr="00C03DC0" w:rsidRDefault="00465BF8" w:rsidP="00BF4BD5">
            <w:pPr>
              <w:jc w:val="center"/>
              <w:rPr>
                <w:rFonts w:ascii="Calibri" w:hAnsi="Calibri"/>
              </w:rPr>
            </w:pPr>
            <w:r w:rsidRPr="00C03DC0">
              <w:rPr>
                <w:rFonts w:ascii="Calibri" w:hAnsi="Calibri"/>
                <w:b/>
                <w:bCs/>
                <w:color w:val="000000"/>
              </w:rPr>
              <w:t>1.8</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078FF" w14:textId="77777777" w:rsidR="00465BF8" w:rsidRPr="00C03DC0" w:rsidRDefault="00465BF8" w:rsidP="00BF4BD5">
            <w:pPr>
              <w:jc w:val="center"/>
              <w:rPr>
                <w:rFonts w:ascii="Calibri" w:hAnsi="Calibri"/>
              </w:rPr>
            </w:pPr>
            <w:r w:rsidRPr="00C03DC0">
              <w:rPr>
                <w:rFonts w:ascii="Calibri" w:hAnsi="Calibri"/>
                <w:b/>
                <w:bCs/>
                <w:color w:val="000000"/>
              </w:rPr>
              <w:t>Team Status Report</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E9D89"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E74E0" w14:textId="77777777" w:rsidR="00465BF8" w:rsidRPr="00C03DC0" w:rsidRDefault="00465BF8" w:rsidP="00BF4BD5">
            <w:pPr>
              <w:jc w:val="center"/>
              <w:rPr>
                <w:rFonts w:ascii="Calibri" w:hAnsi="Calibri"/>
              </w:rPr>
            </w:pPr>
            <w:r w:rsidRPr="00C03DC0">
              <w:rPr>
                <w:rFonts w:ascii="Calibri" w:hAnsi="Calibri"/>
                <w:b/>
                <w:bCs/>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682A1" w14:textId="77777777" w:rsidR="00465BF8" w:rsidRPr="00C03DC0" w:rsidRDefault="00465BF8" w:rsidP="00BF4BD5">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E1860" w14:textId="77777777" w:rsidR="00465BF8" w:rsidRPr="00C03DC0" w:rsidRDefault="00465BF8" w:rsidP="00BF4BD5">
            <w:pPr>
              <w:jc w:val="center"/>
              <w:rPr>
                <w:rFonts w:ascii="Calibri" w:hAnsi="Calibri"/>
              </w:rPr>
            </w:pPr>
            <w:r w:rsidRPr="00C03DC0">
              <w:rPr>
                <w:rFonts w:ascii="Calibri" w:hAnsi="Calibri"/>
                <w:b/>
                <w:bCs/>
                <w:color w:val="000000"/>
              </w:rPr>
              <w:t>100%</w:t>
            </w:r>
          </w:p>
        </w:tc>
      </w:tr>
      <w:tr w:rsidR="00465BF8" w:rsidRPr="00C03DC0" w14:paraId="0FB15AC4"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15DB0" w14:textId="77777777" w:rsidR="00465BF8" w:rsidRPr="00C03DC0" w:rsidRDefault="00465BF8" w:rsidP="00BF4BD5">
            <w:pPr>
              <w:jc w:val="center"/>
              <w:rPr>
                <w:rFonts w:ascii="Calibri" w:hAnsi="Calibri"/>
              </w:rPr>
            </w:pPr>
            <w:r w:rsidRPr="00C03DC0">
              <w:rPr>
                <w:rFonts w:ascii="Calibri" w:hAnsi="Calibri"/>
                <w:color w:val="000000"/>
              </w:rPr>
              <w:t>1.8.1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3E57B" w14:textId="77777777" w:rsidR="00465BF8" w:rsidRPr="00C03DC0" w:rsidRDefault="00465BF8" w:rsidP="00BF4BD5">
            <w:pPr>
              <w:jc w:val="center"/>
              <w:rPr>
                <w:rFonts w:ascii="Calibri" w:hAnsi="Calibri"/>
              </w:rPr>
            </w:pPr>
            <w:r w:rsidRPr="00C03DC0">
              <w:rPr>
                <w:rFonts w:ascii="Calibri" w:hAnsi="Calibri"/>
                <w:color w:val="000000"/>
              </w:rPr>
              <w:t>Status Report 1</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077088"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4EADE"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34234"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FB2F6"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40B86A5E" w14:textId="77777777" w:rsidTr="00465BF8">
        <w:trPr>
          <w:trHeight w:val="702"/>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3CB0D" w14:textId="77777777" w:rsidR="00465BF8" w:rsidRPr="00C03DC0" w:rsidRDefault="00465BF8" w:rsidP="00BF4BD5">
            <w:pPr>
              <w:jc w:val="center"/>
              <w:rPr>
                <w:rFonts w:ascii="Calibri" w:hAnsi="Calibri"/>
              </w:rPr>
            </w:pPr>
            <w:r w:rsidRPr="00C03DC0">
              <w:rPr>
                <w:rFonts w:ascii="Calibri" w:hAnsi="Calibri"/>
                <w:color w:val="000000"/>
              </w:rPr>
              <w:t>1.8.2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C16DE4" w14:textId="77777777" w:rsidR="00465BF8" w:rsidRPr="00C03DC0" w:rsidRDefault="00465BF8" w:rsidP="00BF4BD5">
            <w:pPr>
              <w:jc w:val="center"/>
              <w:rPr>
                <w:rFonts w:ascii="Calibri" w:hAnsi="Calibri"/>
              </w:rPr>
            </w:pPr>
            <w:r w:rsidRPr="00C03DC0">
              <w:rPr>
                <w:rFonts w:ascii="Calibri" w:hAnsi="Calibri"/>
                <w:color w:val="000000"/>
              </w:rPr>
              <w:t>Status Report 2</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A19833"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8A43C" w14:textId="77777777" w:rsidR="00465BF8" w:rsidRPr="00C03DC0" w:rsidRDefault="00465BF8" w:rsidP="00BF4BD5">
            <w:pPr>
              <w:jc w:val="center"/>
              <w:rPr>
                <w:rFonts w:ascii="Calibri" w:hAnsi="Calibri"/>
              </w:rPr>
            </w:pPr>
            <w:r w:rsidRPr="00C03DC0">
              <w:rPr>
                <w:rFonts w:ascii="Calibri" w:hAnsi="Calibri"/>
                <w:color w:val="000000"/>
              </w:rPr>
              <w:t>Fri 9/26/14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1651E" w14:textId="77777777" w:rsidR="00465BF8" w:rsidRPr="00C03DC0" w:rsidRDefault="00465BF8" w:rsidP="00BF4BD5">
            <w:pPr>
              <w:jc w:val="center"/>
              <w:rPr>
                <w:rFonts w:ascii="Calibri" w:hAnsi="Calibri"/>
              </w:rPr>
            </w:pPr>
            <w:r w:rsidRPr="00C03DC0">
              <w:rPr>
                <w:rFonts w:ascii="Calibri" w:hAnsi="Calibri"/>
                <w:color w:val="000000"/>
              </w:rPr>
              <w:t>Fri 9/26/14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10924" w14:textId="77777777" w:rsidR="00465BF8" w:rsidRPr="00C03DC0" w:rsidRDefault="00465BF8" w:rsidP="00BF4BD5">
            <w:pPr>
              <w:jc w:val="center"/>
              <w:rPr>
                <w:rFonts w:ascii="Calibri" w:hAnsi="Calibri"/>
              </w:rPr>
            </w:pPr>
            <w:r w:rsidRPr="00C03DC0">
              <w:rPr>
                <w:rFonts w:ascii="Calibri" w:hAnsi="Calibri"/>
                <w:color w:val="000000"/>
              </w:rPr>
              <w:t>100%</w:t>
            </w:r>
          </w:p>
        </w:tc>
      </w:tr>
      <w:tr w:rsidR="00465BF8" w:rsidRPr="00C03DC0" w14:paraId="39B37E1C" w14:textId="77777777" w:rsidTr="00465BF8">
        <w:trPr>
          <w:trHeight w:val="10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56C24" w14:textId="77777777" w:rsidR="00465BF8" w:rsidRPr="00C03DC0" w:rsidRDefault="00465BF8" w:rsidP="00BF4BD5">
            <w:pPr>
              <w:jc w:val="center"/>
              <w:rPr>
                <w:rFonts w:ascii="Calibri" w:hAnsi="Calibri"/>
              </w:rPr>
            </w:pPr>
            <w:r w:rsidRPr="00C03DC0">
              <w:rPr>
                <w:rFonts w:ascii="Calibri" w:hAnsi="Calibri"/>
                <w:b/>
                <w:bCs/>
                <w:color w:val="000000"/>
              </w:rPr>
              <w:t>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292AA" w14:textId="77777777" w:rsidR="00465BF8" w:rsidRPr="00C03DC0" w:rsidRDefault="00465BF8" w:rsidP="00BF4BD5">
            <w:pPr>
              <w:jc w:val="center"/>
              <w:rPr>
                <w:rFonts w:ascii="Calibri" w:hAnsi="Calibri"/>
              </w:rPr>
            </w:pPr>
            <w:r w:rsidRPr="00C03DC0">
              <w:rPr>
                <w:rFonts w:ascii="Calibri" w:hAnsi="Calibri"/>
                <w:b/>
                <w:bCs/>
                <w:color w:val="000000"/>
              </w:rPr>
              <w:t>Phase II (Senior Design 2)</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1920D"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CADCD" w14:textId="77777777" w:rsidR="00465BF8" w:rsidRPr="00C03DC0" w:rsidRDefault="00465BF8" w:rsidP="00BF4BD5">
            <w:pPr>
              <w:jc w:val="center"/>
              <w:rPr>
                <w:rFonts w:ascii="Calibri" w:hAnsi="Calibri"/>
              </w:rPr>
            </w:pPr>
            <w:r w:rsidRPr="00C03DC0">
              <w:rPr>
                <w:rFonts w:ascii="Calibri" w:hAnsi="Calibri"/>
                <w:b/>
                <w:bCs/>
                <w:color w:val="000000"/>
              </w:rPr>
              <w:t>Beginning of Spring 2015</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46A57" w14:textId="77777777" w:rsidR="00465BF8" w:rsidRPr="00C03DC0" w:rsidRDefault="00465BF8" w:rsidP="00BF4BD5">
            <w:pPr>
              <w:jc w:val="center"/>
              <w:rPr>
                <w:rFonts w:ascii="Calibri" w:hAnsi="Calibri"/>
              </w:rPr>
            </w:pPr>
            <w:r w:rsidRPr="00C03DC0">
              <w:rPr>
                <w:rFonts w:ascii="Calibri" w:hAnsi="Calibri"/>
                <w:b/>
                <w:bCs/>
                <w:color w:val="000000"/>
              </w:rPr>
              <w:t>End of Spring 2015</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04F6B"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2597B86E"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F9C187" w14:textId="77777777" w:rsidR="00465BF8" w:rsidRPr="00C03DC0" w:rsidRDefault="00465BF8" w:rsidP="00BF4BD5">
            <w:pPr>
              <w:jc w:val="center"/>
              <w:rPr>
                <w:rFonts w:ascii="Calibri" w:hAnsi="Calibri"/>
              </w:rPr>
            </w:pPr>
            <w:r w:rsidRPr="00C03DC0">
              <w:rPr>
                <w:rFonts w:ascii="Calibri" w:hAnsi="Calibri"/>
                <w:b/>
                <w:bCs/>
                <w:color w:val="000000"/>
              </w:rPr>
              <w:t>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822B37" w14:textId="77777777" w:rsidR="00465BF8" w:rsidRPr="00C03DC0" w:rsidRDefault="00465BF8" w:rsidP="00BF4BD5">
            <w:pPr>
              <w:jc w:val="center"/>
              <w:rPr>
                <w:rFonts w:ascii="Calibri" w:hAnsi="Calibri"/>
              </w:rPr>
            </w:pPr>
            <w:r w:rsidRPr="00C03DC0">
              <w:rPr>
                <w:rFonts w:ascii="Calibri" w:hAnsi="Calibri"/>
                <w:b/>
                <w:bCs/>
                <w:color w:val="000000"/>
              </w:rPr>
              <w:t>Project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0A849"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4C10C" w14:textId="77777777" w:rsidR="00465BF8" w:rsidRPr="00C03DC0" w:rsidRDefault="00465BF8" w:rsidP="00BF4BD5">
            <w:pPr>
              <w:jc w:val="center"/>
              <w:rPr>
                <w:rFonts w:ascii="Calibri" w:hAnsi="Calibri"/>
              </w:rPr>
            </w:pPr>
            <w:r w:rsidRPr="00C03DC0">
              <w:rPr>
                <w:rFonts w:ascii="Calibri" w:hAnsi="Calibri"/>
                <w:b/>
                <w:bCs/>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EE2F9" w14:textId="77777777" w:rsidR="00465BF8" w:rsidRPr="00C03DC0" w:rsidRDefault="00465BF8" w:rsidP="00BF4BD5">
            <w:pPr>
              <w:jc w:val="center"/>
              <w:rPr>
                <w:rFonts w:ascii="Calibri" w:hAnsi="Calibri"/>
              </w:rPr>
            </w:pPr>
            <w:r w:rsidRPr="00C03DC0">
              <w:rPr>
                <w:rFonts w:ascii="Calibri" w:hAnsi="Calibri"/>
                <w:b/>
                <w:bCs/>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61671" w14:textId="77777777" w:rsidR="00465BF8" w:rsidRPr="00C03DC0" w:rsidRDefault="00465BF8" w:rsidP="00BF4BD5">
            <w:pPr>
              <w:jc w:val="center"/>
              <w:rPr>
                <w:rFonts w:ascii="Calibri" w:hAnsi="Calibri"/>
              </w:rPr>
            </w:pPr>
            <w:r w:rsidRPr="00C03DC0">
              <w:rPr>
                <w:rFonts w:ascii="Calibri" w:hAnsi="Calibri"/>
                <w:b/>
                <w:bCs/>
                <w:color w:val="000000"/>
              </w:rPr>
              <w:t>0%</w:t>
            </w:r>
          </w:p>
        </w:tc>
      </w:tr>
      <w:tr w:rsidR="00465BF8" w:rsidRPr="00C03DC0" w14:paraId="24F27BF4"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B2376" w14:textId="77777777" w:rsidR="00465BF8" w:rsidRPr="00C03DC0" w:rsidRDefault="00465BF8" w:rsidP="00BF4BD5">
            <w:pPr>
              <w:jc w:val="center"/>
              <w:rPr>
                <w:rFonts w:ascii="Calibri" w:hAnsi="Calibri"/>
              </w:rPr>
            </w:pPr>
            <w:r w:rsidRPr="00C03DC0">
              <w:rPr>
                <w:rFonts w:ascii="Calibri" w:hAnsi="Calibri"/>
                <w:color w:val="000000"/>
              </w:rPr>
              <w:t>3.1</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C34FE" w14:textId="77777777" w:rsidR="00465BF8" w:rsidRPr="00C03DC0" w:rsidRDefault="00465BF8" w:rsidP="00BF4BD5">
            <w:pPr>
              <w:jc w:val="center"/>
              <w:rPr>
                <w:rFonts w:ascii="Calibri" w:hAnsi="Calibri"/>
              </w:rPr>
            </w:pPr>
            <w:r w:rsidRPr="00C03DC0">
              <w:rPr>
                <w:rFonts w:ascii="Calibri" w:hAnsi="Calibri"/>
                <w:color w:val="000000"/>
              </w:rPr>
              <w:t>Carlos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9C6EB"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810CA0"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E1524" w14:textId="77777777" w:rsidR="00465BF8" w:rsidRPr="00C03DC0" w:rsidRDefault="00465BF8" w:rsidP="00BF4BD5">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DD6B3"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07C37617"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9FAD6" w14:textId="77777777" w:rsidR="00465BF8" w:rsidRPr="00C03DC0" w:rsidRDefault="00465BF8" w:rsidP="00BF4BD5">
            <w:pPr>
              <w:jc w:val="center"/>
              <w:rPr>
                <w:rFonts w:ascii="Calibri" w:hAnsi="Calibri"/>
              </w:rPr>
            </w:pPr>
            <w:r w:rsidRPr="00C03DC0">
              <w:rPr>
                <w:rFonts w:ascii="Calibri" w:hAnsi="Calibri"/>
                <w:color w:val="000000"/>
              </w:rPr>
              <w:t>3.2</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8AA41" w14:textId="77777777" w:rsidR="00465BF8" w:rsidRPr="00C03DC0" w:rsidRDefault="00465BF8" w:rsidP="00BF4BD5">
            <w:pPr>
              <w:jc w:val="center"/>
              <w:rPr>
                <w:rFonts w:ascii="Calibri" w:hAnsi="Calibri"/>
              </w:rPr>
            </w:pPr>
            <w:r w:rsidRPr="00C03DC0">
              <w:rPr>
                <w:rFonts w:ascii="Calibri" w:hAnsi="Calibri"/>
                <w:color w:val="000000"/>
              </w:rPr>
              <w:t>Karla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8302A"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CB012"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3B8333" w14:textId="77777777" w:rsidR="00465BF8" w:rsidRPr="00C03DC0" w:rsidRDefault="00465BF8" w:rsidP="00BF4BD5">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24FB24"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6752060A"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5F3F2" w14:textId="77777777" w:rsidR="00465BF8" w:rsidRPr="00C03DC0" w:rsidRDefault="00465BF8" w:rsidP="00BF4BD5">
            <w:pPr>
              <w:jc w:val="center"/>
              <w:rPr>
                <w:rFonts w:ascii="Calibri" w:hAnsi="Calibri"/>
              </w:rPr>
            </w:pPr>
            <w:r w:rsidRPr="00C03DC0">
              <w:rPr>
                <w:rFonts w:ascii="Calibri" w:hAnsi="Calibri"/>
                <w:color w:val="000000"/>
              </w:rPr>
              <w:t>3.3</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C6F78" w14:textId="77777777" w:rsidR="00465BF8" w:rsidRPr="00C03DC0" w:rsidRDefault="00465BF8" w:rsidP="00BF4BD5">
            <w:pPr>
              <w:jc w:val="center"/>
              <w:rPr>
                <w:rFonts w:ascii="Calibri" w:hAnsi="Calibri"/>
              </w:rPr>
            </w:pPr>
            <w:r w:rsidRPr="00C03DC0">
              <w:rPr>
                <w:rFonts w:ascii="Calibri" w:hAnsi="Calibri"/>
                <w:color w:val="000000"/>
              </w:rPr>
              <w:t>Joe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D1F71"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7C0B84"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29C26" w14:textId="77777777" w:rsidR="00465BF8" w:rsidRPr="00C03DC0" w:rsidRDefault="00465BF8" w:rsidP="00BF4BD5">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D2571" w14:textId="77777777" w:rsidR="00465BF8" w:rsidRPr="00C03DC0" w:rsidRDefault="00465BF8" w:rsidP="00BF4BD5">
            <w:pPr>
              <w:jc w:val="center"/>
              <w:rPr>
                <w:rFonts w:ascii="Calibri" w:hAnsi="Calibri"/>
              </w:rPr>
            </w:pPr>
            <w:r w:rsidRPr="00C03DC0">
              <w:rPr>
                <w:rFonts w:ascii="Calibri" w:hAnsi="Calibri"/>
                <w:color w:val="000000"/>
              </w:rPr>
              <w:t>0%</w:t>
            </w:r>
          </w:p>
        </w:tc>
      </w:tr>
      <w:tr w:rsidR="00465BF8" w:rsidRPr="00C03DC0" w14:paraId="432CDA66" w14:textId="77777777" w:rsidTr="00465BF8">
        <w:trPr>
          <w:trHeight w:val="713"/>
          <w:jc w:val="center"/>
        </w:trPr>
        <w:tc>
          <w:tcPr>
            <w:tcW w:w="8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E8AFE" w14:textId="77777777" w:rsidR="00465BF8" w:rsidRPr="00C03DC0" w:rsidRDefault="00465BF8" w:rsidP="00BF4BD5">
            <w:pPr>
              <w:jc w:val="center"/>
              <w:rPr>
                <w:rFonts w:ascii="Calibri" w:hAnsi="Calibri"/>
              </w:rPr>
            </w:pPr>
            <w:r w:rsidRPr="00C03DC0">
              <w:rPr>
                <w:rFonts w:ascii="Calibri" w:hAnsi="Calibri"/>
                <w:color w:val="000000"/>
              </w:rPr>
              <w:t>3.4</w:t>
            </w:r>
          </w:p>
        </w:tc>
        <w:tc>
          <w:tcPr>
            <w:tcW w:w="18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7188D" w14:textId="77777777" w:rsidR="00465BF8" w:rsidRPr="00C03DC0" w:rsidRDefault="00465BF8" w:rsidP="00BF4BD5">
            <w:pPr>
              <w:jc w:val="center"/>
              <w:rPr>
                <w:rFonts w:ascii="Calibri" w:hAnsi="Calibri"/>
              </w:rPr>
            </w:pPr>
            <w:r w:rsidRPr="00C03DC0">
              <w:rPr>
                <w:rFonts w:ascii="Calibri" w:hAnsi="Calibri"/>
                <w:color w:val="000000"/>
              </w:rPr>
              <w:t>Joseph Research</w:t>
            </w:r>
          </w:p>
        </w:tc>
        <w:tc>
          <w:tcPr>
            <w:tcW w:w="191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5B0BE" w14:textId="77777777" w:rsidR="00465BF8" w:rsidRPr="00C03DC0" w:rsidRDefault="00465BF8" w:rsidP="00BF4BD5">
            <w:pPr>
              <w:jc w:val="center"/>
              <w:rPr>
                <w:rFonts w:ascii="Calibri" w:hAnsi="Calibri"/>
              </w:rPr>
            </w:pPr>
          </w:p>
        </w:tc>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7A227F" w14:textId="77777777" w:rsidR="00465BF8" w:rsidRPr="00C03DC0" w:rsidRDefault="00465BF8" w:rsidP="00BF4BD5">
            <w:pPr>
              <w:jc w:val="center"/>
              <w:rPr>
                <w:rFonts w:ascii="Calibri" w:hAnsi="Calibri"/>
              </w:rPr>
            </w:pPr>
            <w:r w:rsidRPr="00C03DC0">
              <w:rPr>
                <w:rFonts w:ascii="Calibri" w:hAnsi="Calibri"/>
                <w:color w:val="000000"/>
              </w:rPr>
              <w:t>Fri 9/12/14</w:t>
            </w:r>
          </w:p>
        </w:tc>
        <w:tc>
          <w:tcPr>
            <w:tcW w:w="10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8A21D3" w14:textId="77777777" w:rsidR="00465BF8" w:rsidRPr="00C03DC0" w:rsidRDefault="00465BF8" w:rsidP="00BF4BD5">
            <w:pPr>
              <w:jc w:val="center"/>
              <w:rPr>
                <w:rFonts w:ascii="Calibri" w:hAnsi="Calibri"/>
              </w:rPr>
            </w:pPr>
            <w:r w:rsidRPr="00C03DC0">
              <w:rPr>
                <w:rFonts w:ascii="Calibri" w:hAnsi="Calibri"/>
                <w:color w:val="000000"/>
              </w:rPr>
              <w:t>Wed 12/10/14</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084A1" w14:textId="77777777" w:rsidR="00465BF8" w:rsidRPr="00C03DC0" w:rsidRDefault="00465BF8" w:rsidP="00BF4BD5">
            <w:pPr>
              <w:jc w:val="center"/>
              <w:rPr>
                <w:rFonts w:ascii="Calibri" w:hAnsi="Calibri"/>
              </w:rPr>
            </w:pPr>
            <w:r w:rsidRPr="00C03DC0">
              <w:rPr>
                <w:rFonts w:ascii="Calibri" w:hAnsi="Calibri"/>
                <w:color w:val="000000"/>
              </w:rPr>
              <w:t>0%</w:t>
            </w:r>
          </w:p>
        </w:tc>
      </w:tr>
    </w:tbl>
    <w:p w14:paraId="5007B9F4" w14:textId="77777777" w:rsidR="00DC71B4" w:rsidRPr="006E6888" w:rsidRDefault="00DC71B4" w:rsidP="00DC71B4">
      <w:pPr>
        <w:jc w:val="both"/>
      </w:pPr>
    </w:p>
    <w:p w14:paraId="20B74C0A" w14:textId="5375B210" w:rsidR="7839DA7D" w:rsidRPr="006E6888" w:rsidRDefault="00DC71B4" w:rsidP="00DC71B4">
      <w:pPr>
        <w:jc w:val="center"/>
      </w:pPr>
      <w:r w:rsidRPr="006E6888">
        <w:rPr>
          <w:b/>
          <w:bCs/>
        </w:rPr>
        <w:t>Table 6-2 Detailed Project Schedule</w:t>
      </w:r>
    </w:p>
    <w:p w14:paraId="11E81D86" w14:textId="426F0F1D" w:rsidR="001414E7" w:rsidRPr="006E6888" w:rsidRDefault="001414E7" w:rsidP="001B26B4">
      <w:pPr>
        <w:pStyle w:val="Heading1"/>
      </w:pPr>
      <w:bookmarkStart w:id="25" w:name="_Toc392770375"/>
      <w:r w:rsidRPr="006E6888">
        <w:lastRenderedPageBreak/>
        <w:t>Quality Management Plan</w:t>
      </w:r>
      <w:bookmarkEnd w:id="25"/>
      <w:r w:rsidR="008F163F">
        <w:t xml:space="preserve"> --DONE</w:t>
      </w:r>
    </w:p>
    <w:p w14:paraId="60F1B039" w14:textId="395C14E6" w:rsidR="3527F051" w:rsidRPr="006E6888" w:rsidRDefault="00186A61" w:rsidP="001B26B4">
      <w:pPr>
        <w:pStyle w:val="Heading2"/>
      </w:pPr>
      <w:bookmarkStart w:id="26" w:name="_Toc392770376"/>
      <w:r w:rsidRPr="006E6888">
        <w:t>Introduction</w:t>
      </w:r>
      <w:bookmarkEnd w:id="26"/>
    </w:p>
    <w:p w14:paraId="0E3C245B" w14:textId="16333B0F" w:rsidR="3527F051" w:rsidRPr="006E6888" w:rsidRDefault="008F163F" w:rsidP="00186A61">
      <w:pPr>
        <w:ind w:left="576"/>
      </w:pPr>
      <w:r>
        <w:t>The quality management plan’s purpose is to establish an acceptable level of quality for the project. The baseline standard for quality is the system requirements specification document, which compiles customer and developer requirements into a streamlined presentation to be referred to for guidance by the development team. Features necessary to attain a proper level of quality are the primary focus of this plan</w:t>
      </w:r>
      <w:r w:rsidR="22AE2EAF" w:rsidRPr="006E6888">
        <w:t xml:space="preserve">. </w:t>
      </w:r>
    </w:p>
    <w:p w14:paraId="6D956A5A" w14:textId="70466CA8" w:rsidR="3527F051" w:rsidRPr="006E6888" w:rsidRDefault="00186A61" w:rsidP="001B26B4">
      <w:pPr>
        <w:pStyle w:val="Heading2"/>
      </w:pPr>
      <w:bookmarkStart w:id="27" w:name="_Toc392770377"/>
      <w:r w:rsidRPr="006E6888">
        <w:t>Documentation</w:t>
      </w:r>
      <w:bookmarkEnd w:id="27"/>
    </w:p>
    <w:p w14:paraId="69DF140D" w14:textId="2E47E976" w:rsidR="3527F051" w:rsidRPr="006E6888" w:rsidRDefault="008F163F" w:rsidP="00186A61">
      <w:pPr>
        <w:ind w:left="576"/>
      </w:pPr>
      <w:r>
        <w:t>Documentation of the project is organized and kept together through the use of a subversion suppository on Github.com, and final versions of the documentation will be stored on a publicly visible Google drive account. Rough drafts will be read and finalized by the team’s document reviewer so as to keep a level of coherence within the documentation. Revisions will go through the same process, and the thoughts and perspectives of each individual team member will be available upon request from their engineering notebook</w:t>
      </w:r>
      <w:r w:rsidR="7AAC3396" w:rsidRPr="006E6888">
        <w:t xml:space="preserve">.  </w:t>
      </w:r>
    </w:p>
    <w:p w14:paraId="09D5829A" w14:textId="1E2E21DC" w:rsidR="3527F051" w:rsidRPr="006E6888" w:rsidRDefault="00186A61" w:rsidP="001B26B4">
      <w:pPr>
        <w:pStyle w:val="Heading2"/>
      </w:pPr>
      <w:bookmarkStart w:id="28" w:name="_Toc392770378"/>
      <w:r w:rsidRPr="006E6888">
        <w:t>Software</w:t>
      </w:r>
      <w:bookmarkEnd w:id="28"/>
    </w:p>
    <w:p w14:paraId="207205E3" w14:textId="402599DE" w:rsidR="3527F051" w:rsidRPr="006E6888" w:rsidRDefault="008F163F" w:rsidP="00186A61">
      <w:pPr>
        <w:ind w:left="576"/>
      </w:pPr>
      <w:r>
        <w:t>The software for this project will be designed and developed following a number of principles well established within the application development community. Specifically, the team will follow the principles of test driven development, consumer inclusion, and rapid development cycles among others. Also, the end product is expected to be of high regard and standard according to all parties concerned</w:t>
      </w:r>
      <w:r w:rsidR="7AAC3396" w:rsidRPr="006E6888">
        <w:t xml:space="preserve">. </w:t>
      </w:r>
    </w:p>
    <w:p w14:paraId="5FB7DC6A" w14:textId="45FD1317" w:rsidR="3527F051" w:rsidRPr="006E6888" w:rsidRDefault="00186A61" w:rsidP="001B26B4">
      <w:pPr>
        <w:pStyle w:val="Heading2"/>
      </w:pPr>
      <w:bookmarkStart w:id="29" w:name="_Toc392770379"/>
      <w:r w:rsidRPr="006E6888">
        <w:t>Hardware</w:t>
      </w:r>
      <w:bookmarkEnd w:id="29"/>
    </w:p>
    <w:p w14:paraId="359AA4A9" w14:textId="72500BEF" w:rsidR="00C16871" w:rsidRDefault="008F163F" w:rsidP="00DC71B4">
      <w:pPr>
        <w:ind w:left="576"/>
      </w:pPr>
      <w:proofErr w:type="gramStart"/>
      <w:r>
        <w:t>Hardware for the RFID inventory system will be considered by the team for its quality, ease of use, price, and functionality</w:t>
      </w:r>
      <w:proofErr w:type="gramEnd"/>
      <w:r>
        <w:t>. Each of these will be assigned an abstract weighted value by the team and used to weigh the available RFID products against each other for purchase and use by the team and consumer. The hardware that is purchased for use within the project will be extensively tested and have its relevant behavior and functionality documented for the utility of the end user</w:t>
      </w:r>
      <w:r w:rsidR="7AAC3396" w:rsidRPr="006E6888">
        <w:t xml:space="preserve">. </w:t>
      </w:r>
    </w:p>
    <w:p w14:paraId="751B8492" w14:textId="77777777" w:rsidR="008F163F" w:rsidRDefault="008F163F" w:rsidP="00DC71B4">
      <w:pPr>
        <w:ind w:left="576"/>
      </w:pPr>
    </w:p>
    <w:p w14:paraId="3BB9DAF0" w14:textId="77777777" w:rsidR="008F163F" w:rsidRPr="006E6888" w:rsidRDefault="008F163F" w:rsidP="00DC71B4">
      <w:pPr>
        <w:ind w:left="576"/>
      </w:pPr>
    </w:p>
    <w:p w14:paraId="54895E8C" w14:textId="784A4D4B" w:rsidR="3527F051" w:rsidRPr="006E6888" w:rsidRDefault="00186A61" w:rsidP="001B26B4">
      <w:pPr>
        <w:pStyle w:val="Heading2"/>
      </w:pPr>
      <w:bookmarkStart w:id="30" w:name="_Toc392770380"/>
      <w:r w:rsidRPr="006E6888">
        <w:lastRenderedPageBreak/>
        <w:t>Testing</w:t>
      </w:r>
      <w:bookmarkEnd w:id="30"/>
    </w:p>
    <w:p w14:paraId="2D02F01E" w14:textId="7958101D" w:rsidR="3527F051" w:rsidRPr="006E6888" w:rsidRDefault="008F163F" w:rsidP="00186A61">
      <w:pPr>
        <w:ind w:left="576"/>
      </w:pPr>
      <w:r>
        <w:t>Testing of the end product will be performed so as to confirm its quality. The web application will be unit tested and integration tested as it is being developed, and the hardware will be tested for proper functionality as well before being fully integrated with the software. After testing of the individual components (the hardware and software), the two will be tested as a complete package for proper operation within conditions similar to the products final use</w:t>
      </w:r>
      <w:r w:rsidR="4A767083" w:rsidRPr="006E6888">
        <w:t xml:space="preserve">.  </w:t>
      </w:r>
    </w:p>
    <w:p w14:paraId="1B6F8EE3" w14:textId="6F3C9332" w:rsidR="3527F051" w:rsidRPr="006E6888" w:rsidRDefault="3527F051"/>
    <w:p w14:paraId="05893078" w14:textId="2B751624" w:rsidR="001414E7" w:rsidRPr="006E6888" w:rsidRDefault="001414E7" w:rsidP="001B26B4">
      <w:pPr>
        <w:pStyle w:val="Heading1"/>
      </w:pPr>
      <w:bookmarkStart w:id="31" w:name="_Toc392770381"/>
      <w:r w:rsidRPr="006E6888">
        <w:lastRenderedPageBreak/>
        <w:t>Communications Plan</w:t>
      </w:r>
      <w:bookmarkEnd w:id="31"/>
      <w:r w:rsidR="00444B01">
        <w:t xml:space="preserve"> --DONE</w:t>
      </w:r>
    </w:p>
    <w:p w14:paraId="06CAF743" w14:textId="33C80074" w:rsidR="2B26E036" w:rsidRPr="006E6888" w:rsidRDefault="00186A61" w:rsidP="001B26B4">
      <w:pPr>
        <w:pStyle w:val="Heading2"/>
      </w:pPr>
      <w:bookmarkStart w:id="32" w:name="_Toc392770382"/>
      <w:r w:rsidRPr="006E6888">
        <w:t>Introduction</w:t>
      </w:r>
      <w:bookmarkEnd w:id="32"/>
    </w:p>
    <w:p w14:paraId="2EAEE0F3" w14:textId="110011EE" w:rsidR="2B26E036" w:rsidRPr="006E6888" w:rsidRDefault="00951002" w:rsidP="00186A61">
      <w:pPr>
        <w:ind w:left="576"/>
      </w:pPr>
      <w:r>
        <w:t>Communication is a prerequisite for ensuring that a team operates effectively and efficiently on every task required of it. This communications plan will set the standards for all official forms of contact internally among its members and externally to its sponsor and project supervisor</w:t>
      </w:r>
      <w:r w:rsidR="2B26E036" w:rsidRPr="006E6888">
        <w:t xml:space="preserve">. </w:t>
      </w:r>
    </w:p>
    <w:p w14:paraId="5FA3B714" w14:textId="49D5BC90" w:rsidR="2B26E036" w:rsidRPr="006E6888" w:rsidRDefault="00186A61" w:rsidP="001B26B4">
      <w:pPr>
        <w:pStyle w:val="Heading2"/>
      </w:pPr>
      <w:bookmarkStart w:id="33" w:name="_Toc392770383"/>
      <w:r w:rsidRPr="006E6888">
        <w:t>Internal Communication</w:t>
      </w:r>
      <w:bookmarkEnd w:id="33"/>
    </w:p>
    <w:p w14:paraId="710B339C" w14:textId="5C7F8408" w:rsidR="2B26E036" w:rsidRPr="006E6888" w:rsidRDefault="00186A61" w:rsidP="001B26B4">
      <w:pPr>
        <w:pStyle w:val="Heading3"/>
        <w:ind w:hanging="90"/>
      </w:pPr>
      <w:r w:rsidRPr="006E6888">
        <w:t>Team Meetings</w:t>
      </w:r>
    </w:p>
    <w:p w14:paraId="3DCCAFF9" w14:textId="6EC0E3B0" w:rsidR="2B26E036" w:rsidRPr="006E6888" w:rsidRDefault="00951002" w:rsidP="001B26B4">
      <w:pPr>
        <w:ind w:left="1530"/>
      </w:pPr>
      <w:r>
        <w:t>The team often meets informally after lab sessions to keep each other up to date on project progress with longer meeting later the same afternoon in necessary. These longer meetings are when we discuss concerns about the project or share information as well as assign tasks for the next week</w:t>
      </w:r>
      <w:r w:rsidR="247C45F3" w:rsidRPr="006E6888">
        <w:t xml:space="preserve">. </w:t>
      </w:r>
    </w:p>
    <w:p w14:paraId="51611ED3" w14:textId="2A7F9ADD" w:rsidR="2B26E036" w:rsidRPr="006E6888" w:rsidRDefault="00186A61" w:rsidP="001B26B4">
      <w:pPr>
        <w:pStyle w:val="Heading3"/>
        <w:ind w:hanging="90"/>
      </w:pPr>
      <w:proofErr w:type="spellStart"/>
      <w:r w:rsidRPr="006E6888">
        <w:t>What’sApp</w:t>
      </w:r>
      <w:proofErr w:type="spellEnd"/>
    </w:p>
    <w:p w14:paraId="6BDA5F1A" w14:textId="64284A64" w:rsidR="2B26E036" w:rsidRPr="006E6888" w:rsidRDefault="00951002" w:rsidP="001B26B4">
      <w:pPr>
        <w:ind w:left="1530"/>
      </w:pPr>
      <w:r>
        <w:t xml:space="preserve">The </w:t>
      </w:r>
      <w:proofErr w:type="spellStart"/>
      <w:r>
        <w:t>WhatsApp</w:t>
      </w:r>
      <w:proofErr w:type="spellEnd"/>
      <w:r>
        <w:t xml:space="preserve"> mobile application is the main channel of communication between all members of the team. This application allows for group messages to be sent and received quickly over the Internet and is used for </w:t>
      </w:r>
      <w:proofErr w:type="gramStart"/>
      <w:r>
        <w:t>day to day</w:t>
      </w:r>
      <w:proofErr w:type="gramEnd"/>
      <w:r>
        <w:t xml:space="preserve"> communication</w:t>
      </w:r>
      <w:r w:rsidR="73EB44C2" w:rsidRPr="006E6888">
        <w:t xml:space="preserve">. </w:t>
      </w:r>
    </w:p>
    <w:p w14:paraId="2F93ED6B" w14:textId="628E181A" w:rsidR="2B26E036" w:rsidRPr="006E6888" w:rsidRDefault="00186A61" w:rsidP="001B26B4">
      <w:pPr>
        <w:pStyle w:val="Heading3"/>
        <w:ind w:hanging="90"/>
      </w:pPr>
      <w:r w:rsidRPr="006E6888">
        <w:t xml:space="preserve">Email </w:t>
      </w:r>
    </w:p>
    <w:p w14:paraId="69043C67" w14:textId="77777777" w:rsidR="00951002" w:rsidRDefault="00951002" w:rsidP="00951002">
      <w:pPr>
        <w:ind w:left="1440"/>
      </w:pPr>
      <w:r>
        <w:t xml:space="preserve">Email will be used as a backup form of communication between team members should </w:t>
      </w:r>
      <w:proofErr w:type="spellStart"/>
      <w:r>
        <w:t>WhatsApp</w:t>
      </w:r>
      <w:proofErr w:type="spellEnd"/>
      <w:r>
        <w:t xml:space="preserve"> fail or in case of emergency as the channel of last resort.</w:t>
      </w:r>
    </w:p>
    <w:p w14:paraId="003F91BD" w14:textId="77777777" w:rsidR="00951002" w:rsidRDefault="00951002" w:rsidP="00951002">
      <w:pPr>
        <w:ind w:left="1440"/>
      </w:pPr>
    </w:p>
    <w:p w14:paraId="68B3F0B8" w14:textId="2100A615" w:rsidR="00951002" w:rsidRPr="006E6888" w:rsidRDefault="00951002" w:rsidP="00951002">
      <w:pPr>
        <w:pStyle w:val="Heading3"/>
        <w:ind w:hanging="90"/>
      </w:pPr>
      <w:proofErr w:type="spellStart"/>
      <w:r>
        <w:t>GitHub</w:t>
      </w:r>
      <w:proofErr w:type="spellEnd"/>
    </w:p>
    <w:p w14:paraId="5A26AC91" w14:textId="21BC944D" w:rsidR="00951002" w:rsidRDefault="00951002" w:rsidP="00951002">
      <w:pPr>
        <w:ind w:left="1440"/>
      </w:pPr>
      <w:proofErr w:type="spellStart"/>
      <w:r>
        <w:t>GitHub</w:t>
      </w:r>
      <w:proofErr w:type="spellEnd"/>
      <w:r>
        <w:t xml:space="preserve"> is being used to keep track of different versions of all the documents developed during the project with the purpose of rolling back a version if we need to.</w:t>
      </w:r>
    </w:p>
    <w:p w14:paraId="36013DFD" w14:textId="77777777" w:rsidR="00951002" w:rsidRDefault="00951002" w:rsidP="00951002">
      <w:pPr>
        <w:ind w:left="1440"/>
      </w:pPr>
    </w:p>
    <w:p w14:paraId="16E44C41" w14:textId="2F7CFD0A" w:rsidR="2B26E036" w:rsidRPr="006E6888" w:rsidRDefault="00186A61" w:rsidP="001B26B4">
      <w:pPr>
        <w:ind w:left="1530"/>
      </w:pPr>
      <w:r w:rsidRPr="006E6888">
        <w:t xml:space="preserve">. </w:t>
      </w:r>
    </w:p>
    <w:p w14:paraId="78423D46" w14:textId="06B2E619" w:rsidR="2B26E036" w:rsidRPr="006E6888" w:rsidRDefault="2B26E036">
      <w:r w:rsidRPr="006E6888">
        <w:t xml:space="preserve"> </w:t>
      </w:r>
    </w:p>
    <w:p w14:paraId="4333D460" w14:textId="0E0A138D" w:rsidR="2B26E036" w:rsidRPr="006E6888" w:rsidRDefault="00186A61" w:rsidP="001B26B4">
      <w:pPr>
        <w:pStyle w:val="Heading2"/>
      </w:pPr>
      <w:bookmarkStart w:id="34" w:name="_Toc392770384"/>
      <w:r w:rsidRPr="006E6888">
        <w:lastRenderedPageBreak/>
        <w:t>External Communication</w:t>
      </w:r>
      <w:bookmarkEnd w:id="34"/>
    </w:p>
    <w:p w14:paraId="1266FC24" w14:textId="1B738F91" w:rsidR="2B26E036" w:rsidRPr="006E6888" w:rsidRDefault="00186A61" w:rsidP="001B26B4">
      <w:pPr>
        <w:pStyle w:val="Heading3"/>
        <w:ind w:hanging="90"/>
      </w:pPr>
      <w:r w:rsidRPr="006E6888">
        <w:t>Sponsor Meetings</w:t>
      </w:r>
      <w:r w:rsidR="00951002">
        <w:t xml:space="preserve"> (Dr. </w:t>
      </w:r>
      <w:proofErr w:type="spellStart"/>
      <w:r w:rsidR="00951002">
        <w:t>Tiernan</w:t>
      </w:r>
      <w:proofErr w:type="spellEnd"/>
      <w:r w:rsidR="00951002">
        <w:t>)</w:t>
      </w:r>
    </w:p>
    <w:p w14:paraId="7C95216C" w14:textId="10DA22BE" w:rsidR="2B26E036" w:rsidRPr="006E6888" w:rsidRDefault="00951002" w:rsidP="001B26B4">
      <w:pPr>
        <w:ind w:left="1530"/>
      </w:pPr>
      <w:r>
        <w:rPr>
          <w:szCs w:val="32"/>
        </w:rPr>
        <w:t>Regular sponsor meetings are scheduled for every Friday at 4pm where the team will keep the sponsor up to date with the project and receive feedback about any concerns the team has encountered</w:t>
      </w:r>
      <w:r w:rsidR="6C503E21" w:rsidRPr="006E6888">
        <w:t xml:space="preserve">. </w:t>
      </w:r>
    </w:p>
    <w:p w14:paraId="64B631D0" w14:textId="74E68812" w:rsidR="2B26E036" w:rsidRPr="006E6888" w:rsidRDefault="00186A61" w:rsidP="001B26B4">
      <w:pPr>
        <w:pStyle w:val="Heading3"/>
        <w:ind w:hanging="90"/>
      </w:pPr>
      <w:r w:rsidRPr="006E6888">
        <w:t>Email</w:t>
      </w:r>
      <w:r w:rsidR="1FDB9AE8" w:rsidRPr="006E6888">
        <w:t xml:space="preserve"> </w:t>
      </w:r>
    </w:p>
    <w:p w14:paraId="288BF137" w14:textId="36C868D9" w:rsidR="1FDB9AE8" w:rsidRDefault="00951002" w:rsidP="001B26B4">
      <w:pPr>
        <w:ind w:left="1530"/>
      </w:pPr>
      <w:r>
        <w:rPr>
          <w:szCs w:val="32"/>
        </w:rPr>
        <w:t>Copies of official documentation that are to be submitted to project supervisor will also be sent to the sponsor to keep them up to date with project progress and to solicit sponsor feedback if necessary.</w:t>
      </w:r>
      <w:r w:rsidRPr="00B8318D">
        <w:rPr>
          <w:szCs w:val="32"/>
        </w:rPr>
        <w:t xml:space="preserve"> </w:t>
      </w:r>
      <w:r>
        <w:rPr>
          <w:szCs w:val="32"/>
        </w:rPr>
        <w:t>Email will be used to communicate with the sponsor if an issue comes up that cannot wait until the official weekly meeting</w:t>
      </w:r>
      <w:r w:rsidR="1FDB9AE8" w:rsidRPr="006E6888">
        <w:t xml:space="preserve">. </w:t>
      </w:r>
    </w:p>
    <w:p w14:paraId="2AF60728" w14:textId="04DF6876" w:rsidR="00951002" w:rsidRPr="006E6888" w:rsidRDefault="00951002" w:rsidP="00951002">
      <w:pPr>
        <w:pStyle w:val="Heading3"/>
        <w:ind w:hanging="90"/>
      </w:pPr>
      <w:r>
        <w:t>Project Supervisor</w:t>
      </w:r>
    </w:p>
    <w:p w14:paraId="5B930B01" w14:textId="77777777" w:rsidR="00951002" w:rsidRPr="00911CCC" w:rsidRDefault="00951002" w:rsidP="00951002">
      <w:pPr>
        <w:ind w:left="1440"/>
      </w:pPr>
      <w:r>
        <w:rPr>
          <w:szCs w:val="32"/>
        </w:rPr>
        <w:t>The team will be in constant communication with the project supervisor. Updates will be provided in multiple forms such as team status reports, individual status reports, and gate reviews.</w:t>
      </w:r>
    </w:p>
    <w:p w14:paraId="3B7D531D" w14:textId="331A10E3" w:rsidR="00951002" w:rsidRPr="006E6888" w:rsidRDefault="00951002" w:rsidP="00951002">
      <w:r w:rsidRPr="006E6888">
        <w:t xml:space="preserve"> </w:t>
      </w:r>
    </w:p>
    <w:p w14:paraId="47C6A6B3" w14:textId="77777777" w:rsidR="00951002" w:rsidRPr="006E6888" w:rsidRDefault="00951002" w:rsidP="00951002"/>
    <w:p w14:paraId="581A451E" w14:textId="2A965054" w:rsidR="1FDB9AE8" w:rsidRPr="006E6888" w:rsidRDefault="1FDB9AE8" w:rsidP="1FDB9AE8"/>
    <w:p w14:paraId="186D47B4" w14:textId="586856B0" w:rsidR="2B26E036" w:rsidRPr="006E6888" w:rsidRDefault="2B26E036"/>
    <w:p w14:paraId="3927F913" w14:textId="0C45FB5F" w:rsidR="001414E7" w:rsidRPr="006E6888" w:rsidRDefault="001414E7" w:rsidP="001B26B4">
      <w:pPr>
        <w:pStyle w:val="Heading1"/>
      </w:pPr>
      <w:bookmarkStart w:id="35" w:name="_Toc392770385"/>
      <w:r w:rsidRPr="006E6888">
        <w:lastRenderedPageBreak/>
        <w:t>Change Management Plan</w:t>
      </w:r>
      <w:bookmarkEnd w:id="35"/>
      <w:r w:rsidR="00265632">
        <w:t xml:space="preserve"> --DONE</w:t>
      </w:r>
    </w:p>
    <w:p w14:paraId="11F82E34" w14:textId="23C12A9B" w:rsidR="275D5AE0" w:rsidRPr="006E6888" w:rsidRDefault="00A77C2D" w:rsidP="001B26B4">
      <w:pPr>
        <w:pStyle w:val="Heading2"/>
      </w:pPr>
      <w:bookmarkStart w:id="36" w:name="_Toc392770386"/>
      <w:r w:rsidRPr="006E6888">
        <w:t>Purpose of Integrated Change Management Plan</w:t>
      </w:r>
      <w:bookmarkEnd w:id="36"/>
    </w:p>
    <w:p w14:paraId="771B2FEB" w14:textId="3496C412" w:rsidR="0471CF32" w:rsidRPr="006E6888" w:rsidRDefault="00466D04" w:rsidP="00DC71B4">
      <w:pPr>
        <w:ind w:left="576"/>
      </w:pPr>
      <w:r>
        <w:t>The functional purpose of the change management plan is to serve as a way for the project to stay on schedule and within the well-established budget. It will help the team anticipate, analyze, and prepare for changes that tend to be proposed throughout the process of development. Stakeholders tend to realize that they want something in the final product during design and implementation, which can adversely affect the flow of the project if allowed to push the change into the requirements. Due to time and budget constraints, change management policies must be instantiated to keep the project from falling off schedule and cutting corners. A change management plan also helps the team lobby with the project sponsor with established expectations. Stakeholders have certain expectations of the project that they are sometimes unable to convey initially, and a way is needed for both parties to come to an agreement and amend the initial project requirements that have already been established. The following sections will define all of the guidelines and roles of parties involved in the process of changing the project requirements and expectations</w:t>
      </w:r>
      <w:r w:rsidR="0471CF32" w:rsidRPr="006E6888">
        <w:t xml:space="preserve">. </w:t>
      </w:r>
    </w:p>
    <w:p w14:paraId="738AA66D" w14:textId="73FC506B" w:rsidR="275D5AE0" w:rsidRPr="006E6888" w:rsidRDefault="00A77C2D" w:rsidP="00466D04">
      <w:pPr>
        <w:pStyle w:val="Heading2"/>
      </w:pPr>
      <w:r w:rsidRPr="006E6888">
        <w:t>Roles and Responsibilities</w:t>
      </w:r>
    </w:p>
    <w:p w14:paraId="0796D7B9" w14:textId="77777777" w:rsidR="00466D04" w:rsidRPr="003441C8" w:rsidRDefault="00466D04" w:rsidP="00466D04">
      <w:pPr>
        <w:pStyle w:val="ListParagraph"/>
        <w:numPr>
          <w:ilvl w:val="0"/>
          <w:numId w:val="21"/>
        </w:numPr>
      </w:pPr>
      <w:r>
        <w:rPr>
          <w:b/>
        </w:rPr>
        <w:t xml:space="preserve">Project Sponsor: </w:t>
      </w:r>
      <w:r>
        <w:t xml:space="preserve">The project sponsor, Dr. </w:t>
      </w:r>
      <w:proofErr w:type="spellStart"/>
      <w:r>
        <w:t>Tiernan</w:t>
      </w:r>
      <w:proofErr w:type="spellEnd"/>
      <w:r>
        <w:t>, will be responsible for approving and proposing any significant changes that may occur within the duration of the project. The project sponsor will be contacted within 48 hours of a major change proposal and will be expected to attend a meeting with the development team to discuss the impacts of the proposed change and its validity. Any proposal that the sponsor wishes to submit must be submitted in the form of the document that describes the proposed change and justifies why it is paramount to the functionality of the final product.</w:t>
      </w:r>
    </w:p>
    <w:p w14:paraId="40DE94D5" w14:textId="77777777" w:rsidR="00466D04" w:rsidRPr="003441C8" w:rsidRDefault="00466D04" w:rsidP="00466D04">
      <w:pPr>
        <w:pStyle w:val="ListParagraph"/>
        <w:numPr>
          <w:ilvl w:val="0"/>
          <w:numId w:val="21"/>
        </w:numPr>
      </w:pPr>
      <w:r>
        <w:rPr>
          <w:b/>
        </w:rPr>
        <w:t xml:space="preserve">Project Manager: </w:t>
      </w:r>
      <w:r>
        <w:t xml:space="preserve">The project manager, Karla Hernandez, will be the primary point of contact for any people wishing to contact the team. She serves as a thin barrier between the development team and the project sponsor and stakeholders. She has the right to opt not to tell the team about a proposed change, or to delay the proposal so as to keep the project on schedule and ensure its security. This ensures that the developers are able to stay on track without the distraction or responsibility of dealing with interested parties </w:t>
      </w:r>
    </w:p>
    <w:p w14:paraId="36008F8D" w14:textId="77777777" w:rsidR="00466D04" w:rsidRPr="003441C8" w:rsidRDefault="00466D04" w:rsidP="00466D04">
      <w:pPr>
        <w:pStyle w:val="ListParagraph"/>
        <w:numPr>
          <w:ilvl w:val="0"/>
          <w:numId w:val="21"/>
        </w:numPr>
      </w:pPr>
      <w:r>
        <w:rPr>
          <w:b/>
        </w:rPr>
        <w:t xml:space="preserve">Project Team: </w:t>
      </w:r>
      <w:r>
        <w:t>The project team’s purpose in the change control process is to discuss and analyze proposed changes and their feasibility. They will consider the effort needed, required technology, and monetary cost of a change before coming to a decision as to whether a change will be implemented. Members of this team must unanimously vote on whether a change will be included within the project.</w:t>
      </w:r>
    </w:p>
    <w:p w14:paraId="7AF2F9AA" w14:textId="4E8FE00D" w:rsidR="275D5AE0" w:rsidRPr="006E6888" w:rsidRDefault="00466D04" w:rsidP="00466D04">
      <w:pPr>
        <w:pStyle w:val="ListParagraph"/>
        <w:numPr>
          <w:ilvl w:val="0"/>
          <w:numId w:val="21"/>
        </w:numPr>
        <w:spacing w:before="0"/>
      </w:pPr>
      <w:r w:rsidRPr="00466D04">
        <w:rPr>
          <w:b/>
        </w:rPr>
        <w:lastRenderedPageBreak/>
        <w:t xml:space="preserve">Other Stakeholders: </w:t>
      </w:r>
      <w:r>
        <w:t>The team’s stakeholder and project supervisor, Mr. O’Dell is to be immediately notified of approved changes to the final product. His thoughts and opinions on the change will be taken into consideration, and heavily weigh on whether or not the change reaches final approval</w:t>
      </w:r>
    </w:p>
    <w:p w14:paraId="416D4E3C" w14:textId="219FD3DD" w:rsidR="275D5AE0" w:rsidRPr="006E6888" w:rsidRDefault="00A77C2D" w:rsidP="004D2AD3">
      <w:pPr>
        <w:pStyle w:val="Heading2"/>
      </w:pPr>
      <w:bookmarkStart w:id="37" w:name="_Toc392770387"/>
      <w:r w:rsidRPr="004D2AD3">
        <w:t>Review</w:t>
      </w:r>
      <w:r w:rsidRPr="006E6888">
        <w:t xml:space="preserve"> and Approval Process</w:t>
      </w:r>
      <w:bookmarkEnd w:id="37"/>
    </w:p>
    <w:p w14:paraId="0DFB7ED9" w14:textId="77777777" w:rsidR="00466D04" w:rsidRDefault="00466D04" w:rsidP="00466D04">
      <w:pPr>
        <w:ind w:left="576"/>
      </w:pPr>
      <w:r>
        <w:t>The diagram below illustrates a high level view of the process that will be used to consider and approve a change proposal.</w:t>
      </w:r>
    </w:p>
    <w:p w14:paraId="2EC5AC75" w14:textId="77777777" w:rsidR="00466D04" w:rsidRPr="00F3520F" w:rsidRDefault="00466D04" w:rsidP="00466D04">
      <w:pPr>
        <w:ind w:left="576"/>
      </w:pPr>
    </w:p>
    <w:p w14:paraId="7F98E6B1" w14:textId="2433B6AD" w:rsidR="0084EF9D" w:rsidRPr="006E6888" w:rsidRDefault="00466D04" w:rsidP="00A77C2D">
      <w:pPr>
        <w:ind w:left="576"/>
      </w:pPr>
      <w:r>
        <w:rPr>
          <w:noProof/>
        </w:rPr>
        <w:drawing>
          <wp:inline distT="0" distB="0" distL="0" distR="0" wp14:anchorId="6EF3CEBC" wp14:editId="668F9EA2">
            <wp:extent cx="5943600" cy="3629660"/>
            <wp:effectExtent l="0" t="0" r="0" b="2540"/>
            <wp:docPr id="2" name="Picture 2" descr="C:\Users\Joey\Desktop\ChangeApproval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y\Desktop\ChangeApprovalProce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660"/>
                    </a:xfrm>
                    <a:prstGeom prst="rect">
                      <a:avLst/>
                    </a:prstGeom>
                    <a:noFill/>
                    <a:ln>
                      <a:noFill/>
                    </a:ln>
                  </pic:spPr>
                </pic:pic>
              </a:graphicData>
            </a:graphic>
          </wp:inline>
        </w:drawing>
      </w:r>
      <w:r w:rsidR="0084EF9D" w:rsidRPr="006E6888">
        <w:br/>
      </w:r>
    </w:p>
    <w:p w14:paraId="6A6920E4" w14:textId="59604DB9" w:rsidR="275D5AE0" w:rsidRPr="006E6888" w:rsidRDefault="275D5AE0" w:rsidP="00A77C2D">
      <w:pPr>
        <w:ind w:left="576"/>
      </w:pPr>
    </w:p>
    <w:p w14:paraId="4DFACB90" w14:textId="1C135E20" w:rsidR="275D5AE0" w:rsidRDefault="00466D04" w:rsidP="00A77C2D">
      <w:pPr>
        <w:ind w:left="576"/>
      </w:pPr>
      <w:r>
        <w:t>All change requests will undergo the procedure above with the exception of if the sponsor proposes the change during a meeting, at which time there would be immediate discussion with the proper procedure being followed afterwards</w:t>
      </w:r>
      <w:r w:rsidR="275D5AE0" w:rsidRPr="006E6888">
        <w:t>.</w:t>
      </w:r>
    </w:p>
    <w:p w14:paraId="4460234A" w14:textId="77777777" w:rsidR="00DC71B4" w:rsidRDefault="00DC71B4" w:rsidP="00A77C2D">
      <w:pPr>
        <w:ind w:left="576"/>
      </w:pPr>
    </w:p>
    <w:p w14:paraId="2E0EA57A" w14:textId="77777777" w:rsidR="00466D04" w:rsidRDefault="00466D04" w:rsidP="00A77C2D">
      <w:pPr>
        <w:ind w:left="576"/>
      </w:pPr>
    </w:p>
    <w:p w14:paraId="02EF0779" w14:textId="77777777" w:rsidR="00466D04" w:rsidRPr="006E6888" w:rsidRDefault="00466D04" w:rsidP="00A77C2D">
      <w:pPr>
        <w:ind w:left="576"/>
      </w:pPr>
    </w:p>
    <w:p w14:paraId="3CBE263A" w14:textId="21D055BE" w:rsidR="275D5AE0" w:rsidRPr="006E6888" w:rsidRDefault="59723C7C" w:rsidP="004D2AD3">
      <w:pPr>
        <w:pStyle w:val="Heading2"/>
      </w:pPr>
      <w:bookmarkStart w:id="38" w:name="_Toc392770388"/>
      <w:r w:rsidRPr="006E6888">
        <w:lastRenderedPageBreak/>
        <w:t>Change Identification, Documentation, Implementation and Reporting</w:t>
      </w:r>
      <w:bookmarkEnd w:id="38"/>
    </w:p>
    <w:p w14:paraId="3DF16846" w14:textId="0147ACE9" w:rsidR="275D5AE0" w:rsidRPr="006E6888" w:rsidRDefault="00466D04" w:rsidP="00A77C2D">
      <w:pPr>
        <w:ind w:left="576"/>
      </w:pPr>
      <w:r>
        <w:t>For the process of making a major change to the project, use of a form is required. Use of the form will allow the team to keep a record of each change throughout the course of the project. The form used to record these changes will consist of the following pieces of information</w:t>
      </w:r>
      <w:r w:rsidR="275D5AE0" w:rsidRPr="006E6888">
        <w:t xml:space="preserve">. </w:t>
      </w:r>
    </w:p>
    <w:p w14:paraId="7847D12B" w14:textId="77777777" w:rsidR="00466D04" w:rsidRPr="009F6BF1" w:rsidRDefault="00466D04" w:rsidP="00466D04">
      <w:pPr>
        <w:pStyle w:val="ListParagraph"/>
        <w:numPr>
          <w:ilvl w:val="0"/>
          <w:numId w:val="22"/>
        </w:numPr>
      </w:pPr>
      <w:r>
        <w:rPr>
          <w:b/>
        </w:rPr>
        <w:t xml:space="preserve">Source of the Change  </w:t>
      </w:r>
      <w:r>
        <w:t>- The form should contain the name of the individual or group that proposed the change.</w:t>
      </w:r>
    </w:p>
    <w:p w14:paraId="76306351" w14:textId="77777777" w:rsidR="00466D04" w:rsidRPr="009F6BF1" w:rsidRDefault="00466D04" w:rsidP="00466D04">
      <w:pPr>
        <w:pStyle w:val="ListParagraph"/>
        <w:numPr>
          <w:ilvl w:val="0"/>
          <w:numId w:val="22"/>
        </w:numPr>
      </w:pPr>
      <w:r>
        <w:rPr>
          <w:b/>
        </w:rPr>
        <w:t>Date of Change Request Submission</w:t>
      </w:r>
      <w:r>
        <w:t xml:space="preserve"> – The form should contain the date that the form was submitted</w:t>
      </w:r>
    </w:p>
    <w:p w14:paraId="395F0EA4" w14:textId="77777777" w:rsidR="00466D04" w:rsidRPr="009F6BF1" w:rsidRDefault="00466D04" w:rsidP="00466D04">
      <w:pPr>
        <w:pStyle w:val="ListParagraph"/>
        <w:numPr>
          <w:ilvl w:val="0"/>
          <w:numId w:val="22"/>
        </w:numPr>
      </w:pPr>
      <w:r>
        <w:rPr>
          <w:b/>
        </w:rPr>
        <w:t>Description of the Change</w:t>
      </w:r>
      <w:r>
        <w:t xml:space="preserve"> – The form should contain a detailed description of the change proposed. This field should contain enough information for the team to understand specifically how this change would be implemented</w:t>
      </w:r>
    </w:p>
    <w:p w14:paraId="41F559F0" w14:textId="0EC178EE" w:rsidR="275D5AE0" w:rsidRDefault="00466D04" w:rsidP="00466D04">
      <w:pPr>
        <w:pStyle w:val="ListParagraph"/>
        <w:numPr>
          <w:ilvl w:val="0"/>
          <w:numId w:val="22"/>
        </w:numPr>
      </w:pPr>
      <w:r w:rsidRPr="00466D04">
        <w:rPr>
          <w:b/>
        </w:rPr>
        <w:t>Justification for the Change</w:t>
      </w:r>
      <w:r>
        <w:t xml:space="preserve"> – The form should contain a detailed justification for why the change is important enough to implement</w:t>
      </w:r>
      <w:r w:rsidR="275D5AE0" w:rsidRPr="006E6888">
        <w:t xml:space="preserve">. </w:t>
      </w:r>
    </w:p>
    <w:p w14:paraId="1EABBF00" w14:textId="77777777" w:rsidR="00466D04" w:rsidRDefault="00466D04" w:rsidP="00466D04">
      <w:pPr>
        <w:pStyle w:val="ListParagraph"/>
      </w:pPr>
    </w:p>
    <w:p w14:paraId="2E3415DD" w14:textId="1AD2A90B" w:rsidR="00466D04" w:rsidRPr="006E6888" w:rsidRDefault="00466D04" w:rsidP="00466D04">
      <w:pPr>
        <w:ind w:left="360"/>
      </w:pPr>
      <w:r>
        <w:t xml:space="preserve">The </w:t>
      </w:r>
      <w:proofErr w:type="gramStart"/>
      <w:r>
        <w:t>form will</w:t>
      </w:r>
      <w:proofErr w:type="gramEnd"/>
      <w:r>
        <w:t xml:space="preserve"> also areas for the signatures of each team member and the team sponsor to sign upon approval of the change. If a change is agreed upon, then all documentation, design, and the project plan should be revised to reflect the new change</w:t>
      </w:r>
    </w:p>
    <w:p w14:paraId="13045CA6" w14:textId="3736A2A1" w:rsidR="00DC71B4" w:rsidRDefault="275D5AE0" w:rsidP="275D5AE0">
      <w:r w:rsidRPr="006E6888">
        <w:rPr>
          <w:noProof/>
        </w:rPr>
        <w:lastRenderedPageBreak/>
        <w:drawing>
          <wp:inline distT="0" distB="0" distL="0" distR="0" wp14:anchorId="5B1A0F52" wp14:editId="0D11AFDD">
            <wp:extent cx="5578220" cy="6085332"/>
            <wp:effectExtent l="0" t="0" r="0" b="0"/>
            <wp:docPr id="14707240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578220" cy="6085332"/>
                    </a:xfrm>
                    <a:prstGeom prst="rect">
                      <a:avLst/>
                    </a:prstGeom>
                  </pic:spPr>
                </pic:pic>
              </a:graphicData>
            </a:graphic>
          </wp:inline>
        </w:drawing>
      </w:r>
    </w:p>
    <w:p w14:paraId="4609BEAC" w14:textId="5609AECF" w:rsidR="275D5AE0" w:rsidRPr="00DC71B4" w:rsidRDefault="00DC71B4" w:rsidP="00DC71B4">
      <w:pPr>
        <w:tabs>
          <w:tab w:val="left" w:pos="2940"/>
        </w:tabs>
        <w:rPr>
          <w:b/>
        </w:rPr>
      </w:pPr>
      <w:r>
        <w:tab/>
      </w:r>
      <w:r>
        <w:rPr>
          <w:b/>
        </w:rPr>
        <w:t>Form 9-1: Change Request Form</w:t>
      </w:r>
    </w:p>
    <w:p w14:paraId="411210DE" w14:textId="1A4E9BCB" w:rsidR="001414E7" w:rsidRPr="00375091" w:rsidRDefault="001414E7" w:rsidP="00375091">
      <w:pPr>
        <w:pStyle w:val="Heading1"/>
      </w:pPr>
      <w:bookmarkStart w:id="39" w:name="_Toc392770389"/>
      <w:r w:rsidRPr="00375091">
        <w:lastRenderedPageBreak/>
        <w:t>Risk Management Plan</w:t>
      </w:r>
      <w:bookmarkEnd w:id="39"/>
      <w:r w:rsidR="00D548AA">
        <w:t xml:space="preserve"> - DONE</w:t>
      </w:r>
    </w:p>
    <w:p w14:paraId="2E27A5BC" w14:textId="77777777" w:rsidR="001414E7" w:rsidRPr="006E6888" w:rsidRDefault="001414E7" w:rsidP="004D2AD3">
      <w:pPr>
        <w:pStyle w:val="Heading2"/>
      </w:pPr>
      <w:bookmarkStart w:id="40" w:name="_Toc392770390"/>
      <w:r w:rsidRPr="006E6888">
        <w:rPr>
          <w:rFonts w:eastAsia="Times New Roman Bold"/>
        </w:rPr>
        <w:t xml:space="preserve">Purpose </w:t>
      </w:r>
      <w:r w:rsidRPr="004D2AD3">
        <w:rPr>
          <w:rFonts w:eastAsia="Times New Roman Bold"/>
        </w:rPr>
        <w:t>of</w:t>
      </w:r>
      <w:r w:rsidRPr="006E6888">
        <w:rPr>
          <w:rFonts w:eastAsia="Times New Roman Bold"/>
        </w:rPr>
        <w:t xml:space="preserve"> Risk Management Plan</w:t>
      </w:r>
      <w:bookmarkEnd w:id="40"/>
    </w:p>
    <w:p w14:paraId="35E927F0" w14:textId="77777777" w:rsidR="00D548AA" w:rsidRDefault="00D548AA" w:rsidP="00D548AA">
      <w:pPr>
        <w:ind w:left="576"/>
        <w:rPr>
          <w:color w:val="000000" w:themeColor="text1"/>
        </w:rPr>
      </w:pPr>
      <w:r>
        <w:rPr>
          <w:color w:val="000000" w:themeColor="text1"/>
        </w:rPr>
        <w:t xml:space="preserve">The purpose of the Risk Management Plan is to be prepared in case of a contingency, by planning ahead the required steps to follow in such case, mitigating any risk that might affect the development of the project. In most of the cases, team </w:t>
      </w:r>
      <w:proofErr w:type="spellStart"/>
      <w:r>
        <w:rPr>
          <w:color w:val="000000" w:themeColor="text1"/>
        </w:rPr>
        <w:t>Aegle</w:t>
      </w:r>
      <w:proofErr w:type="spellEnd"/>
      <w:r>
        <w:rPr>
          <w:color w:val="000000" w:themeColor="text1"/>
        </w:rPr>
        <w:t xml:space="preserve"> will try to prevent risks from emerging; however risks are inevitable therefore the risk management plan will include the steps required to take to reduce the impact as much as possible.</w:t>
      </w:r>
    </w:p>
    <w:p w14:paraId="3EFBEE8D" w14:textId="4CADF429" w:rsidR="001414E7" w:rsidRPr="006E6888" w:rsidRDefault="24AD7CED" w:rsidP="00A77C2D">
      <w:pPr>
        <w:ind w:left="576"/>
      </w:pPr>
      <w:r w:rsidRPr="006E6888">
        <w:rPr>
          <w:color w:val="000000" w:themeColor="text1"/>
        </w:rPr>
        <w:t xml:space="preserve"> </w:t>
      </w:r>
    </w:p>
    <w:p w14:paraId="3F59F0AF" w14:textId="6FA8D162" w:rsidR="001414E7" w:rsidRPr="006E6888" w:rsidRDefault="3E37A082" w:rsidP="004D2AD3">
      <w:pPr>
        <w:pStyle w:val="Heading2"/>
      </w:pPr>
      <w:bookmarkStart w:id="41" w:name="_Toc392770391"/>
      <w:r w:rsidRPr="004D2AD3">
        <w:t>Roles</w:t>
      </w:r>
      <w:r w:rsidRPr="006E6888">
        <w:t xml:space="preserve"> and Responsibilities</w:t>
      </w:r>
      <w:bookmarkEnd w:id="41"/>
    </w:p>
    <w:p w14:paraId="190E266F" w14:textId="77777777" w:rsidR="00D548AA" w:rsidRPr="00A262CA" w:rsidRDefault="00D548AA" w:rsidP="00D548AA">
      <w:pPr>
        <w:ind w:left="576"/>
      </w:pPr>
      <w:r>
        <w:t xml:space="preserve">The project stakeholders play a vital role in the identification of risks that might emerge during the project development lifecycle. The following section describes the roles and responsibilities of each stakeholder. </w:t>
      </w:r>
    </w:p>
    <w:p w14:paraId="4EE538B4" w14:textId="77777777" w:rsidR="00D548AA" w:rsidRDefault="00D548AA" w:rsidP="00D548AA">
      <w:pPr>
        <w:pStyle w:val="Heading3"/>
        <w:tabs>
          <w:tab w:val="clear" w:pos="720"/>
        </w:tabs>
        <w:ind w:left="0" w:firstLine="0"/>
      </w:pPr>
      <w:r w:rsidRPr="006E6888">
        <w:t>Project Sponsor</w:t>
      </w:r>
      <w:r>
        <w:t>.</w:t>
      </w:r>
    </w:p>
    <w:p w14:paraId="4ABD3D10" w14:textId="77777777" w:rsidR="00D548AA" w:rsidRDefault="00D548AA" w:rsidP="00D548AA">
      <w:pPr>
        <w:ind w:left="720"/>
        <w:rPr>
          <w:color w:val="000000" w:themeColor="text1"/>
        </w:rPr>
      </w:pPr>
      <w:r>
        <w:rPr>
          <w:color w:val="000000" w:themeColor="text1"/>
        </w:rPr>
        <w:t>The project sponsor will provide risk identification from the client’s point of view. This insight is very valuable, because the team is not as familiar as the client regarding the storage policies and such. Since the project sponsor possesses a technical background, she will be able to also provide the team with some technical risks and resolutions for the project.</w:t>
      </w:r>
    </w:p>
    <w:p w14:paraId="58DC6953" w14:textId="77777777" w:rsidR="00D548AA" w:rsidRDefault="00D548AA" w:rsidP="00D548AA">
      <w:pPr>
        <w:rPr>
          <w:color w:val="000000" w:themeColor="text1"/>
        </w:rPr>
      </w:pPr>
    </w:p>
    <w:p w14:paraId="1AC17F2E" w14:textId="77777777" w:rsidR="00D548AA" w:rsidRPr="008E4A01" w:rsidRDefault="00D548AA" w:rsidP="00D548AA">
      <w:pPr>
        <w:pStyle w:val="Heading3"/>
        <w:tabs>
          <w:tab w:val="clear" w:pos="720"/>
        </w:tabs>
        <w:ind w:left="0" w:firstLine="0"/>
      </w:pPr>
      <w:r w:rsidRPr="008E4A01">
        <w:t>Project Manager.</w:t>
      </w:r>
    </w:p>
    <w:p w14:paraId="0C38BC04" w14:textId="77777777" w:rsidR="00D548AA" w:rsidRDefault="00D548AA" w:rsidP="00D548AA">
      <w:pPr>
        <w:ind w:left="720"/>
        <w:rPr>
          <w:color w:val="000000" w:themeColor="text1"/>
        </w:rPr>
      </w:pPr>
      <w:r>
        <w:rPr>
          <w:color w:val="000000" w:themeColor="text1"/>
        </w:rPr>
        <w:t>The project manager is responsible to guide the team in the correct path, mainly focusing on avoiding the most critical risks by having constant communication with the risk manager</w:t>
      </w:r>
      <w:r w:rsidRPr="006E6888">
        <w:rPr>
          <w:color w:val="000000" w:themeColor="text1"/>
        </w:rPr>
        <w:t xml:space="preserve">. </w:t>
      </w:r>
    </w:p>
    <w:p w14:paraId="779190AF" w14:textId="77777777" w:rsidR="00D548AA" w:rsidRPr="006E6888" w:rsidRDefault="00D548AA" w:rsidP="00D548AA"/>
    <w:p w14:paraId="2668825C" w14:textId="77777777" w:rsidR="00D548AA" w:rsidRPr="008E4A01" w:rsidRDefault="00D548AA" w:rsidP="00D548AA">
      <w:pPr>
        <w:pStyle w:val="Heading3"/>
        <w:tabs>
          <w:tab w:val="clear" w:pos="720"/>
        </w:tabs>
        <w:ind w:left="0" w:firstLine="0"/>
      </w:pPr>
      <w:r w:rsidRPr="008E4A01">
        <w:t>Project Team.</w:t>
      </w:r>
    </w:p>
    <w:p w14:paraId="125DD5C5" w14:textId="77777777" w:rsidR="00D548AA" w:rsidRDefault="00D548AA" w:rsidP="00D548AA">
      <w:pPr>
        <w:ind w:left="720"/>
        <w:rPr>
          <w:color w:val="000000" w:themeColor="text1"/>
        </w:rPr>
      </w:pPr>
      <w:r>
        <w:rPr>
          <w:color w:val="000000" w:themeColor="text1"/>
        </w:rPr>
        <w:t>The entire team is responsible for identifying risks as well as following the steps stated in the risk management plan. The Risk Manager will drive the team discussions.</w:t>
      </w:r>
    </w:p>
    <w:p w14:paraId="34DEB1F2" w14:textId="77777777" w:rsidR="00D548AA" w:rsidRDefault="00D548AA" w:rsidP="00D548AA">
      <w:pPr>
        <w:rPr>
          <w:color w:val="000000" w:themeColor="text1"/>
        </w:rPr>
      </w:pPr>
    </w:p>
    <w:p w14:paraId="5E5D6069" w14:textId="77777777" w:rsidR="00D548AA" w:rsidRDefault="00D548AA" w:rsidP="00D548AA">
      <w:pPr>
        <w:rPr>
          <w:color w:val="000000" w:themeColor="text1"/>
        </w:rPr>
      </w:pPr>
    </w:p>
    <w:p w14:paraId="3F4891A2" w14:textId="77777777" w:rsidR="00D548AA" w:rsidRDefault="00D548AA" w:rsidP="00D548AA">
      <w:pPr>
        <w:pStyle w:val="Heading3"/>
        <w:tabs>
          <w:tab w:val="clear" w:pos="720"/>
        </w:tabs>
        <w:ind w:left="0" w:firstLine="0"/>
      </w:pPr>
      <w:r w:rsidRPr="006E6888">
        <w:lastRenderedPageBreak/>
        <w:t>Risk Manager</w:t>
      </w:r>
      <w:r>
        <w:t>.</w:t>
      </w:r>
    </w:p>
    <w:p w14:paraId="6CDBFA1C" w14:textId="7E780457" w:rsidR="71BE5AC9" w:rsidRPr="00D548AA" w:rsidRDefault="00D548AA" w:rsidP="00D548AA">
      <w:pPr>
        <w:ind w:left="576"/>
        <w:rPr>
          <w:color w:val="000000" w:themeColor="text1"/>
        </w:rPr>
      </w:pPr>
      <w:r>
        <w:rPr>
          <w:color w:val="000000" w:themeColor="text1"/>
        </w:rPr>
        <w:t>Joseph Finnegan is the designated Risk Manager. He will be responsible for recording, documenting and keeping track of any risk related issues or concerns that emerge during the entire development of the project. He will also communicate or address any concerns identified by any of the stakeholders to the whole team. If the team is facing a risk, he will ensure to communicate the team the steps to follow as well as monitoring the risk mitigation process.</w:t>
      </w:r>
    </w:p>
    <w:p w14:paraId="7A6BDA79" w14:textId="7959DDA5" w:rsidR="001414E7" w:rsidRPr="006E6888" w:rsidRDefault="001414E7" w:rsidP="004D2AD3">
      <w:pPr>
        <w:pStyle w:val="Heading2"/>
      </w:pPr>
      <w:bookmarkStart w:id="42" w:name="_Toc392770392"/>
      <w:r w:rsidRPr="006E6888">
        <w:t>Risk Identification</w:t>
      </w:r>
      <w:bookmarkEnd w:id="42"/>
      <w:r w:rsidRPr="006E6888">
        <w:t xml:space="preserve"> </w:t>
      </w:r>
    </w:p>
    <w:p w14:paraId="02B8AAD0" w14:textId="2CE1909D" w:rsidR="5B995D83" w:rsidRPr="006E6888" w:rsidRDefault="00D548AA" w:rsidP="00D548AA">
      <w:pPr>
        <w:ind w:left="576"/>
      </w:pPr>
      <w:r>
        <w:t>Every team member is responsible of reporting any identified or emerged risks to the Risk Manager. Ideally, risks will be identified early in the development of the project with the purpose to avoid the higher risks and be prepared in case of an incident. The Risk Manager will invoke a team meeting to discuss and inform the team about the steps to take. The project sponsor and director will only be contacted when the severity of the impact is very high</w:t>
      </w:r>
      <w:r w:rsidR="5B995D83" w:rsidRPr="006E6888">
        <w:rPr>
          <w:color w:val="000000" w:themeColor="text1"/>
        </w:rPr>
        <w:t>.</w:t>
      </w:r>
    </w:p>
    <w:p w14:paraId="1770B1F7" w14:textId="62FA1B10" w:rsidR="001414E7" w:rsidRPr="006E6888" w:rsidRDefault="001414E7" w:rsidP="004D2AD3">
      <w:pPr>
        <w:pStyle w:val="Heading2"/>
      </w:pPr>
      <w:bookmarkStart w:id="43" w:name="_Toc392770393"/>
      <w:r w:rsidRPr="004D2AD3">
        <w:t>Risk</w:t>
      </w:r>
      <w:r w:rsidRPr="006E6888">
        <w:t xml:space="preserve"> Triggers</w:t>
      </w:r>
      <w:bookmarkEnd w:id="43"/>
    </w:p>
    <w:p w14:paraId="19C8AFA1" w14:textId="77777777" w:rsidR="00D548AA" w:rsidRPr="008E4A01" w:rsidRDefault="00D548AA" w:rsidP="00D548AA">
      <w:pPr>
        <w:ind w:left="360"/>
        <w:rPr>
          <w:bCs/>
          <w:color w:val="000000" w:themeColor="text1"/>
        </w:rPr>
      </w:pPr>
      <w:r w:rsidRPr="008E4A01">
        <w:rPr>
          <w:bCs/>
          <w:color w:val="000000" w:themeColor="text1"/>
        </w:rPr>
        <w:t>A risk trigger refers to an identified measure that indicates that a risk might occur. The following list describes some triggers that have been identified by the team.</w:t>
      </w:r>
    </w:p>
    <w:p w14:paraId="430660D2" w14:textId="77777777" w:rsidR="00D548AA" w:rsidRDefault="00D548AA" w:rsidP="00D548AA">
      <w:pPr>
        <w:pStyle w:val="ListParagraph"/>
        <w:numPr>
          <w:ilvl w:val="0"/>
          <w:numId w:val="14"/>
        </w:numPr>
      </w:pPr>
      <w:r>
        <w:t>Lack of knowledge, mostly related to hardware and RFID technology.</w:t>
      </w:r>
    </w:p>
    <w:p w14:paraId="66BD2E01" w14:textId="77777777" w:rsidR="00D548AA" w:rsidRDefault="00D548AA" w:rsidP="00D548AA">
      <w:pPr>
        <w:pStyle w:val="ListParagraph"/>
        <w:numPr>
          <w:ilvl w:val="0"/>
          <w:numId w:val="14"/>
        </w:numPr>
      </w:pPr>
      <w:r>
        <w:t>Missing deadlines by team members.</w:t>
      </w:r>
    </w:p>
    <w:p w14:paraId="029AD4C7" w14:textId="77777777" w:rsidR="00D548AA" w:rsidRDefault="00D548AA" w:rsidP="00D548AA">
      <w:pPr>
        <w:pStyle w:val="ListParagraph"/>
        <w:numPr>
          <w:ilvl w:val="0"/>
          <w:numId w:val="14"/>
        </w:numPr>
      </w:pPr>
      <w:r>
        <w:t>Change control not handled properly.</w:t>
      </w:r>
    </w:p>
    <w:p w14:paraId="08E185CD" w14:textId="77777777" w:rsidR="00D548AA" w:rsidRDefault="00D548AA" w:rsidP="00D548AA">
      <w:pPr>
        <w:pStyle w:val="ListParagraph"/>
        <w:numPr>
          <w:ilvl w:val="0"/>
          <w:numId w:val="14"/>
        </w:numPr>
      </w:pPr>
      <w:r>
        <w:t>Not having continuous communication with the project sponsor.</w:t>
      </w:r>
    </w:p>
    <w:p w14:paraId="4ED6C318" w14:textId="77777777" w:rsidR="00D548AA" w:rsidRDefault="00D548AA" w:rsidP="00D548AA">
      <w:pPr>
        <w:pStyle w:val="ListParagraph"/>
        <w:numPr>
          <w:ilvl w:val="0"/>
          <w:numId w:val="14"/>
        </w:numPr>
      </w:pPr>
      <w:r>
        <w:t>Team member low involvement can impact the development of deliverables on time.</w:t>
      </w:r>
    </w:p>
    <w:p w14:paraId="38EED5B3" w14:textId="219D5B1A" w:rsidR="5D299CFB" w:rsidRDefault="00D548AA" w:rsidP="00D548AA">
      <w:pPr>
        <w:pStyle w:val="ListParagraph"/>
        <w:numPr>
          <w:ilvl w:val="0"/>
          <w:numId w:val="14"/>
        </w:numPr>
      </w:pPr>
      <w:r>
        <w:t>Lack of communication among team members will prevent everyone from having a common understanding of the application.</w:t>
      </w:r>
    </w:p>
    <w:p w14:paraId="2CBCAD51" w14:textId="77777777" w:rsidR="00D548AA" w:rsidRDefault="00D548AA" w:rsidP="00D548AA"/>
    <w:p w14:paraId="3E24195C" w14:textId="77777777" w:rsidR="00D548AA" w:rsidRDefault="00D548AA" w:rsidP="00D548AA"/>
    <w:p w14:paraId="09EDB3FE" w14:textId="77777777" w:rsidR="00D548AA" w:rsidRDefault="00D548AA" w:rsidP="00D548AA"/>
    <w:p w14:paraId="7F1EDB61" w14:textId="77777777" w:rsidR="00D548AA" w:rsidRDefault="00D548AA" w:rsidP="00D548AA"/>
    <w:p w14:paraId="5DD31CB6" w14:textId="77777777" w:rsidR="00D548AA" w:rsidRDefault="00D548AA" w:rsidP="00D548AA"/>
    <w:p w14:paraId="0701515B" w14:textId="77777777" w:rsidR="00D548AA" w:rsidRDefault="00D548AA" w:rsidP="00D548AA"/>
    <w:p w14:paraId="589ABE5D" w14:textId="77777777" w:rsidR="00D548AA" w:rsidRDefault="00D548AA" w:rsidP="00D548AA"/>
    <w:p w14:paraId="4385D95D" w14:textId="77777777" w:rsidR="00D548AA" w:rsidRDefault="00D548AA" w:rsidP="00D548AA"/>
    <w:p w14:paraId="00F0ADFD" w14:textId="77777777" w:rsidR="00D548AA" w:rsidRDefault="00D548AA" w:rsidP="00D548AA"/>
    <w:p w14:paraId="2C4F7749" w14:textId="77777777" w:rsidR="00D548AA" w:rsidRDefault="00D548AA" w:rsidP="00D548AA"/>
    <w:p w14:paraId="7FA00415" w14:textId="77777777" w:rsidR="00D548AA" w:rsidRDefault="00D548AA" w:rsidP="00D548AA"/>
    <w:p w14:paraId="291DE23B" w14:textId="77777777" w:rsidR="00D548AA" w:rsidRPr="006E6888" w:rsidRDefault="00D548AA" w:rsidP="00D548AA"/>
    <w:p w14:paraId="09F641AC" w14:textId="5C83A575" w:rsidR="001414E7" w:rsidRPr="006E6888" w:rsidRDefault="001414E7" w:rsidP="004D2AD3">
      <w:pPr>
        <w:pStyle w:val="Heading2"/>
      </w:pPr>
      <w:bookmarkStart w:id="44" w:name="_Toc392770395"/>
      <w:r w:rsidRPr="004D2AD3">
        <w:lastRenderedPageBreak/>
        <w:t>Risk</w:t>
      </w:r>
      <w:r w:rsidRPr="006E6888">
        <w:t xml:space="preserve"> Analysis</w:t>
      </w:r>
      <w:bookmarkEnd w:id="44"/>
    </w:p>
    <w:p w14:paraId="091990C6" w14:textId="7EA85194" w:rsidR="72FF7AA0" w:rsidRDefault="00D548AA" w:rsidP="00320597">
      <w:pPr>
        <w:ind w:left="576"/>
        <w:rPr>
          <w:color w:val="000000" w:themeColor="text1"/>
        </w:rPr>
      </w:pPr>
      <w:r>
        <w:rPr>
          <w:color w:val="000000" w:themeColor="text1"/>
        </w:rPr>
        <w:t>The table below lists the risks that have been identified by the team to this date that could potentially affect the success of the project</w:t>
      </w:r>
      <w:r w:rsidR="72FF7AA0" w:rsidRPr="006E6888">
        <w:rPr>
          <w:color w:val="000000" w:themeColor="text1"/>
        </w:rPr>
        <w:t>.</w:t>
      </w:r>
    </w:p>
    <w:p w14:paraId="7A7CB0F8" w14:textId="77777777" w:rsidR="00D548AA" w:rsidRDefault="00D548AA" w:rsidP="00320597">
      <w:pPr>
        <w:ind w:left="576"/>
      </w:pPr>
    </w:p>
    <w:tbl>
      <w:tblPr>
        <w:tblStyle w:val="TableGrid"/>
        <w:tblW w:w="9062" w:type="dxa"/>
        <w:tblLook w:val="04A0" w:firstRow="1" w:lastRow="0" w:firstColumn="1" w:lastColumn="0" w:noHBand="0" w:noVBand="1"/>
      </w:tblPr>
      <w:tblGrid>
        <w:gridCol w:w="2135"/>
        <w:gridCol w:w="3570"/>
        <w:gridCol w:w="1814"/>
        <w:gridCol w:w="1543"/>
      </w:tblGrid>
      <w:tr w:rsidR="00D548AA" w14:paraId="30050049" w14:textId="77777777" w:rsidTr="00F5432A">
        <w:trPr>
          <w:trHeight w:val="381"/>
        </w:trPr>
        <w:tc>
          <w:tcPr>
            <w:tcW w:w="2135" w:type="dxa"/>
            <w:shd w:val="clear" w:color="auto" w:fill="A4A4A4"/>
          </w:tcPr>
          <w:p w14:paraId="04696CCA" w14:textId="77777777" w:rsidR="00D548AA" w:rsidRPr="00A82526" w:rsidRDefault="00D548AA" w:rsidP="00F5432A">
            <w:pPr>
              <w:jc w:val="center"/>
              <w:rPr>
                <w:b/>
              </w:rPr>
            </w:pPr>
            <w:r w:rsidRPr="00A82526">
              <w:rPr>
                <w:b/>
              </w:rPr>
              <w:t>Category</w:t>
            </w:r>
          </w:p>
        </w:tc>
        <w:tc>
          <w:tcPr>
            <w:tcW w:w="3570" w:type="dxa"/>
            <w:shd w:val="clear" w:color="auto" w:fill="A4A4A4"/>
          </w:tcPr>
          <w:p w14:paraId="5B7F3F59" w14:textId="77777777" w:rsidR="00D548AA" w:rsidRPr="00A82526" w:rsidRDefault="00D548AA" w:rsidP="00F5432A">
            <w:pPr>
              <w:jc w:val="center"/>
              <w:rPr>
                <w:b/>
              </w:rPr>
            </w:pPr>
            <w:r w:rsidRPr="00A82526">
              <w:rPr>
                <w:b/>
              </w:rPr>
              <w:t>Risk</w:t>
            </w:r>
          </w:p>
        </w:tc>
        <w:tc>
          <w:tcPr>
            <w:tcW w:w="1814" w:type="dxa"/>
            <w:shd w:val="clear" w:color="auto" w:fill="A4A4A4"/>
          </w:tcPr>
          <w:p w14:paraId="3BAE1B7D" w14:textId="77777777" w:rsidR="00D548AA" w:rsidRPr="00A82526" w:rsidRDefault="00D548AA" w:rsidP="00F5432A">
            <w:pPr>
              <w:jc w:val="center"/>
              <w:rPr>
                <w:b/>
              </w:rPr>
            </w:pPr>
            <w:r w:rsidRPr="00A82526">
              <w:rPr>
                <w:b/>
              </w:rPr>
              <w:t>Probability</w:t>
            </w:r>
          </w:p>
        </w:tc>
        <w:tc>
          <w:tcPr>
            <w:tcW w:w="1543" w:type="dxa"/>
            <w:shd w:val="clear" w:color="auto" w:fill="A4A4A4"/>
          </w:tcPr>
          <w:p w14:paraId="2161624E" w14:textId="77777777" w:rsidR="00D548AA" w:rsidRPr="00A82526" w:rsidRDefault="00D548AA" w:rsidP="00F5432A">
            <w:pPr>
              <w:jc w:val="center"/>
              <w:rPr>
                <w:b/>
              </w:rPr>
            </w:pPr>
            <w:r w:rsidRPr="0092201A">
              <w:rPr>
                <w:b/>
              </w:rPr>
              <w:t>Cost</w:t>
            </w:r>
          </w:p>
        </w:tc>
      </w:tr>
      <w:tr w:rsidR="00D548AA" w14:paraId="24EE4E7B" w14:textId="77777777" w:rsidTr="00F5432A">
        <w:trPr>
          <w:trHeight w:val="630"/>
        </w:trPr>
        <w:tc>
          <w:tcPr>
            <w:tcW w:w="2135" w:type="dxa"/>
          </w:tcPr>
          <w:p w14:paraId="4AE8C1F7" w14:textId="77777777" w:rsidR="00D548AA" w:rsidRDefault="00D548AA" w:rsidP="00F5432A">
            <w:r>
              <w:t>Technology</w:t>
            </w:r>
          </w:p>
        </w:tc>
        <w:tc>
          <w:tcPr>
            <w:tcW w:w="3570" w:type="dxa"/>
          </w:tcPr>
          <w:p w14:paraId="5E660B94" w14:textId="77777777" w:rsidR="00D548AA" w:rsidRDefault="00D548AA" w:rsidP="00F5432A">
            <w:r>
              <w:t xml:space="preserve">Choose correct RFID reader </w:t>
            </w:r>
          </w:p>
        </w:tc>
        <w:tc>
          <w:tcPr>
            <w:tcW w:w="1814" w:type="dxa"/>
          </w:tcPr>
          <w:p w14:paraId="0BD7075C" w14:textId="77777777" w:rsidR="00D548AA" w:rsidRDefault="00D548AA" w:rsidP="00F5432A">
            <w:pPr>
              <w:jc w:val="center"/>
            </w:pPr>
            <w:r>
              <w:t>20%</w:t>
            </w:r>
          </w:p>
        </w:tc>
        <w:tc>
          <w:tcPr>
            <w:tcW w:w="1543" w:type="dxa"/>
          </w:tcPr>
          <w:p w14:paraId="5341F8B0" w14:textId="77777777" w:rsidR="00D548AA" w:rsidRDefault="00D548AA" w:rsidP="00F5432A">
            <w:pPr>
              <w:jc w:val="center"/>
            </w:pPr>
            <w:r>
              <w:t>14</w:t>
            </w:r>
          </w:p>
        </w:tc>
      </w:tr>
      <w:tr w:rsidR="00D548AA" w14:paraId="3CBA4E5A" w14:textId="77777777" w:rsidTr="00F5432A">
        <w:trPr>
          <w:trHeight w:val="888"/>
        </w:trPr>
        <w:tc>
          <w:tcPr>
            <w:tcW w:w="2135" w:type="dxa"/>
            <w:tcBorders>
              <w:top w:val="single" w:sz="4" w:space="0" w:color="FFFFFF" w:themeColor="background1"/>
            </w:tcBorders>
          </w:tcPr>
          <w:p w14:paraId="654596A7" w14:textId="77777777" w:rsidR="00D548AA" w:rsidRDefault="00D548AA" w:rsidP="00F5432A">
            <w:r>
              <w:t>Sponsor</w:t>
            </w:r>
          </w:p>
        </w:tc>
        <w:tc>
          <w:tcPr>
            <w:tcW w:w="3570" w:type="dxa"/>
            <w:tcBorders>
              <w:top w:val="single" w:sz="4" w:space="0" w:color="FFFFFF" w:themeColor="background1"/>
            </w:tcBorders>
          </w:tcPr>
          <w:p w14:paraId="39B179EE" w14:textId="77777777" w:rsidR="00D548AA" w:rsidRDefault="00D548AA" w:rsidP="00F5432A">
            <w:r>
              <w:t>Tracking items in the storage room is an unrealistic requirement.</w:t>
            </w:r>
          </w:p>
        </w:tc>
        <w:tc>
          <w:tcPr>
            <w:tcW w:w="1814" w:type="dxa"/>
            <w:tcBorders>
              <w:top w:val="single" w:sz="4" w:space="0" w:color="FFFFFF" w:themeColor="background1"/>
            </w:tcBorders>
          </w:tcPr>
          <w:p w14:paraId="689F8390" w14:textId="77777777" w:rsidR="00D548AA" w:rsidRDefault="00D548AA" w:rsidP="00F5432A">
            <w:pPr>
              <w:jc w:val="center"/>
            </w:pPr>
            <w:r>
              <w:t>100%</w:t>
            </w:r>
          </w:p>
        </w:tc>
        <w:tc>
          <w:tcPr>
            <w:tcW w:w="1543" w:type="dxa"/>
            <w:tcBorders>
              <w:top w:val="single" w:sz="4" w:space="0" w:color="FFFFFF" w:themeColor="background1"/>
            </w:tcBorders>
          </w:tcPr>
          <w:p w14:paraId="4A871EED" w14:textId="77777777" w:rsidR="00D548AA" w:rsidRDefault="00D548AA" w:rsidP="00F5432A">
            <w:pPr>
              <w:jc w:val="center"/>
            </w:pPr>
            <w:r>
              <w:t>15</w:t>
            </w:r>
          </w:p>
        </w:tc>
      </w:tr>
      <w:tr w:rsidR="00D548AA" w14:paraId="4C576E30" w14:textId="77777777" w:rsidTr="00F5432A">
        <w:trPr>
          <w:trHeight w:val="371"/>
        </w:trPr>
        <w:tc>
          <w:tcPr>
            <w:tcW w:w="2135" w:type="dxa"/>
          </w:tcPr>
          <w:p w14:paraId="525CADE2" w14:textId="77777777" w:rsidR="00D548AA" w:rsidRDefault="00D548AA" w:rsidP="00F5432A">
            <w:r>
              <w:t xml:space="preserve">Team </w:t>
            </w:r>
          </w:p>
        </w:tc>
        <w:tc>
          <w:tcPr>
            <w:tcW w:w="3570" w:type="dxa"/>
          </w:tcPr>
          <w:p w14:paraId="4887931D" w14:textId="1907E76C" w:rsidR="00D548AA" w:rsidRDefault="00D548AA" w:rsidP="00F5432A">
            <w:r>
              <w:t>Lack of RFID Technology</w:t>
            </w:r>
            <w:r w:rsidR="00E01BB2">
              <w:t xml:space="preserve"> knowledge</w:t>
            </w:r>
          </w:p>
        </w:tc>
        <w:tc>
          <w:tcPr>
            <w:tcW w:w="1814" w:type="dxa"/>
          </w:tcPr>
          <w:p w14:paraId="14239B7A" w14:textId="77777777" w:rsidR="00D548AA" w:rsidRDefault="00D548AA" w:rsidP="00F5432A">
            <w:pPr>
              <w:jc w:val="center"/>
            </w:pPr>
            <w:r>
              <w:t>100%</w:t>
            </w:r>
          </w:p>
        </w:tc>
        <w:tc>
          <w:tcPr>
            <w:tcW w:w="1543" w:type="dxa"/>
          </w:tcPr>
          <w:p w14:paraId="351045ED" w14:textId="77777777" w:rsidR="00D548AA" w:rsidRDefault="00D548AA" w:rsidP="00F5432A">
            <w:pPr>
              <w:jc w:val="center"/>
            </w:pPr>
            <w:r>
              <w:t>23</w:t>
            </w:r>
          </w:p>
        </w:tc>
      </w:tr>
      <w:tr w:rsidR="00D548AA" w14:paraId="42ED0BDF" w14:textId="77777777" w:rsidTr="00F5432A">
        <w:trPr>
          <w:trHeight w:val="371"/>
        </w:trPr>
        <w:tc>
          <w:tcPr>
            <w:tcW w:w="2135" w:type="dxa"/>
          </w:tcPr>
          <w:p w14:paraId="512B0027" w14:textId="77777777" w:rsidR="00D548AA" w:rsidRDefault="00D548AA" w:rsidP="00F5432A">
            <w:r>
              <w:t xml:space="preserve">Team </w:t>
            </w:r>
          </w:p>
        </w:tc>
        <w:tc>
          <w:tcPr>
            <w:tcW w:w="3570" w:type="dxa"/>
          </w:tcPr>
          <w:p w14:paraId="79B1B467" w14:textId="77777777" w:rsidR="00D548AA" w:rsidRDefault="00D548AA" w:rsidP="00F5432A">
            <w:r>
              <w:t>Underestimation of tasks</w:t>
            </w:r>
          </w:p>
        </w:tc>
        <w:tc>
          <w:tcPr>
            <w:tcW w:w="1814" w:type="dxa"/>
          </w:tcPr>
          <w:p w14:paraId="3162C443" w14:textId="77777777" w:rsidR="00D548AA" w:rsidRDefault="00D548AA" w:rsidP="00F5432A">
            <w:pPr>
              <w:jc w:val="center"/>
            </w:pPr>
            <w:r>
              <w:t>35%</w:t>
            </w:r>
          </w:p>
        </w:tc>
        <w:tc>
          <w:tcPr>
            <w:tcW w:w="1543" w:type="dxa"/>
          </w:tcPr>
          <w:p w14:paraId="35100719" w14:textId="77777777" w:rsidR="00D548AA" w:rsidRDefault="00D548AA" w:rsidP="00F5432A">
            <w:pPr>
              <w:jc w:val="center"/>
            </w:pPr>
            <w:r>
              <w:t>2</w:t>
            </w:r>
          </w:p>
        </w:tc>
      </w:tr>
      <w:tr w:rsidR="00D548AA" w14:paraId="0775A1AD" w14:textId="77777777" w:rsidTr="00F5432A">
        <w:trPr>
          <w:trHeight w:val="371"/>
        </w:trPr>
        <w:tc>
          <w:tcPr>
            <w:tcW w:w="2135" w:type="dxa"/>
          </w:tcPr>
          <w:p w14:paraId="1AED2FEC" w14:textId="77777777" w:rsidR="00D548AA" w:rsidRDefault="00D548AA" w:rsidP="00F5432A">
            <w:pPr>
              <w:tabs>
                <w:tab w:val="left" w:pos="1259"/>
              </w:tabs>
              <w:jc w:val="both"/>
            </w:pPr>
            <w:r>
              <w:t xml:space="preserve">Team </w:t>
            </w:r>
          </w:p>
        </w:tc>
        <w:tc>
          <w:tcPr>
            <w:tcW w:w="3570" w:type="dxa"/>
          </w:tcPr>
          <w:p w14:paraId="18543645" w14:textId="77777777" w:rsidR="00D548AA" w:rsidRDefault="00D548AA" w:rsidP="00F5432A">
            <w:r>
              <w:t>Other work</w:t>
            </w:r>
          </w:p>
        </w:tc>
        <w:tc>
          <w:tcPr>
            <w:tcW w:w="1814" w:type="dxa"/>
          </w:tcPr>
          <w:p w14:paraId="71B2BE1E" w14:textId="77777777" w:rsidR="00D548AA" w:rsidRDefault="00D548AA" w:rsidP="00F5432A">
            <w:pPr>
              <w:jc w:val="center"/>
            </w:pPr>
            <w:r>
              <w:t>75%</w:t>
            </w:r>
          </w:p>
        </w:tc>
        <w:tc>
          <w:tcPr>
            <w:tcW w:w="1543" w:type="dxa"/>
          </w:tcPr>
          <w:p w14:paraId="713488EB" w14:textId="77777777" w:rsidR="00D548AA" w:rsidRDefault="00D548AA" w:rsidP="00F5432A">
            <w:pPr>
              <w:jc w:val="center"/>
            </w:pPr>
            <w:r>
              <w:t>2</w:t>
            </w:r>
          </w:p>
        </w:tc>
      </w:tr>
      <w:tr w:rsidR="00D548AA" w14:paraId="612ACCD8" w14:textId="77777777" w:rsidTr="00F5432A">
        <w:trPr>
          <w:trHeight w:val="371"/>
        </w:trPr>
        <w:tc>
          <w:tcPr>
            <w:tcW w:w="2135" w:type="dxa"/>
          </w:tcPr>
          <w:p w14:paraId="46C81887" w14:textId="77777777" w:rsidR="00D548AA" w:rsidRDefault="00D548AA" w:rsidP="00F5432A">
            <w:pPr>
              <w:tabs>
                <w:tab w:val="left" w:pos="1259"/>
              </w:tabs>
              <w:jc w:val="both"/>
            </w:pPr>
            <w:r>
              <w:t xml:space="preserve">Team </w:t>
            </w:r>
          </w:p>
        </w:tc>
        <w:tc>
          <w:tcPr>
            <w:tcW w:w="3570" w:type="dxa"/>
          </w:tcPr>
          <w:p w14:paraId="0561D31B" w14:textId="77777777" w:rsidR="00D548AA" w:rsidRDefault="00D548AA" w:rsidP="00F5432A">
            <w:r>
              <w:t xml:space="preserve">Incorrect Project Design </w:t>
            </w:r>
          </w:p>
        </w:tc>
        <w:tc>
          <w:tcPr>
            <w:tcW w:w="1814" w:type="dxa"/>
          </w:tcPr>
          <w:p w14:paraId="14EC610B" w14:textId="77777777" w:rsidR="00D548AA" w:rsidRDefault="00D548AA" w:rsidP="00F5432A">
            <w:pPr>
              <w:jc w:val="center"/>
            </w:pPr>
            <w:r>
              <w:t>15%</w:t>
            </w:r>
          </w:p>
        </w:tc>
        <w:tc>
          <w:tcPr>
            <w:tcW w:w="1543" w:type="dxa"/>
          </w:tcPr>
          <w:p w14:paraId="4B53993E" w14:textId="77777777" w:rsidR="00D548AA" w:rsidRDefault="00D548AA" w:rsidP="00F5432A">
            <w:pPr>
              <w:jc w:val="center"/>
            </w:pPr>
            <w:r>
              <w:t>18</w:t>
            </w:r>
          </w:p>
        </w:tc>
      </w:tr>
      <w:tr w:rsidR="00D548AA" w14:paraId="19FBF723" w14:textId="77777777" w:rsidTr="00F5432A">
        <w:trPr>
          <w:trHeight w:val="381"/>
        </w:trPr>
        <w:tc>
          <w:tcPr>
            <w:tcW w:w="2135" w:type="dxa"/>
            <w:shd w:val="clear" w:color="auto" w:fill="A4A4A4"/>
          </w:tcPr>
          <w:p w14:paraId="420154D5" w14:textId="77777777" w:rsidR="00D548AA" w:rsidRPr="0092201A" w:rsidRDefault="00D548AA" w:rsidP="00F5432A">
            <w:pPr>
              <w:tabs>
                <w:tab w:val="left" w:pos="1259"/>
              </w:tabs>
              <w:jc w:val="both"/>
              <w:rPr>
                <w:b/>
              </w:rPr>
            </w:pPr>
            <w:r w:rsidRPr="0092201A">
              <w:rPr>
                <w:b/>
              </w:rPr>
              <w:t>Total</w:t>
            </w:r>
          </w:p>
        </w:tc>
        <w:tc>
          <w:tcPr>
            <w:tcW w:w="6927" w:type="dxa"/>
            <w:gridSpan w:val="3"/>
          </w:tcPr>
          <w:p w14:paraId="48204B77" w14:textId="77777777" w:rsidR="00D548AA" w:rsidRDefault="00D548AA" w:rsidP="00F5432A">
            <w:pPr>
              <w:jc w:val="center"/>
            </w:pPr>
            <w:r>
              <w:t xml:space="preserve">                                                                         74</w:t>
            </w:r>
          </w:p>
        </w:tc>
      </w:tr>
    </w:tbl>
    <w:p w14:paraId="30F690A5" w14:textId="77777777" w:rsidR="00320597" w:rsidRPr="00320597" w:rsidRDefault="00320597" w:rsidP="00320597">
      <w:pPr>
        <w:ind w:left="576"/>
      </w:pPr>
    </w:p>
    <w:p w14:paraId="6473F85E" w14:textId="067ECCAC" w:rsidR="00B44E76" w:rsidRPr="00D548AA" w:rsidRDefault="00320597" w:rsidP="00D548AA">
      <w:pPr>
        <w:jc w:val="center"/>
        <w:rPr>
          <w:b/>
        </w:rPr>
      </w:pPr>
      <w:r>
        <w:rPr>
          <w:b/>
        </w:rPr>
        <w:t>Table 10-1</w:t>
      </w:r>
      <w:r w:rsidR="00403526">
        <w:rPr>
          <w:b/>
        </w:rPr>
        <w:t xml:space="preserve"> Risk Analysis</w:t>
      </w:r>
    </w:p>
    <w:p w14:paraId="500C29A1" w14:textId="77777777" w:rsidR="00B44E76" w:rsidRDefault="00B44E76" w:rsidP="72FF7AA0"/>
    <w:p w14:paraId="15394A1D" w14:textId="77777777" w:rsidR="00D548AA" w:rsidRDefault="00D548AA" w:rsidP="72FF7AA0"/>
    <w:p w14:paraId="51DCE83E" w14:textId="77777777" w:rsidR="00D548AA" w:rsidRDefault="00D548AA" w:rsidP="72FF7AA0"/>
    <w:p w14:paraId="22C664B9" w14:textId="77777777" w:rsidR="00D548AA" w:rsidRDefault="00D548AA" w:rsidP="72FF7AA0"/>
    <w:p w14:paraId="3012CAA6" w14:textId="77777777" w:rsidR="00D548AA" w:rsidRDefault="00D548AA" w:rsidP="72FF7AA0"/>
    <w:p w14:paraId="5BF51A0B" w14:textId="77777777" w:rsidR="00D548AA" w:rsidRDefault="00D548AA" w:rsidP="72FF7AA0"/>
    <w:p w14:paraId="64F50CBC" w14:textId="77777777" w:rsidR="00D548AA" w:rsidRDefault="00D548AA" w:rsidP="72FF7AA0"/>
    <w:p w14:paraId="27F661FD" w14:textId="77777777" w:rsidR="00D548AA" w:rsidRDefault="00D548AA" w:rsidP="72FF7AA0"/>
    <w:p w14:paraId="3219EAA6" w14:textId="77777777" w:rsidR="00D548AA" w:rsidRDefault="00D548AA" w:rsidP="72FF7AA0"/>
    <w:p w14:paraId="274B9D93" w14:textId="77777777" w:rsidR="00D548AA" w:rsidRDefault="00D548AA" w:rsidP="72FF7AA0"/>
    <w:p w14:paraId="1AE8DDE1" w14:textId="77777777" w:rsidR="00D548AA" w:rsidRDefault="00D548AA" w:rsidP="72FF7AA0"/>
    <w:p w14:paraId="7294D388" w14:textId="77777777" w:rsidR="00D548AA" w:rsidRDefault="00D548AA" w:rsidP="72FF7AA0"/>
    <w:p w14:paraId="5283FD98" w14:textId="77777777" w:rsidR="00D548AA" w:rsidRPr="006E6888" w:rsidRDefault="00D548AA" w:rsidP="72FF7AA0"/>
    <w:p w14:paraId="3D807FA6" w14:textId="77777777" w:rsidR="001414E7" w:rsidRPr="006E6888" w:rsidRDefault="001414E7" w:rsidP="004D2AD3">
      <w:pPr>
        <w:pStyle w:val="Heading2"/>
      </w:pPr>
      <w:bookmarkStart w:id="45" w:name="_Toc392770396"/>
      <w:r w:rsidRPr="006E6888">
        <w:lastRenderedPageBreak/>
        <w:t>Risk Severity</w:t>
      </w:r>
      <w:bookmarkEnd w:id="45"/>
    </w:p>
    <w:p w14:paraId="7DB4796C" w14:textId="0857074E" w:rsidR="001414E7" w:rsidRDefault="00D548AA" w:rsidP="006E6888">
      <w:pPr>
        <w:ind w:left="576"/>
      </w:pPr>
      <w:r w:rsidRPr="006E6888">
        <w:t xml:space="preserve">The following </w:t>
      </w:r>
      <w:r>
        <w:t>table lists the severity of every risk that was listed in the previous section along with its corresponding resolution. They are prioritized according to the likelihood of occurrence</w:t>
      </w:r>
      <w:r w:rsidR="454716B6" w:rsidRPr="006E6888">
        <w:t>.</w:t>
      </w:r>
    </w:p>
    <w:p w14:paraId="2CA48D5B" w14:textId="77777777" w:rsidR="00D548AA" w:rsidRDefault="00D548AA" w:rsidP="006E6888">
      <w:pPr>
        <w:ind w:left="576"/>
      </w:pPr>
    </w:p>
    <w:tbl>
      <w:tblPr>
        <w:tblStyle w:val="TableGrid"/>
        <w:tblW w:w="9540" w:type="dxa"/>
        <w:tblInd w:w="-432" w:type="dxa"/>
        <w:tblLook w:val="04A0" w:firstRow="1" w:lastRow="0" w:firstColumn="1" w:lastColumn="0" w:noHBand="0" w:noVBand="1"/>
      </w:tblPr>
      <w:tblGrid>
        <w:gridCol w:w="2646"/>
        <w:gridCol w:w="1584"/>
        <w:gridCol w:w="2844"/>
        <w:gridCol w:w="2466"/>
      </w:tblGrid>
      <w:tr w:rsidR="00D548AA" w14:paraId="1174270C" w14:textId="77777777" w:rsidTr="00F5432A">
        <w:tc>
          <w:tcPr>
            <w:tcW w:w="2646" w:type="dxa"/>
            <w:shd w:val="clear" w:color="auto" w:fill="A4A4A4"/>
          </w:tcPr>
          <w:p w14:paraId="577D182B" w14:textId="77777777" w:rsidR="00D548AA" w:rsidRPr="00936479" w:rsidRDefault="00D548AA" w:rsidP="00F5432A">
            <w:pPr>
              <w:rPr>
                <w:b/>
              </w:rPr>
            </w:pPr>
            <w:r w:rsidRPr="00936479">
              <w:rPr>
                <w:b/>
              </w:rPr>
              <w:t>Risk</w:t>
            </w:r>
          </w:p>
        </w:tc>
        <w:tc>
          <w:tcPr>
            <w:tcW w:w="1584" w:type="dxa"/>
            <w:shd w:val="clear" w:color="auto" w:fill="A4A4A4"/>
          </w:tcPr>
          <w:p w14:paraId="75150734" w14:textId="77777777" w:rsidR="00D548AA" w:rsidRPr="00936479" w:rsidRDefault="00D548AA" w:rsidP="00F5432A">
            <w:pPr>
              <w:rPr>
                <w:b/>
              </w:rPr>
            </w:pPr>
            <w:r w:rsidRPr="00936479">
              <w:rPr>
                <w:b/>
              </w:rPr>
              <w:t>Priority</w:t>
            </w:r>
          </w:p>
        </w:tc>
        <w:tc>
          <w:tcPr>
            <w:tcW w:w="2844" w:type="dxa"/>
            <w:shd w:val="clear" w:color="auto" w:fill="A4A4A4"/>
          </w:tcPr>
          <w:p w14:paraId="42C25113" w14:textId="77777777" w:rsidR="00D548AA" w:rsidRPr="00936479" w:rsidRDefault="00D548AA" w:rsidP="00F5432A">
            <w:pPr>
              <w:rPr>
                <w:b/>
              </w:rPr>
            </w:pPr>
            <w:r w:rsidRPr="00936479">
              <w:rPr>
                <w:b/>
              </w:rPr>
              <w:t>Resolution</w:t>
            </w:r>
          </w:p>
        </w:tc>
        <w:tc>
          <w:tcPr>
            <w:tcW w:w="2466" w:type="dxa"/>
            <w:shd w:val="clear" w:color="auto" w:fill="A4A4A4"/>
          </w:tcPr>
          <w:p w14:paraId="33AD110E" w14:textId="77777777" w:rsidR="00D548AA" w:rsidRPr="00936479" w:rsidRDefault="00D548AA" w:rsidP="00F5432A">
            <w:pPr>
              <w:rPr>
                <w:b/>
              </w:rPr>
            </w:pPr>
            <w:r w:rsidRPr="00936479">
              <w:rPr>
                <w:b/>
              </w:rPr>
              <w:t>Trigger</w:t>
            </w:r>
          </w:p>
        </w:tc>
      </w:tr>
      <w:tr w:rsidR="00D548AA" w14:paraId="58EF0510" w14:textId="77777777" w:rsidTr="00F5432A">
        <w:tc>
          <w:tcPr>
            <w:tcW w:w="2646" w:type="dxa"/>
          </w:tcPr>
          <w:p w14:paraId="300AAC7C" w14:textId="77777777" w:rsidR="00D548AA" w:rsidRDefault="00D548AA" w:rsidP="00F5432A">
            <w:r>
              <w:t>Choose Correct RFID reader</w:t>
            </w:r>
          </w:p>
        </w:tc>
        <w:tc>
          <w:tcPr>
            <w:tcW w:w="1584" w:type="dxa"/>
          </w:tcPr>
          <w:p w14:paraId="2487E292" w14:textId="77777777" w:rsidR="00D548AA" w:rsidRDefault="00D548AA" w:rsidP="00F5432A">
            <w:r>
              <w:t>High</w:t>
            </w:r>
          </w:p>
        </w:tc>
        <w:tc>
          <w:tcPr>
            <w:tcW w:w="2844" w:type="dxa"/>
          </w:tcPr>
          <w:p w14:paraId="0C0BC67F" w14:textId="77777777" w:rsidR="00D548AA" w:rsidRDefault="00D548AA" w:rsidP="00F5432A">
            <w:r>
              <w:t>Learn about RFID technology and possibly borrow a testing reader from Dr. Jones</w:t>
            </w:r>
          </w:p>
          <w:p w14:paraId="3ACAA63E" w14:textId="77777777" w:rsidR="00D548AA" w:rsidRDefault="00D548AA" w:rsidP="00F5432A"/>
        </w:tc>
        <w:tc>
          <w:tcPr>
            <w:tcW w:w="2466" w:type="dxa"/>
          </w:tcPr>
          <w:p w14:paraId="0B586388" w14:textId="77777777" w:rsidR="00D548AA" w:rsidRDefault="00D548AA" w:rsidP="00F5432A">
            <w:r>
              <w:t>Lack of knowledge related to RFID technology.</w:t>
            </w:r>
          </w:p>
        </w:tc>
      </w:tr>
      <w:tr w:rsidR="00D548AA" w14:paraId="18DC8343" w14:textId="77777777" w:rsidTr="00F5432A">
        <w:tc>
          <w:tcPr>
            <w:tcW w:w="2646" w:type="dxa"/>
          </w:tcPr>
          <w:p w14:paraId="64A21A8A" w14:textId="77777777" w:rsidR="00D548AA" w:rsidRDefault="00D548AA" w:rsidP="00F5432A">
            <w:r>
              <w:t>Tracking items in the storage room is an unrealistic requirement.</w:t>
            </w:r>
          </w:p>
        </w:tc>
        <w:tc>
          <w:tcPr>
            <w:tcW w:w="1584" w:type="dxa"/>
          </w:tcPr>
          <w:p w14:paraId="39E11745" w14:textId="77777777" w:rsidR="00D548AA" w:rsidRDefault="00D548AA" w:rsidP="00F5432A">
            <w:r>
              <w:t>High</w:t>
            </w:r>
          </w:p>
        </w:tc>
        <w:tc>
          <w:tcPr>
            <w:tcW w:w="2844" w:type="dxa"/>
          </w:tcPr>
          <w:p w14:paraId="0B468491" w14:textId="77777777" w:rsidR="00D548AA" w:rsidRDefault="00D548AA" w:rsidP="00F5432A">
            <w:r>
              <w:t>Find a technology work around so that we don’t exceed the budget.</w:t>
            </w:r>
          </w:p>
          <w:p w14:paraId="2B5861A1" w14:textId="77777777" w:rsidR="00D548AA" w:rsidRDefault="00D548AA" w:rsidP="00F5432A"/>
        </w:tc>
        <w:tc>
          <w:tcPr>
            <w:tcW w:w="2466" w:type="dxa"/>
          </w:tcPr>
          <w:p w14:paraId="78A624BE" w14:textId="77777777" w:rsidR="00D548AA" w:rsidRDefault="00D548AA" w:rsidP="00F5432A">
            <w:r>
              <w:t>Sponsor defines unrealistic requirements.</w:t>
            </w:r>
          </w:p>
        </w:tc>
      </w:tr>
      <w:tr w:rsidR="00D548AA" w14:paraId="00CE37E3" w14:textId="77777777" w:rsidTr="00F5432A">
        <w:tc>
          <w:tcPr>
            <w:tcW w:w="2646" w:type="dxa"/>
          </w:tcPr>
          <w:p w14:paraId="5EA46D17" w14:textId="77777777" w:rsidR="00D548AA" w:rsidRDefault="00D548AA" w:rsidP="00F5432A">
            <w:r>
              <w:t>Lack of RFID technology</w:t>
            </w:r>
          </w:p>
        </w:tc>
        <w:tc>
          <w:tcPr>
            <w:tcW w:w="1584" w:type="dxa"/>
          </w:tcPr>
          <w:p w14:paraId="64F9FDB2" w14:textId="77777777" w:rsidR="00D548AA" w:rsidRDefault="00D548AA" w:rsidP="00F5432A">
            <w:r>
              <w:t>High</w:t>
            </w:r>
          </w:p>
        </w:tc>
        <w:tc>
          <w:tcPr>
            <w:tcW w:w="2844" w:type="dxa"/>
          </w:tcPr>
          <w:p w14:paraId="6586768B" w14:textId="77777777" w:rsidR="00D548AA" w:rsidRDefault="00D548AA" w:rsidP="00F5432A">
            <w:r>
              <w:t>Dr. Jones Students will train us on RFID technology topics.</w:t>
            </w:r>
          </w:p>
        </w:tc>
        <w:tc>
          <w:tcPr>
            <w:tcW w:w="2466" w:type="dxa"/>
          </w:tcPr>
          <w:p w14:paraId="727EAD60" w14:textId="77777777" w:rsidR="00D548AA" w:rsidRDefault="00D548AA" w:rsidP="00F5432A">
            <w:r>
              <w:t>Identifying the use of the unknown technology in the requirements phase.</w:t>
            </w:r>
          </w:p>
        </w:tc>
      </w:tr>
      <w:tr w:rsidR="00D548AA" w14:paraId="05FBB019" w14:textId="77777777" w:rsidTr="00F5432A">
        <w:tc>
          <w:tcPr>
            <w:tcW w:w="2646" w:type="dxa"/>
          </w:tcPr>
          <w:p w14:paraId="0242A442" w14:textId="77777777" w:rsidR="00D548AA" w:rsidRDefault="00D548AA" w:rsidP="00F5432A">
            <w:r>
              <w:t>Underestimation of tasks</w:t>
            </w:r>
          </w:p>
        </w:tc>
        <w:tc>
          <w:tcPr>
            <w:tcW w:w="1584" w:type="dxa"/>
          </w:tcPr>
          <w:p w14:paraId="51A43292" w14:textId="77777777" w:rsidR="00D548AA" w:rsidRDefault="00D548AA" w:rsidP="00F5432A">
            <w:r>
              <w:t>Medium</w:t>
            </w:r>
          </w:p>
        </w:tc>
        <w:tc>
          <w:tcPr>
            <w:tcW w:w="2844" w:type="dxa"/>
          </w:tcPr>
          <w:p w14:paraId="2334F207" w14:textId="77777777" w:rsidR="00D548AA" w:rsidRDefault="00D548AA" w:rsidP="00F5432A">
            <w:r>
              <w:t>Have an internal calendar with early due dates so that we have time in case of a contingency.</w:t>
            </w:r>
          </w:p>
          <w:p w14:paraId="4135BFC0" w14:textId="77777777" w:rsidR="00D548AA" w:rsidRDefault="00D548AA" w:rsidP="00F5432A"/>
        </w:tc>
        <w:tc>
          <w:tcPr>
            <w:tcW w:w="2466" w:type="dxa"/>
          </w:tcPr>
          <w:p w14:paraId="4609EDFC" w14:textId="77777777" w:rsidR="00D548AA" w:rsidRDefault="00D548AA" w:rsidP="00F5432A">
            <w:r>
              <w:t>Tendency of the team to underestimate hours for the tasks.</w:t>
            </w:r>
          </w:p>
        </w:tc>
      </w:tr>
      <w:tr w:rsidR="00D548AA" w14:paraId="1A108E98" w14:textId="77777777" w:rsidTr="00F5432A">
        <w:tc>
          <w:tcPr>
            <w:tcW w:w="2646" w:type="dxa"/>
          </w:tcPr>
          <w:p w14:paraId="239F5081" w14:textId="77777777" w:rsidR="00D548AA" w:rsidRDefault="00D548AA" w:rsidP="00F5432A">
            <w:r>
              <w:t>Other Work</w:t>
            </w:r>
          </w:p>
        </w:tc>
        <w:tc>
          <w:tcPr>
            <w:tcW w:w="1584" w:type="dxa"/>
          </w:tcPr>
          <w:p w14:paraId="31E018CA" w14:textId="77777777" w:rsidR="00D548AA" w:rsidRDefault="00D548AA" w:rsidP="00F5432A">
            <w:r>
              <w:t>Low</w:t>
            </w:r>
          </w:p>
        </w:tc>
        <w:tc>
          <w:tcPr>
            <w:tcW w:w="2844" w:type="dxa"/>
          </w:tcPr>
          <w:p w14:paraId="7D23D27F" w14:textId="77777777" w:rsidR="00D548AA" w:rsidRDefault="00D548AA" w:rsidP="00F5432A">
            <w:r>
              <w:t>Distribute the work among the remaining team members.</w:t>
            </w:r>
          </w:p>
        </w:tc>
        <w:tc>
          <w:tcPr>
            <w:tcW w:w="2466" w:type="dxa"/>
          </w:tcPr>
          <w:p w14:paraId="624F5F86" w14:textId="77777777" w:rsidR="00D548AA" w:rsidRDefault="00D548AA" w:rsidP="00F5432A">
            <w:r>
              <w:t xml:space="preserve">Team members require </w:t>
            </w:r>
            <w:proofErr w:type="gramStart"/>
            <w:r>
              <w:t>to miss</w:t>
            </w:r>
            <w:proofErr w:type="gramEnd"/>
            <w:r>
              <w:t xml:space="preserve"> a meeting or get assigned extra course work.</w:t>
            </w:r>
          </w:p>
        </w:tc>
      </w:tr>
      <w:tr w:rsidR="00D548AA" w14:paraId="3A5620E8" w14:textId="77777777" w:rsidTr="00F5432A">
        <w:tc>
          <w:tcPr>
            <w:tcW w:w="2646" w:type="dxa"/>
          </w:tcPr>
          <w:p w14:paraId="083B1AD0" w14:textId="77777777" w:rsidR="00D548AA" w:rsidRDefault="00D548AA" w:rsidP="00F5432A">
            <w:r>
              <w:t>Incorrect Project Design</w:t>
            </w:r>
          </w:p>
        </w:tc>
        <w:tc>
          <w:tcPr>
            <w:tcW w:w="1584" w:type="dxa"/>
          </w:tcPr>
          <w:p w14:paraId="5E805CE0" w14:textId="77777777" w:rsidR="00D548AA" w:rsidRDefault="00D548AA" w:rsidP="00F5432A">
            <w:r>
              <w:t>High</w:t>
            </w:r>
          </w:p>
        </w:tc>
        <w:tc>
          <w:tcPr>
            <w:tcW w:w="2844" w:type="dxa"/>
          </w:tcPr>
          <w:p w14:paraId="7D77E9DE" w14:textId="77777777" w:rsidR="00D548AA" w:rsidRDefault="00D548AA" w:rsidP="00F5432A">
            <w:r>
              <w:t>Consult with several individuals the correctness of our ADS before turning in the baseline document.</w:t>
            </w:r>
          </w:p>
        </w:tc>
        <w:tc>
          <w:tcPr>
            <w:tcW w:w="2466" w:type="dxa"/>
          </w:tcPr>
          <w:p w14:paraId="7C53EA72" w14:textId="77777777" w:rsidR="00D548AA" w:rsidRDefault="00D548AA" w:rsidP="00F5432A">
            <w:r>
              <w:t>Confusion on how to design the Architecture of the system.</w:t>
            </w:r>
          </w:p>
        </w:tc>
      </w:tr>
    </w:tbl>
    <w:p w14:paraId="74F0DDE2" w14:textId="77777777" w:rsidR="00D548AA" w:rsidRPr="006E6888" w:rsidRDefault="00D548AA" w:rsidP="006E6888">
      <w:pPr>
        <w:ind w:left="576"/>
      </w:pPr>
    </w:p>
    <w:p w14:paraId="53F88E67" w14:textId="77777777" w:rsidR="006E6888" w:rsidRPr="006E6888" w:rsidRDefault="006E6888" w:rsidP="00CA1B6B">
      <w:pPr>
        <w:rPr>
          <w:i/>
        </w:rPr>
      </w:pPr>
    </w:p>
    <w:p w14:paraId="5CFD9A5E" w14:textId="7DEFD41C" w:rsidR="006E6888" w:rsidRDefault="00320597" w:rsidP="00320597">
      <w:pPr>
        <w:pStyle w:val="Heading2"/>
        <w:numPr>
          <w:ilvl w:val="0"/>
          <w:numId w:val="0"/>
        </w:numPr>
        <w:jc w:val="center"/>
        <w:rPr>
          <w:rFonts w:ascii="Times New Roman" w:hAnsi="Times New Roman"/>
        </w:rPr>
      </w:pPr>
      <w:bookmarkStart w:id="46" w:name="_Toc392770397"/>
      <w:r>
        <w:rPr>
          <w:rFonts w:ascii="Times New Roman" w:hAnsi="Times New Roman"/>
        </w:rPr>
        <w:t>Table 10-2</w:t>
      </w:r>
      <w:r w:rsidR="00403526">
        <w:rPr>
          <w:rFonts w:ascii="Times New Roman" w:hAnsi="Times New Roman"/>
        </w:rPr>
        <w:t xml:space="preserve"> Risk Severity</w:t>
      </w:r>
      <w:bookmarkEnd w:id="46"/>
    </w:p>
    <w:p w14:paraId="1460ADEE" w14:textId="77777777" w:rsidR="00403526" w:rsidRDefault="00403526" w:rsidP="00403526"/>
    <w:p w14:paraId="5625B772" w14:textId="77777777" w:rsidR="00403526" w:rsidRPr="00403526" w:rsidRDefault="00403526" w:rsidP="00403526"/>
    <w:p w14:paraId="1543D6E6" w14:textId="77777777" w:rsidR="001414E7" w:rsidRDefault="001414E7" w:rsidP="004D2AD3">
      <w:pPr>
        <w:pStyle w:val="Heading2"/>
      </w:pPr>
      <w:bookmarkStart w:id="47" w:name="_Toc392770398"/>
      <w:r w:rsidRPr="006E6888">
        <w:lastRenderedPageBreak/>
        <w:t xml:space="preserve">Risk </w:t>
      </w:r>
      <w:r w:rsidRPr="004D2AD3">
        <w:t>Response</w:t>
      </w:r>
      <w:r w:rsidRPr="006E6888">
        <w:t xml:space="preserve"> Planning</w:t>
      </w:r>
      <w:bookmarkEnd w:id="47"/>
    </w:p>
    <w:p w14:paraId="1F3BDA41" w14:textId="45630E7E" w:rsidR="00D548AA" w:rsidRDefault="00D548AA" w:rsidP="00D548AA">
      <w:pPr>
        <w:ind w:left="576"/>
      </w:pPr>
      <w:r>
        <w:t>The Risk Plan is one of the most critical elements to ensure that the risks are correctly mitigated if not entirely prevented, which will ensure that the project is successfully delivered on a timely manner.</w:t>
      </w:r>
    </w:p>
    <w:p w14:paraId="5630BEF6" w14:textId="77777777" w:rsidR="00D548AA" w:rsidRDefault="00D548AA" w:rsidP="00D548AA">
      <w:pPr>
        <w:ind w:left="576"/>
      </w:pPr>
      <w:r>
        <w:t>The key driver in this plan is the Risk Manager, who will stay on top of any risks, executing the corresponding risk mitigation steps. The risk mitigation process is described below:</w:t>
      </w:r>
    </w:p>
    <w:p w14:paraId="271ACAEC" w14:textId="77777777" w:rsidR="00D548AA" w:rsidRDefault="00D548AA" w:rsidP="00D548AA">
      <w:pPr>
        <w:pStyle w:val="ListParagraph"/>
        <w:numPr>
          <w:ilvl w:val="0"/>
          <w:numId w:val="15"/>
        </w:numPr>
      </w:pPr>
      <w:r>
        <w:t>Risk Identification: The whole team will be responsible for identifying new risks in the different parts of the project that each team member is working.  The risks can be either identified before occurrence (preferably) or on time of the occurrence.</w:t>
      </w:r>
    </w:p>
    <w:p w14:paraId="49E77442" w14:textId="77777777" w:rsidR="00D548AA" w:rsidRDefault="00D548AA" w:rsidP="00D548AA">
      <w:pPr>
        <w:pStyle w:val="ListParagraph"/>
        <w:numPr>
          <w:ilvl w:val="0"/>
          <w:numId w:val="15"/>
        </w:numPr>
      </w:pPr>
      <w:r>
        <w:t>Risk Analysis: Once a risk has been identified, the Risk Manager will schedule a meeting so that all the team members can discuss the priority of each risks and the impact it will create to the project development.</w:t>
      </w:r>
    </w:p>
    <w:p w14:paraId="4F63EE7A" w14:textId="77777777" w:rsidR="00D548AA" w:rsidRDefault="00D548AA" w:rsidP="00D548AA">
      <w:pPr>
        <w:pStyle w:val="ListParagraph"/>
        <w:numPr>
          <w:ilvl w:val="0"/>
          <w:numId w:val="15"/>
        </w:numPr>
      </w:pPr>
      <w:r>
        <w:t>Risk Management Plan: After coming up with a list of possible risks, the team will define the steps that are needed to mitigate the risk to the lowest impact possible.</w:t>
      </w:r>
    </w:p>
    <w:p w14:paraId="0D6CBA83" w14:textId="77777777" w:rsidR="00D548AA" w:rsidRPr="00D548AA" w:rsidRDefault="00D548AA" w:rsidP="00D548AA"/>
    <w:p w14:paraId="28A71BCA" w14:textId="77777777" w:rsidR="001414E7" w:rsidRPr="006E6888" w:rsidRDefault="001414E7" w:rsidP="004D2AD3">
      <w:pPr>
        <w:pStyle w:val="Heading2"/>
      </w:pPr>
      <w:bookmarkStart w:id="48" w:name="_Toc392770400"/>
      <w:r w:rsidRPr="006E6888">
        <w:t xml:space="preserve">Risk </w:t>
      </w:r>
      <w:r w:rsidRPr="004D2AD3">
        <w:t>Documentation</w:t>
      </w:r>
      <w:r w:rsidRPr="006E6888">
        <w:t xml:space="preserve"> and Reporting</w:t>
      </w:r>
      <w:bookmarkEnd w:id="48"/>
    </w:p>
    <w:p w14:paraId="207988E9" w14:textId="0F39AAAF" w:rsidR="001414E7" w:rsidRPr="006E6888" w:rsidRDefault="00D548AA" w:rsidP="006E6888">
      <w:pPr>
        <w:ind w:left="576"/>
      </w:pPr>
      <w:r>
        <w:t>Risks will be properly documented by the Risk Manager, in a special MS Word document which will have as solely purpose to provide detailed information on the risks, as well as the mitigation plan and steps followed by the team. Also, after the risk was mitigated the risk manager should document all the monitoring in case the risk has more impacts than the team had anticipated</w:t>
      </w:r>
      <w:r w:rsidR="7E9C90B8" w:rsidRPr="006E6888">
        <w:t>.</w:t>
      </w:r>
    </w:p>
    <w:p w14:paraId="00AC0DA3" w14:textId="77777777" w:rsidR="001414E7" w:rsidRPr="006E6888" w:rsidRDefault="001414E7" w:rsidP="004D2AD3">
      <w:pPr>
        <w:pStyle w:val="Heading2"/>
      </w:pPr>
      <w:bookmarkStart w:id="49" w:name="_Toc392770401"/>
      <w:r w:rsidRPr="004D2AD3">
        <w:t>Risk</w:t>
      </w:r>
      <w:r w:rsidRPr="006E6888">
        <w:t xml:space="preserve"> Control</w:t>
      </w:r>
      <w:bookmarkEnd w:id="49"/>
    </w:p>
    <w:p w14:paraId="35548507" w14:textId="05CCAC13" w:rsidR="5A9559D6" w:rsidRPr="006E6888" w:rsidRDefault="00D548AA" w:rsidP="003F6A23">
      <w:pPr>
        <w:ind w:left="576"/>
      </w:pPr>
      <w:r>
        <w:t>The team has to have a set mind oriented towards Risk Control. To ensure this, the team will put up a sign in their respective cubicle so that in each meeting they are reminded that risks have to be part of each single detail. The risks will be properly documented along with its resolution and monitoring</w:t>
      </w:r>
      <w:r w:rsidR="308F9EB7" w:rsidRPr="006E6888">
        <w:t>.</w:t>
      </w:r>
    </w:p>
    <w:p w14:paraId="14B52A85" w14:textId="36142ACF" w:rsidR="001414E7" w:rsidRPr="006E6888" w:rsidRDefault="001414E7" w:rsidP="004D2AD3">
      <w:pPr>
        <w:pStyle w:val="Heading1"/>
      </w:pPr>
      <w:bookmarkStart w:id="50" w:name="_Toc392770402"/>
      <w:r w:rsidRPr="004D2AD3">
        <w:lastRenderedPageBreak/>
        <w:t>Procurement</w:t>
      </w:r>
      <w:r w:rsidRPr="006E6888">
        <w:t xml:space="preserve"> Management Plan</w:t>
      </w:r>
      <w:bookmarkEnd w:id="50"/>
      <w:r w:rsidR="006F5D29">
        <w:t xml:space="preserve"> --DONE</w:t>
      </w:r>
    </w:p>
    <w:p w14:paraId="0F969FB2" w14:textId="77777777" w:rsidR="001414E7" w:rsidRPr="006E6888" w:rsidRDefault="001414E7" w:rsidP="004D2AD3">
      <w:pPr>
        <w:pStyle w:val="Heading2"/>
      </w:pPr>
      <w:bookmarkStart w:id="51" w:name="_Toc392770403"/>
      <w:r w:rsidRPr="004D2AD3">
        <w:t>Purpose</w:t>
      </w:r>
      <w:r w:rsidRPr="006E6888">
        <w:t xml:space="preserve"> of the Procurement Management Plan</w:t>
      </w:r>
      <w:bookmarkEnd w:id="51"/>
    </w:p>
    <w:p w14:paraId="323C8A4A" w14:textId="6AF0F78B" w:rsidR="001414E7" w:rsidRPr="006E6888" w:rsidRDefault="00ED799B" w:rsidP="006E6888">
      <w:pPr>
        <w:ind w:left="576"/>
        <w:rPr>
          <w:i/>
        </w:rPr>
      </w:pPr>
      <w:r>
        <w:t>The purpose of the procurement management plan is to provide the team and any project stakeholder with a set of guidelines that will be follow during the purchase of the components, and services needed to completed the project in order to get the best components, and services within our budget and get the components and services in time to avoid any delays during the project. Also the procurement management plan will make sure that only components and services necessary for the project are purchased and it also states the roles and responsibilities of the people involved in the project</w:t>
      </w:r>
      <w:r w:rsidR="7DBDBF08" w:rsidRPr="006E6888">
        <w:t>.</w:t>
      </w:r>
    </w:p>
    <w:p w14:paraId="135D3453" w14:textId="77777777" w:rsidR="001414E7" w:rsidRPr="006E6888" w:rsidRDefault="001414E7" w:rsidP="004D2AD3">
      <w:pPr>
        <w:pStyle w:val="Heading2"/>
        <w:rPr>
          <w:i/>
        </w:rPr>
      </w:pPr>
      <w:bookmarkStart w:id="52" w:name="_Toc392770404"/>
      <w:r w:rsidRPr="004D2AD3">
        <w:t>Roles</w:t>
      </w:r>
      <w:r w:rsidRPr="006E6888">
        <w:t xml:space="preserve"> and Responsibilities</w:t>
      </w:r>
      <w:bookmarkEnd w:id="52"/>
    </w:p>
    <w:p w14:paraId="2FD005FD" w14:textId="6A0F7E4D" w:rsidR="00ED799B" w:rsidRPr="002C1A7B" w:rsidRDefault="00ED799B" w:rsidP="00ED799B">
      <w:pPr>
        <w:pStyle w:val="ListParagraph"/>
        <w:numPr>
          <w:ilvl w:val="0"/>
          <w:numId w:val="18"/>
        </w:numPr>
        <w:spacing w:before="0" w:after="200" w:line="276" w:lineRule="auto"/>
        <w:rPr>
          <w:b/>
        </w:rPr>
      </w:pPr>
      <w:r>
        <w:rPr>
          <w:b/>
        </w:rPr>
        <w:t>Project Sponsor:</w:t>
      </w:r>
      <w:r>
        <w:t xml:space="preserve"> Dr.</w:t>
      </w:r>
      <w:r w:rsidR="006D058F">
        <w:t xml:space="preserve"> </w:t>
      </w:r>
      <w:proofErr w:type="spellStart"/>
      <w:r>
        <w:t>Tiernan</w:t>
      </w:r>
      <w:proofErr w:type="spellEnd"/>
      <w:r>
        <w:t xml:space="preserve"> can provide the team with any suggestions and advice related to the components and services needed for the project, but besides she would not have any other roles or responsibilities on the procurement plan.</w:t>
      </w:r>
    </w:p>
    <w:p w14:paraId="5A829606" w14:textId="77777777" w:rsidR="00ED799B" w:rsidRDefault="00ED799B" w:rsidP="00ED799B">
      <w:pPr>
        <w:pStyle w:val="ListParagraph"/>
        <w:ind w:left="1080"/>
        <w:rPr>
          <w:b/>
        </w:rPr>
      </w:pPr>
    </w:p>
    <w:p w14:paraId="5EC23939" w14:textId="77777777" w:rsidR="00ED799B" w:rsidRPr="002C1A7B" w:rsidRDefault="00ED799B" w:rsidP="00ED799B">
      <w:pPr>
        <w:pStyle w:val="ListParagraph"/>
        <w:numPr>
          <w:ilvl w:val="0"/>
          <w:numId w:val="18"/>
        </w:numPr>
        <w:spacing w:before="0" w:after="200" w:line="276" w:lineRule="auto"/>
        <w:rPr>
          <w:b/>
        </w:rPr>
      </w:pPr>
      <w:r>
        <w:rPr>
          <w:b/>
        </w:rPr>
        <w:t xml:space="preserve">Project Manager: </w:t>
      </w:r>
      <w:r>
        <w:t xml:space="preserve">Karla Hernandez will be the link between the team, and the project supervisor, she will also have the final decision as to which components and services are purchased for the project, and she will also have the final decision with any other issues related to the procurement plan. </w:t>
      </w:r>
    </w:p>
    <w:p w14:paraId="5C1A1FC4" w14:textId="77777777" w:rsidR="00ED799B" w:rsidRDefault="00ED799B" w:rsidP="00ED799B">
      <w:pPr>
        <w:pStyle w:val="ListParagraph"/>
        <w:ind w:left="1080"/>
        <w:rPr>
          <w:b/>
        </w:rPr>
      </w:pPr>
    </w:p>
    <w:p w14:paraId="714176CB" w14:textId="77777777" w:rsidR="00ED799B" w:rsidRPr="002C1A7B" w:rsidRDefault="00ED799B" w:rsidP="00ED799B">
      <w:pPr>
        <w:pStyle w:val="ListParagraph"/>
        <w:numPr>
          <w:ilvl w:val="0"/>
          <w:numId w:val="18"/>
        </w:numPr>
        <w:spacing w:before="0" w:after="200" w:line="276" w:lineRule="auto"/>
        <w:rPr>
          <w:b/>
        </w:rPr>
      </w:pPr>
      <w:r>
        <w:rPr>
          <w:b/>
        </w:rPr>
        <w:t xml:space="preserve">Project Team: </w:t>
      </w:r>
      <w:r>
        <w:t xml:space="preserve">Every team member will provide the project manager with their opinion, and advice as to which components and services are necessary for the project. The team will also be responsible for researching the components needed for the project, and to let the project manager if any other components or services are needed to complete the project. </w:t>
      </w:r>
    </w:p>
    <w:p w14:paraId="77774CB8" w14:textId="77777777" w:rsidR="00ED799B" w:rsidRDefault="00ED799B" w:rsidP="00ED799B">
      <w:pPr>
        <w:pStyle w:val="ListParagraph"/>
        <w:ind w:left="1080"/>
        <w:rPr>
          <w:b/>
        </w:rPr>
      </w:pPr>
    </w:p>
    <w:p w14:paraId="36C71C2A" w14:textId="77777777" w:rsidR="00ED799B" w:rsidRPr="002C1A7B" w:rsidRDefault="00ED799B" w:rsidP="00ED799B">
      <w:pPr>
        <w:pStyle w:val="ListParagraph"/>
        <w:numPr>
          <w:ilvl w:val="0"/>
          <w:numId w:val="18"/>
        </w:numPr>
        <w:spacing w:before="0" w:after="200" w:line="276" w:lineRule="auto"/>
        <w:rPr>
          <w:b/>
        </w:rPr>
      </w:pPr>
      <w:r>
        <w:rPr>
          <w:b/>
        </w:rPr>
        <w:t xml:space="preserve">Project Supervisor: </w:t>
      </w:r>
      <w:r>
        <w:t xml:space="preserve">The project supervisor has the final decision as to which components and services will be purchase. </w:t>
      </w:r>
    </w:p>
    <w:p w14:paraId="0ADDFDA2" w14:textId="77777777" w:rsidR="00ED799B" w:rsidRDefault="00ED799B" w:rsidP="006E6888">
      <w:pPr>
        <w:ind w:left="576"/>
        <w:rPr>
          <w:i/>
          <w:iCs/>
        </w:rPr>
      </w:pPr>
    </w:p>
    <w:p w14:paraId="0157DAB7" w14:textId="77777777" w:rsidR="00ED799B" w:rsidRDefault="00ED799B" w:rsidP="006E6888">
      <w:pPr>
        <w:ind w:left="576"/>
        <w:rPr>
          <w:i/>
          <w:iCs/>
        </w:rPr>
      </w:pPr>
    </w:p>
    <w:p w14:paraId="56632EFD" w14:textId="0F9051B3" w:rsidR="001414E7" w:rsidRPr="006E6888" w:rsidRDefault="77527318" w:rsidP="006E6888">
      <w:pPr>
        <w:ind w:left="576"/>
        <w:rPr>
          <w:i/>
        </w:rPr>
      </w:pPr>
      <w:r w:rsidRPr="006E6888">
        <w:rPr>
          <w:i/>
          <w:iCs/>
        </w:rPr>
        <w:t xml:space="preserve">       </w:t>
      </w:r>
    </w:p>
    <w:p w14:paraId="63D659D5" w14:textId="77777777" w:rsidR="001414E7" w:rsidRPr="006E6888" w:rsidRDefault="001414E7" w:rsidP="004D2AD3">
      <w:pPr>
        <w:pStyle w:val="Heading2"/>
      </w:pPr>
      <w:bookmarkStart w:id="53" w:name="_Toc392770405"/>
      <w:r w:rsidRPr="006E6888">
        <w:lastRenderedPageBreak/>
        <w:t xml:space="preserve">Required </w:t>
      </w:r>
      <w:r w:rsidRPr="004D2AD3">
        <w:t>Project</w:t>
      </w:r>
      <w:r w:rsidRPr="006E6888">
        <w:t xml:space="preserve"> Procurements and Timing</w:t>
      </w:r>
      <w:bookmarkEnd w:id="53"/>
    </w:p>
    <w:p w14:paraId="01C28ED4" w14:textId="7CB57C66" w:rsidR="510ECE05" w:rsidRPr="006E6888" w:rsidRDefault="00ED799B" w:rsidP="006E6888">
      <w:pPr>
        <w:ind w:left="576"/>
      </w:pPr>
      <w:r>
        <w:t>The components and services needed for the project will be procured at least 2 weeks before the implementation part of the project. Components will be purchase at least two weeks in advance of the implementation phase of the project, while services will be schedule 2 weeks before the implementation phase and set to the date that the services will be need it.  The objective is to have all the components and services ready before the implementation phase begins. The team will constantly monitored and make sure that the components list is up to date in order to avoid unnecessary purchases. Acquiring the components in time and avoiding the purchase of components are critical to avoid schedule delays and budget issues</w:t>
      </w:r>
      <w:r w:rsidR="6A9B4E3C" w:rsidRPr="006E6888">
        <w:t xml:space="preserve">. </w:t>
      </w:r>
    </w:p>
    <w:p w14:paraId="24CC8F81" w14:textId="77777777" w:rsidR="001414E7" w:rsidRPr="006E6888" w:rsidRDefault="001414E7" w:rsidP="004D2AD3">
      <w:pPr>
        <w:pStyle w:val="Heading2"/>
      </w:pPr>
      <w:bookmarkStart w:id="54" w:name="_Toc392770406"/>
      <w:r w:rsidRPr="004D2AD3">
        <w:t>Description</w:t>
      </w:r>
      <w:r w:rsidRPr="006E6888">
        <w:t xml:space="preserve"> of Items/ Services to be acquired</w:t>
      </w:r>
      <w:bookmarkEnd w:id="54"/>
    </w:p>
    <w:p w14:paraId="75FFAEB9" w14:textId="77777777" w:rsidR="00ED799B" w:rsidRDefault="00ED799B" w:rsidP="00ED799B">
      <w:pPr>
        <w:ind w:left="360"/>
      </w:pPr>
      <w:r>
        <w:t>The following list shows all the necessary components to complete the project.</w:t>
      </w:r>
    </w:p>
    <w:p w14:paraId="6CDED46F" w14:textId="77777777" w:rsidR="00ED799B" w:rsidRDefault="00ED799B" w:rsidP="00ED799B">
      <w:pPr>
        <w:pStyle w:val="ListParagraph"/>
        <w:numPr>
          <w:ilvl w:val="0"/>
          <w:numId w:val="1"/>
        </w:numPr>
        <w:spacing w:before="0" w:after="200" w:line="276" w:lineRule="auto"/>
      </w:pPr>
      <w:r>
        <w:t>RFID Reader</w:t>
      </w:r>
    </w:p>
    <w:p w14:paraId="3B888F73" w14:textId="77777777" w:rsidR="00ED799B" w:rsidRDefault="00ED799B" w:rsidP="00ED799B">
      <w:pPr>
        <w:pStyle w:val="ListParagraph"/>
        <w:numPr>
          <w:ilvl w:val="0"/>
          <w:numId w:val="1"/>
        </w:numPr>
        <w:spacing w:before="0" w:after="200" w:line="276" w:lineRule="auto"/>
      </w:pPr>
      <w:r>
        <w:t>RFID Tags</w:t>
      </w:r>
    </w:p>
    <w:p w14:paraId="00F402A0" w14:textId="77777777" w:rsidR="00ED799B" w:rsidRDefault="00ED799B" w:rsidP="00ED799B">
      <w:pPr>
        <w:pStyle w:val="ListParagraph"/>
        <w:numPr>
          <w:ilvl w:val="0"/>
          <w:numId w:val="1"/>
        </w:numPr>
        <w:spacing w:before="0" w:after="200" w:line="276" w:lineRule="auto"/>
      </w:pPr>
      <w:r>
        <w:t>Antennas (4 Antennas, one per corner of the storage room)</w:t>
      </w:r>
    </w:p>
    <w:p w14:paraId="2C15716B" w14:textId="77777777" w:rsidR="00ED799B" w:rsidRDefault="00ED799B" w:rsidP="00ED799B">
      <w:pPr>
        <w:pStyle w:val="ListParagraph"/>
        <w:numPr>
          <w:ilvl w:val="0"/>
          <w:numId w:val="1"/>
        </w:numPr>
        <w:spacing w:before="0" w:after="200" w:line="276" w:lineRule="auto"/>
      </w:pPr>
      <w:r>
        <w:t>WMS Software (Warehouse Management System)</w:t>
      </w:r>
    </w:p>
    <w:p w14:paraId="4DACDFAD" w14:textId="77777777" w:rsidR="00ED799B" w:rsidRDefault="00ED799B" w:rsidP="00ED799B">
      <w:pPr>
        <w:pStyle w:val="ListParagraph"/>
        <w:numPr>
          <w:ilvl w:val="0"/>
          <w:numId w:val="1"/>
        </w:numPr>
        <w:spacing w:before="0" w:after="200" w:line="276" w:lineRule="auto"/>
      </w:pPr>
      <w:r>
        <w:t>Cables to Connect Antennas to RFID Reader</w:t>
      </w:r>
    </w:p>
    <w:p w14:paraId="7C0DD1F7" w14:textId="77777777" w:rsidR="00ED799B" w:rsidRDefault="00ED799B" w:rsidP="00ED799B">
      <w:pPr>
        <w:pStyle w:val="ListParagraph"/>
        <w:numPr>
          <w:ilvl w:val="0"/>
          <w:numId w:val="1"/>
        </w:numPr>
        <w:spacing w:before="0" w:after="200" w:line="276" w:lineRule="auto"/>
      </w:pPr>
      <w:r>
        <w:t>Ethernet Cable to Connect RFID Reader to Host Computer</w:t>
      </w:r>
    </w:p>
    <w:p w14:paraId="393CD848" w14:textId="77777777" w:rsidR="00ED799B" w:rsidRDefault="00ED799B" w:rsidP="00ED799B">
      <w:pPr>
        <w:pStyle w:val="ListParagraph"/>
        <w:numPr>
          <w:ilvl w:val="0"/>
          <w:numId w:val="1"/>
        </w:numPr>
        <w:spacing w:before="0" w:after="200" w:line="276" w:lineRule="auto"/>
      </w:pPr>
      <w:r>
        <w:t>Host Computer</w:t>
      </w:r>
    </w:p>
    <w:p w14:paraId="1FB3461F" w14:textId="6E421D31" w:rsidR="290618D3" w:rsidRPr="006E6888" w:rsidRDefault="290618D3" w:rsidP="00ED799B"/>
    <w:p w14:paraId="01422A87" w14:textId="1260BCDF" w:rsidR="001414E7" w:rsidRPr="006E6888" w:rsidRDefault="001414E7" w:rsidP="004D2AD3">
      <w:pPr>
        <w:pStyle w:val="Heading1"/>
      </w:pPr>
      <w:bookmarkStart w:id="55" w:name="_Toc392770407"/>
      <w:r w:rsidRPr="004D2AD3">
        <w:lastRenderedPageBreak/>
        <w:t>Project</w:t>
      </w:r>
      <w:r w:rsidRPr="006E6888">
        <w:t xml:space="preserve"> Closeout Report</w:t>
      </w:r>
      <w:bookmarkEnd w:id="55"/>
      <w:r w:rsidR="00667B9F">
        <w:t xml:space="preserve"> --DONE</w:t>
      </w:r>
    </w:p>
    <w:p w14:paraId="1CA3B744" w14:textId="77777777" w:rsidR="001414E7" w:rsidRPr="006E6888" w:rsidRDefault="001414E7" w:rsidP="004D2AD3">
      <w:pPr>
        <w:pStyle w:val="Heading2"/>
      </w:pPr>
      <w:bookmarkStart w:id="56" w:name="_Toc392770408"/>
      <w:r w:rsidRPr="004D2AD3">
        <w:t>Purpose</w:t>
      </w:r>
      <w:r w:rsidRPr="006E6888">
        <w:t xml:space="preserve"> of Closeout Report</w:t>
      </w:r>
      <w:bookmarkEnd w:id="56"/>
    </w:p>
    <w:p w14:paraId="02B62C23" w14:textId="71A6C308" w:rsidR="5E2C1DD0" w:rsidRPr="006E6888" w:rsidRDefault="00CA73CC" w:rsidP="006E6888">
      <w:pPr>
        <w:ind w:left="576"/>
      </w:pPr>
      <w:r>
        <w:t>The purpose of the Closeout Report is to address any personnel issues, administrative issues, and financial issues at the end of the project and resolved the issues in a well and timely manner. Also, during the closeout report the team should make sure that all the documents from the project are archived together, and that all the lessons learned are documented</w:t>
      </w:r>
      <w:r w:rsidR="629F8EA0" w:rsidRPr="006E6888">
        <w:t>.</w:t>
      </w:r>
    </w:p>
    <w:p w14:paraId="25504C08" w14:textId="77777777" w:rsidR="001414E7" w:rsidRPr="006E6888" w:rsidRDefault="001414E7" w:rsidP="004D2AD3">
      <w:pPr>
        <w:pStyle w:val="Heading2"/>
      </w:pPr>
      <w:bookmarkStart w:id="57" w:name="_Toc392770409"/>
      <w:r w:rsidRPr="004D2AD3">
        <w:t>Administrative</w:t>
      </w:r>
      <w:r w:rsidRPr="006E6888">
        <w:t xml:space="preserve"> Closure</w:t>
      </w:r>
      <w:bookmarkEnd w:id="57"/>
    </w:p>
    <w:p w14:paraId="69FCB183" w14:textId="4B8BE7B4" w:rsidR="001414E7" w:rsidRPr="006E6888" w:rsidRDefault="4B8BE7B4" w:rsidP="0092281B">
      <w:pPr>
        <w:pStyle w:val="Heading3"/>
        <w:ind w:hanging="90"/>
      </w:pPr>
      <w:r w:rsidRPr="0092281B">
        <w:t>Were</w:t>
      </w:r>
      <w:r w:rsidRPr="006E6888">
        <w:t xml:space="preserve"> the objectives of the project met?</w:t>
      </w:r>
    </w:p>
    <w:p w14:paraId="52C6CC0C" w14:textId="77777777" w:rsidR="00CA73CC" w:rsidRPr="00D00312" w:rsidRDefault="00CA73CC" w:rsidP="00CA73CC">
      <w:pPr>
        <w:ind w:left="1440"/>
      </w:pPr>
      <w:r>
        <w:t>At the end of the project, the team will meet with the sponsor and determine if the project was successful or not. The overall satisfaction of the sponsor with the final product is important, but at the end the success or failure of the project will be measure and determine by comparing the features of the final product to the System Requirement Specification of the project.  The team and sponsor should take into consideration how many requirements were accomplish, and the priority of the requirements, with the high priority requirements weighting more than the low priority requirements in the final decisions as to determine if the project was successful or not.</w:t>
      </w:r>
    </w:p>
    <w:p w14:paraId="4EC195E7" w14:textId="2F8ED229" w:rsidR="4B8BE7B4" w:rsidRPr="006E6888" w:rsidRDefault="4B8BE7B4" w:rsidP="0092281B">
      <w:pPr>
        <w:ind w:left="1440"/>
      </w:pPr>
    </w:p>
    <w:p w14:paraId="576C4DDE" w14:textId="0F49A67A" w:rsidR="001414E7" w:rsidRPr="006E6888" w:rsidRDefault="0F49A67A" w:rsidP="0092281B">
      <w:pPr>
        <w:pStyle w:val="Heading3"/>
        <w:ind w:hanging="90"/>
      </w:pPr>
      <w:r w:rsidRPr="006E6888">
        <w:t>Archiving Project Artifacts</w:t>
      </w:r>
    </w:p>
    <w:p w14:paraId="2933664D" w14:textId="77777777" w:rsidR="00CA73CC" w:rsidRDefault="00CA73CC" w:rsidP="00CA73CC">
      <w:pPr>
        <w:ind w:left="1440"/>
      </w:pPr>
      <w:r>
        <w:t xml:space="preserve">The following list contains all the documents of the project that will be archive in both physical and electronic copies for future references. </w:t>
      </w:r>
    </w:p>
    <w:p w14:paraId="33E8697F" w14:textId="77777777" w:rsidR="00CA73CC" w:rsidRDefault="00CA73CC" w:rsidP="00CA73CC">
      <w:pPr>
        <w:pStyle w:val="ListParagraph"/>
        <w:numPr>
          <w:ilvl w:val="0"/>
          <w:numId w:val="3"/>
        </w:numPr>
        <w:spacing w:before="0" w:after="200" w:line="276" w:lineRule="auto"/>
      </w:pPr>
      <w:r>
        <w:t>System Requirement Specification</w:t>
      </w:r>
    </w:p>
    <w:p w14:paraId="7623F896" w14:textId="77777777" w:rsidR="00CA73CC" w:rsidRDefault="00CA73CC" w:rsidP="00CA73CC">
      <w:pPr>
        <w:pStyle w:val="ListParagraph"/>
        <w:numPr>
          <w:ilvl w:val="0"/>
          <w:numId w:val="3"/>
        </w:numPr>
        <w:spacing w:before="0" w:after="200" w:line="276" w:lineRule="auto"/>
      </w:pPr>
      <w:r>
        <w:t>Project Charter</w:t>
      </w:r>
    </w:p>
    <w:p w14:paraId="5D048F52" w14:textId="77777777" w:rsidR="00CA73CC" w:rsidRDefault="00CA73CC" w:rsidP="00CA73CC">
      <w:pPr>
        <w:pStyle w:val="ListParagraph"/>
        <w:numPr>
          <w:ilvl w:val="0"/>
          <w:numId w:val="3"/>
        </w:numPr>
        <w:spacing w:before="0" w:after="200" w:line="276" w:lineRule="auto"/>
      </w:pPr>
      <w:r>
        <w:t>MS Project Plan</w:t>
      </w:r>
    </w:p>
    <w:p w14:paraId="12FB2E4F" w14:textId="77777777" w:rsidR="00CA73CC" w:rsidRDefault="00CA73CC" w:rsidP="00CA73CC">
      <w:pPr>
        <w:pStyle w:val="ListParagraph"/>
        <w:numPr>
          <w:ilvl w:val="0"/>
          <w:numId w:val="3"/>
        </w:numPr>
        <w:spacing w:before="0" w:after="200" w:line="276" w:lineRule="auto"/>
      </w:pPr>
      <w:r>
        <w:t>Architectural Design Specification</w:t>
      </w:r>
    </w:p>
    <w:p w14:paraId="492C474B" w14:textId="77777777" w:rsidR="00CA73CC" w:rsidRDefault="00CA73CC" w:rsidP="00CA73CC">
      <w:pPr>
        <w:pStyle w:val="ListParagraph"/>
        <w:numPr>
          <w:ilvl w:val="0"/>
          <w:numId w:val="3"/>
        </w:numPr>
        <w:spacing w:before="0" w:after="200" w:line="276" w:lineRule="auto"/>
      </w:pPr>
      <w:r>
        <w:t>Detailed Design Document</w:t>
      </w:r>
    </w:p>
    <w:p w14:paraId="42B7E3BC" w14:textId="77777777" w:rsidR="00CA73CC" w:rsidRDefault="00CA73CC" w:rsidP="00CA73CC">
      <w:pPr>
        <w:pStyle w:val="ListParagraph"/>
        <w:numPr>
          <w:ilvl w:val="0"/>
          <w:numId w:val="3"/>
        </w:numPr>
        <w:spacing w:before="0" w:after="200" w:line="276" w:lineRule="auto"/>
      </w:pPr>
      <w:r>
        <w:t>System Test Plan</w:t>
      </w:r>
    </w:p>
    <w:p w14:paraId="23A874D2" w14:textId="77777777" w:rsidR="00CA73CC" w:rsidRDefault="00CA73CC" w:rsidP="00CA73CC">
      <w:pPr>
        <w:pStyle w:val="ListParagraph"/>
        <w:numPr>
          <w:ilvl w:val="0"/>
          <w:numId w:val="3"/>
        </w:numPr>
        <w:spacing w:before="0" w:after="200" w:line="276" w:lineRule="auto"/>
      </w:pPr>
      <w:r>
        <w:t>Financial Records</w:t>
      </w:r>
    </w:p>
    <w:p w14:paraId="109667BF" w14:textId="77777777" w:rsidR="00CA73CC" w:rsidRDefault="00CA73CC" w:rsidP="00CA73CC">
      <w:pPr>
        <w:pStyle w:val="ListParagraph"/>
        <w:numPr>
          <w:ilvl w:val="0"/>
          <w:numId w:val="3"/>
        </w:numPr>
        <w:spacing w:before="0" w:after="200" w:line="276" w:lineRule="auto"/>
      </w:pPr>
      <w:r>
        <w:t>User Manual</w:t>
      </w:r>
    </w:p>
    <w:p w14:paraId="65216F0E" w14:textId="77777777" w:rsidR="00667B9F" w:rsidRDefault="00CA73CC" w:rsidP="00CA73CC">
      <w:pPr>
        <w:pStyle w:val="ListParagraph"/>
        <w:numPr>
          <w:ilvl w:val="0"/>
          <w:numId w:val="3"/>
        </w:numPr>
      </w:pPr>
      <w:r>
        <w:t>Lessons Learned</w:t>
      </w:r>
    </w:p>
    <w:p w14:paraId="31A219BC" w14:textId="4EAE5E33" w:rsidR="78A5B7DC" w:rsidRPr="006E6888" w:rsidRDefault="78A5B7DC" w:rsidP="00CA73CC">
      <w:pPr>
        <w:pStyle w:val="ListParagraph"/>
        <w:numPr>
          <w:ilvl w:val="0"/>
          <w:numId w:val="3"/>
        </w:numPr>
      </w:pPr>
      <w:r w:rsidRPr="006E6888">
        <w:t>Source Code Documentation</w:t>
      </w:r>
    </w:p>
    <w:p w14:paraId="434CCA17" w14:textId="77777777" w:rsidR="001414E7" w:rsidRPr="006E6888" w:rsidRDefault="001414E7" w:rsidP="0092281B">
      <w:pPr>
        <w:pStyle w:val="Heading3"/>
        <w:ind w:hanging="90"/>
      </w:pPr>
      <w:r w:rsidRPr="0092281B">
        <w:lastRenderedPageBreak/>
        <w:t>Lessons</w:t>
      </w:r>
      <w:r w:rsidRPr="006E6888">
        <w:t xml:space="preserve"> Learned</w:t>
      </w:r>
      <w:r w:rsidRPr="006E6888">
        <w:tab/>
      </w:r>
    </w:p>
    <w:p w14:paraId="7AA74DF5" w14:textId="0469C96A" w:rsidR="03DFB3B0" w:rsidRDefault="00CA73CC" w:rsidP="0092281B">
      <w:pPr>
        <w:ind w:left="1440"/>
      </w:pPr>
      <w:r>
        <w:t>At the end of the project, the team will meet to discuss the overall performance of the project. During this meeting, the team will make an assessment of the project from start to finish and determined what the team could it done better to increase the overall performance of the project and efficiency of the team, and what the team did well during the project. This assessment will be the team’s lessons learned and will be documented, and included in the project documents to be archived</w:t>
      </w:r>
      <w:r w:rsidR="03DFB3B0" w:rsidRPr="006E6888">
        <w:t>.</w:t>
      </w:r>
    </w:p>
    <w:p w14:paraId="513B5300" w14:textId="77777777" w:rsidR="00B44E76" w:rsidRDefault="00B44E76" w:rsidP="0092281B">
      <w:pPr>
        <w:ind w:left="1440"/>
      </w:pPr>
    </w:p>
    <w:p w14:paraId="2209D3A7" w14:textId="77777777" w:rsidR="00B44E76" w:rsidRPr="006E6888" w:rsidRDefault="00B44E76" w:rsidP="0092281B">
      <w:pPr>
        <w:ind w:left="1440"/>
      </w:pPr>
    </w:p>
    <w:p w14:paraId="6E7A93EB" w14:textId="7F60B207" w:rsidR="001414E7" w:rsidRPr="006E6888" w:rsidRDefault="7F60B207" w:rsidP="0092281B">
      <w:pPr>
        <w:pStyle w:val="Heading3"/>
        <w:ind w:hanging="90"/>
      </w:pPr>
      <w:r w:rsidRPr="006E6888">
        <w:t>Plans for Post Implementation Review (PIR)</w:t>
      </w:r>
    </w:p>
    <w:p w14:paraId="68CC5592" w14:textId="391FFFAA" w:rsidR="7F60B207" w:rsidRPr="006E6888" w:rsidRDefault="00CA73CC" w:rsidP="0092281B">
      <w:pPr>
        <w:ind w:left="1440"/>
      </w:pPr>
      <w:r>
        <w:t>After the project it’s over, the team will meet with the sponsor, and determine if the project was a success or not. The success of the project will be determined by comparing the final product with the System Requirement Specification. The team and the sponsor will determine how many requirements were completed, and the priority of the requirements will also dictate if the project was successful as requirements with higher priority are more important. The System Requirement Specification also contains the Acceptance Requirements section that will be use to validate the correct functionality of the Outreach Storage System</w:t>
      </w:r>
      <w:r w:rsidR="7F60B207" w:rsidRPr="006E6888">
        <w:t>.</w:t>
      </w:r>
    </w:p>
    <w:p w14:paraId="07A0CFB5" w14:textId="5D4E4231" w:rsidR="001414E7" w:rsidRPr="006E6888" w:rsidRDefault="5D4E4231" w:rsidP="0092281B">
      <w:pPr>
        <w:pStyle w:val="Heading3"/>
        <w:ind w:hanging="90"/>
      </w:pPr>
      <w:r w:rsidRPr="006E6888">
        <w:t>Final Customer Acceptance</w:t>
      </w:r>
    </w:p>
    <w:p w14:paraId="1A770711" w14:textId="63FED63A" w:rsidR="5D4E4231" w:rsidRPr="006E6888" w:rsidRDefault="00CA73CC" w:rsidP="0092281B">
      <w:pPr>
        <w:ind w:left="1440"/>
      </w:pPr>
      <w:r>
        <w:t>At the end of the project, the team will meet with the sponsor to discuss the end product. The team and the sponsor should go over the end product and check which customer requirements were completed and which ones were not. The team should explain the reason why the incomplete requirements were not accomplish and discuss how to implement the incomplete requirements in the future if the costumer desires to implement the missing requirements</w:t>
      </w:r>
      <w:r w:rsidR="5D4E4231" w:rsidRPr="006E6888">
        <w:t>.</w:t>
      </w:r>
    </w:p>
    <w:p w14:paraId="2826ED91" w14:textId="3477DB8B" w:rsidR="001414E7" w:rsidRPr="006E6888" w:rsidRDefault="5D4E4231" w:rsidP="0092281B">
      <w:pPr>
        <w:pStyle w:val="Heading3"/>
        <w:ind w:hanging="90"/>
      </w:pPr>
      <w:r w:rsidRPr="0092281B">
        <w:t>Financial</w:t>
      </w:r>
      <w:r w:rsidRPr="006E6888">
        <w:t xml:space="preserve"> Records</w:t>
      </w:r>
    </w:p>
    <w:p w14:paraId="4FBADCA9" w14:textId="4AFC6344" w:rsidR="5D4E4231" w:rsidRPr="006E6888" w:rsidRDefault="00CA73CC" w:rsidP="0092281B">
      <w:pPr>
        <w:ind w:left="1440"/>
      </w:pPr>
      <w:r>
        <w:t>The team will keep a record of all purchases made throughout the project with all the vendor’s receipts from any purchases made. All of these purchases will be documented and will be included in the project documents to be archived. The project closeout report will also have a record of all the purchases made</w:t>
      </w:r>
      <w:r w:rsidR="5D4E4231" w:rsidRPr="006E6888">
        <w:t>.</w:t>
      </w:r>
    </w:p>
    <w:p w14:paraId="07B833AC" w14:textId="6AD50995" w:rsidR="001414E7" w:rsidRPr="006E6888" w:rsidRDefault="6AD50995" w:rsidP="0092281B">
      <w:pPr>
        <w:pStyle w:val="Heading3"/>
        <w:ind w:hanging="90"/>
      </w:pPr>
      <w:r w:rsidRPr="006E6888">
        <w:t>Final Project Performance Report</w:t>
      </w:r>
    </w:p>
    <w:p w14:paraId="38E9DC25" w14:textId="592BA511" w:rsidR="6AD50995" w:rsidRPr="006E6888" w:rsidRDefault="00CA73CC" w:rsidP="0092281B">
      <w:pPr>
        <w:ind w:left="1440"/>
      </w:pPr>
      <w:r>
        <w:t>At the end of the project, the team will meet and produce a report containing information regarding the project’s scope management, schedule performance, cost performance, quality of achievements, and a review of the risk containment performance. If there were any changes in the project’s budget cost or any schedule variances, it will be explain and documented in this report</w:t>
      </w:r>
      <w:r w:rsidR="0C04CED1" w:rsidRPr="006E6888">
        <w:t>.</w:t>
      </w:r>
    </w:p>
    <w:sectPr w:rsidR="6AD50995" w:rsidRPr="006E6888"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D6AEE" w14:textId="77777777" w:rsidR="00BB18D3" w:rsidRDefault="00BB18D3">
      <w:r>
        <w:separator/>
      </w:r>
    </w:p>
  </w:endnote>
  <w:endnote w:type="continuationSeparator" w:id="0">
    <w:p w14:paraId="5384BF80" w14:textId="77777777" w:rsidR="00BB18D3" w:rsidRDefault="00BB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egoe UI">
    <w:altName w:val="Arial"/>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53BA1" w14:textId="77777777" w:rsidR="00BB18D3" w:rsidRDefault="00BB18D3" w:rsidP="00CE71E2">
    <w:pPr>
      <w:framePr w:wrap="around" w:vAnchor="text" w:hAnchor="margin" w:xAlign="right" w:y="1"/>
    </w:pPr>
    <w:r>
      <w:fldChar w:fldCharType="begin"/>
    </w:r>
    <w:r>
      <w:instrText xml:space="preserve">PAGE  </w:instrText>
    </w:r>
    <w:r>
      <w:fldChar w:fldCharType="end"/>
    </w:r>
  </w:p>
  <w:p w14:paraId="6D2FDD9A" w14:textId="77777777" w:rsidR="00BB18D3" w:rsidRDefault="00BB18D3" w:rsidP="003313E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87901" w14:textId="77777777" w:rsidR="00BB18D3" w:rsidRDefault="00BB18D3" w:rsidP="00883383">
    <w:pPr>
      <w:pStyle w:val="Header"/>
    </w:pPr>
    <w:r>
      <w:tab/>
      <w:t>Project Charter</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12FD6" w14:textId="7B4E7EFF" w:rsidR="00BB18D3" w:rsidRDefault="00BB18D3" w:rsidP="00883383">
    <w:pPr>
      <w:pStyle w:val="Header"/>
    </w:pPr>
    <w:r>
      <w:fldChar w:fldCharType="begin"/>
    </w:r>
    <w:r>
      <w:instrText xml:space="preserve"> SAVEDATE  \@ "d MMMM yyyy @ h:mm:ss am/pm"  \* MERGEFORMAT </w:instrText>
    </w:r>
    <w:r>
      <w:fldChar w:fldCharType="separate"/>
    </w:r>
    <w:r w:rsidR="00E01BB2">
      <w:rPr>
        <w:noProof/>
      </w:rPr>
      <w:t>7 October 2014 @ 5:57:00 PM</w:t>
    </w:r>
    <w:r>
      <w:fldChar w:fldCharType="end"/>
    </w:r>
    <w:r>
      <w:tab/>
    </w:r>
    <w:r>
      <w:fldChar w:fldCharType="begin"/>
    </w:r>
    <w:r>
      <w:instrText xml:space="preserve"> PAGE  \* roman  \* MERGEFORMAT </w:instrText>
    </w:r>
    <w:r>
      <w:fldChar w:fldCharType="separate"/>
    </w:r>
    <w:r w:rsidR="00E01BB2">
      <w:rPr>
        <w:noProof/>
      </w:rPr>
      <w:t>ii</w:t>
    </w:r>
    <w:r>
      <w:fldChar w:fldCharType="end"/>
    </w:r>
    <w:r>
      <w:tab/>
    </w:r>
    <w:r w:rsidR="00EB32DB">
      <w:fldChar w:fldCharType="begin"/>
    </w:r>
    <w:r w:rsidR="00EB32DB">
      <w:instrText xml:space="preserve"> STYLEREF  PseudoHeading1  \* MERGEFORMAT </w:instrText>
    </w:r>
    <w:r w:rsidR="00EB32DB">
      <w:fldChar w:fldCharType="separate"/>
    </w:r>
    <w:r w:rsidR="00E01BB2">
      <w:rPr>
        <w:noProof/>
      </w:rPr>
      <w:t>Table of Contents</w:t>
    </w:r>
    <w:r w:rsidR="00EB32DB">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CC189" w14:textId="77777777" w:rsidR="00BB18D3" w:rsidRPr="003313E2" w:rsidRDefault="00BB18D3" w:rsidP="001B4682">
    <w:pPr>
      <w:pStyle w:val="Header"/>
    </w:pPr>
    <w:r>
      <w:fldChar w:fldCharType="begin"/>
    </w:r>
    <w:r>
      <w:instrText xml:space="preserve"> SAVEDATE  \@ "d MMMM yyyy @ h:mm:ss am/pm"  \* MERGEFORMAT </w:instrText>
    </w:r>
    <w:r>
      <w:fldChar w:fldCharType="separate"/>
    </w:r>
    <w:r w:rsidR="00E01BB2">
      <w:rPr>
        <w:noProof/>
      </w:rPr>
      <w:t>7 October 2014 @ 5:57:00 PM</w:t>
    </w:r>
    <w:r>
      <w:fldChar w:fldCharType="end"/>
    </w:r>
    <w:r w:rsidRPr="003313E2">
      <w:tab/>
    </w:r>
    <w:r>
      <w:rPr>
        <w:b w:val="0"/>
      </w:rPr>
      <w:fldChar w:fldCharType="begin"/>
    </w:r>
    <w:r>
      <w:rPr>
        <w:b w:val="0"/>
      </w:rPr>
      <w:instrText xml:space="preserve"> PAGE </w:instrText>
    </w:r>
    <w:r>
      <w:rPr>
        <w:b w:val="0"/>
      </w:rPr>
      <w:fldChar w:fldCharType="separate"/>
    </w:r>
    <w:r w:rsidR="00EB32DB">
      <w:rPr>
        <w:b w:val="0"/>
        <w:noProof/>
      </w:rPr>
      <w:t>8</w:t>
    </w:r>
    <w:r>
      <w:rPr>
        <w:b w:val="0"/>
      </w:rPr>
      <w:fldChar w:fldCharType="end"/>
    </w:r>
    <w:r>
      <w:rPr>
        <w:b w:val="0"/>
      </w:rPr>
      <w:tab/>
    </w:r>
    <w:r w:rsidR="00EB32DB">
      <w:fldChar w:fldCharType="begin"/>
    </w:r>
    <w:r w:rsidR="00EB32DB">
      <w:instrText xml:space="preserve"> STYLEREF  "Heading 1"  \* MERGEFORMAT </w:instrText>
    </w:r>
    <w:r w:rsidR="00EB32DB">
      <w:fldChar w:fldCharType="separate"/>
    </w:r>
    <w:r w:rsidR="00EB32DB">
      <w:rPr>
        <w:noProof/>
      </w:rPr>
      <w:t>Earned Value Management --DONE</w:t>
    </w:r>
    <w:r w:rsidR="00EB32DB">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5E97D" w14:textId="77777777" w:rsidR="00BB18D3" w:rsidRDefault="00BB18D3">
      <w:r>
        <w:separator/>
      </w:r>
    </w:p>
  </w:footnote>
  <w:footnote w:type="continuationSeparator" w:id="0">
    <w:p w14:paraId="75B62F37" w14:textId="77777777" w:rsidR="00BB18D3" w:rsidRDefault="00BB18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3F025" w14:textId="77777777" w:rsidR="00BB18D3" w:rsidRPr="00883383" w:rsidRDefault="00BB18D3"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36486" w14:textId="77777777" w:rsidR="00BB18D3" w:rsidRDefault="00BB18D3" w:rsidP="003313E2">
    <w:pPr>
      <w:pStyle w:val="Header"/>
    </w:pPr>
    <w:r>
      <w:tab/>
      <w:t>Senior Design Documentation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12F"/>
    <w:multiLevelType w:val="multilevel"/>
    <w:tmpl w:val="653632C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0C624E"/>
    <w:multiLevelType w:val="hybridMultilevel"/>
    <w:tmpl w:val="4CF48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FB03E4"/>
    <w:multiLevelType w:val="hybridMultilevel"/>
    <w:tmpl w:val="0126503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17EB3CA5"/>
    <w:multiLevelType w:val="hybridMultilevel"/>
    <w:tmpl w:val="81763398"/>
    <w:lvl w:ilvl="0" w:tplc="A85C61C2">
      <w:start w:val="1"/>
      <w:numFmt w:val="bullet"/>
      <w:lvlText w:val=""/>
      <w:lvlJc w:val="left"/>
      <w:pPr>
        <w:ind w:left="720" w:hanging="360"/>
      </w:pPr>
      <w:rPr>
        <w:rFonts w:ascii="Symbol" w:hAnsi="Symbol" w:hint="default"/>
      </w:rPr>
    </w:lvl>
    <w:lvl w:ilvl="1" w:tplc="A77271A4">
      <w:start w:val="1"/>
      <w:numFmt w:val="bullet"/>
      <w:lvlText w:val="o"/>
      <w:lvlJc w:val="left"/>
      <w:pPr>
        <w:ind w:left="1440" w:hanging="360"/>
      </w:pPr>
      <w:rPr>
        <w:rFonts w:ascii="Courier New" w:hAnsi="Courier New" w:hint="default"/>
      </w:rPr>
    </w:lvl>
    <w:lvl w:ilvl="2" w:tplc="38C077F2">
      <w:start w:val="1"/>
      <w:numFmt w:val="bullet"/>
      <w:lvlText w:val=""/>
      <w:lvlJc w:val="left"/>
      <w:pPr>
        <w:ind w:left="2160" w:hanging="360"/>
      </w:pPr>
      <w:rPr>
        <w:rFonts w:ascii="Wingdings" w:hAnsi="Wingdings" w:hint="default"/>
      </w:rPr>
    </w:lvl>
    <w:lvl w:ilvl="3" w:tplc="EF0EA546">
      <w:start w:val="1"/>
      <w:numFmt w:val="bullet"/>
      <w:lvlText w:val=""/>
      <w:lvlJc w:val="left"/>
      <w:pPr>
        <w:ind w:left="2880" w:hanging="360"/>
      </w:pPr>
      <w:rPr>
        <w:rFonts w:ascii="Symbol" w:hAnsi="Symbol" w:hint="default"/>
      </w:rPr>
    </w:lvl>
    <w:lvl w:ilvl="4" w:tplc="0D9C9E52">
      <w:start w:val="1"/>
      <w:numFmt w:val="bullet"/>
      <w:lvlText w:val="o"/>
      <w:lvlJc w:val="left"/>
      <w:pPr>
        <w:ind w:left="3600" w:hanging="360"/>
      </w:pPr>
      <w:rPr>
        <w:rFonts w:ascii="Courier New" w:hAnsi="Courier New" w:hint="default"/>
      </w:rPr>
    </w:lvl>
    <w:lvl w:ilvl="5" w:tplc="2F72B8C0">
      <w:start w:val="1"/>
      <w:numFmt w:val="bullet"/>
      <w:lvlText w:val=""/>
      <w:lvlJc w:val="left"/>
      <w:pPr>
        <w:ind w:left="4320" w:hanging="360"/>
      </w:pPr>
      <w:rPr>
        <w:rFonts w:ascii="Wingdings" w:hAnsi="Wingdings" w:hint="default"/>
      </w:rPr>
    </w:lvl>
    <w:lvl w:ilvl="6" w:tplc="14103044">
      <w:start w:val="1"/>
      <w:numFmt w:val="bullet"/>
      <w:lvlText w:val=""/>
      <w:lvlJc w:val="left"/>
      <w:pPr>
        <w:ind w:left="5040" w:hanging="360"/>
      </w:pPr>
      <w:rPr>
        <w:rFonts w:ascii="Symbol" w:hAnsi="Symbol" w:hint="default"/>
      </w:rPr>
    </w:lvl>
    <w:lvl w:ilvl="7" w:tplc="2B2CA4F0">
      <w:start w:val="1"/>
      <w:numFmt w:val="bullet"/>
      <w:lvlText w:val="o"/>
      <w:lvlJc w:val="left"/>
      <w:pPr>
        <w:ind w:left="5760" w:hanging="360"/>
      </w:pPr>
      <w:rPr>
        <w:rFonts w:ascii="Courier New" w:hAnsi="Courier New" w:hint="default"/>
      </w:rPr>
    </w:lvl>
    <w:lvl w:ilvl="8" w:tplc="278C9918">
      <w:start w:val="1"/>
      <w:numFmt w:val="bullet"/>
      <w:lvlText w:val=""/>
      <w:lvlJc w:val="left"/>
      <w:pPr>
        <w:ind w:left="6480" w:hanging="360"/>
      </w:pPr>
      <w:rPr>
        <w:rFonts w:ascii="Wingdings" w:hAnsi="Wingdings" w:hint="default"/>
      </w:rPr>
    </w:lvl>
  </w:abstractNum>
  <w:abstractNum w:abstractNumId="4">
    <w:nsid w:val="20883D20"/>
    <w:multiLevelType w:val="hybridMultilevel"/>
    <w:tmpl w:val="461AE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505FAF"/>
    <w:multiLevelType w:val="multilevel"/>
    <w:tmpl w:val="B3D8D468"/>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i w:val="0"/>
      </w:rPr>
    </w:lvl>
    <w:lvl w:ilvl="2">
      <w:start w:val="1"/>
      <w:numFmt w:val="decimal"/>
      <w:pStyle w:val="Heading3"/>
      <w:lvlText w:val="%1.%2.%3"/>
      <w:lvlJc w:val="left"/>
      <w:pPr>
        <w:tabs>
          <w:tab w:val="num" w:pos="720"/>
        </w:tabs>
        <w:ind w:left="72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610541E"/>
    <w:multiLevelType w:val="hybridMultilevel"/>
    <w:tmpl w:val="8A4AC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2E244C"/>
    <w:multiLevelType w:val="hybridMultilevel"/>
    <w:tmpl w:val="49F23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3C3489"/>
    <w:multiLevelType w:val="hybridMultilevel"/>
    <w:tmpl w:val="3D02F7D4"/>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9">
    <w:nsid w:val="3FCC44FE"/>
    <w:multiLevelType w:val="hybridMultilevel"/>
    <w:tmpl w:val="23D03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E81133"/>
    <w:multiLevelType w:val="hybridMultilevel"/>
    <w:tmpl w:val="EC1697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233D1A"/>
    <w:multiLevelType w:val="hybridMultilevel"/>
    <w:tmpl w:val="9A902D52"/>
    <w:lvl w:ilvl="0" w:tplc="074A2388">
      <w:start w:val="1"/>
      <w:numFmt w:val="bullet"/>
      <w:lvlText w:val=""/>
      <w:lvlJc w:val="left"/>
      <w:pPr>
        <w:ind w:left="1080" w:hanging="360"/>
      </w:pPr>
      <w:rPr>
        <w:rFonts w:ascii="Symbol" w:hAnsi="Symbol" w:hint="default"/>
      </w:rPr>
    </w:lvl>
    <w:lvl w:ilvl="1" w:tplc="6986B350">
      <w:start w:val="1"/>
      <w:numFmt w:val="bullet"/>
      <w:lvlText w:val="o"/>
      <w:lvlJc w:val="left"/>
      <w:pPr>
        <w:ind w:left="1800" w:hanging="360"/>
      </w:pPr>
      <w:rPr>
        <w:rFonts w:ascii="Courier New" w:hAnsi="Courier New" w:hint="default"/>
      </w:rPr>
    </w:lvl>
    <w:lvl w:ilvl="2" w:tplc="AB742EFA">
      <w:start w:val="1"/>
      <w:numFmt w:val="bullet"/>
      <w:lvlText w:val=""/>
      <w:lvlJc w:val="left"/>
      <w:pPr>
        <w:ind w:left="2520" w:hanging="360"/>
      </w:pPr>
      <w:rPr>
        <w:rFonts w:ascii="Wingdings" w:hAnsi="Wingdings" w:hint="default"/>
      </w:rPr>
    </w:lvl>
    <w:lvl w:ilvl="3" w:tplc="A6E8A6AE">
      <w:start w:val="1"/>
      <w:numFmt w:val="bullet"/>
      <w:lvlText w:val=""/>
      <w:lvlJc w:val="left"/>
      <w:pPr>
        <w:ind w:left="3240" w:hanging="360"/>
      </w:pPr>
      <w:rPr>
        <w:rFonts w:ascii="Symbol" w:hAnsi="Symbol" w:hint="default"/>
      </w:rPr>
    </w:lvl>
    <w:lvl w:ilvl="4" w:tplc="F79CAC88">
      <w:start w:val="1"/>
      <w:numFmt w:val="bullet"/>
      <w:lvlText w:val="o"/>
      <w:lvlJc w:val="left"/>
      <w:pPr>
        <w:ind w:left="3960" w:hanging="360"/>
      </w:pPr>
      <w:rPr>
        <w:rFonts w:ascii="Courier New" w:hAnsi="Courier New" w:hint="default"/>
      </w:rPr>
    </w:lvl>
    <w:lvl w:ilvl="5" w:tplc="663217D6">
      <w:start w:val="1"/>
      <w:numFmt w:val="bullet"/>
      <w:lvlText w:val=""/>
      <w:lvlJc w:val="left"/>
      <w:pPr>
        <w:ind w:left="4680" w:hanging="360"/>
      </w:pPr>
      <w:rPr>
        <w:rFonts w:ascii="Wingdings" w:hAnsi="Wingdings" w:hint="default"/>
      </w:rPr>
    </w:lvl>
    <w:lvl w:ilvl="6" w:tplc="C9764D1C">
      <w:start w:val="1"/>
      <w:numFmt w:val="bullet"/>
      <w:lvlText w:val=""/>
      <w:lvlJc w:val="left"/>
      <w:pPr>
        <w:ind w:left="5400" w:hanging="360"/>
      </w:pPr>
      <w:rPr>
        <w:rFonts w:ascii="Symbol" w:hAnsi="Symbol" w:hint="default"/>
      </w:rPr>
    </w:lvl>
    <w:lvl w:ilvl="7" w:tplc="C40E00A0">
      <w:start w:val="1"/>
      <w:numFmt w:val="bullet"/>
      <w:lvlText w:val="o"/>
      <w:lvlJc w:val="left"/>
      <w:pPr>
        <w:ind w:left="6120" w:hanging="360"/>
      </w:pPr>
      <w:rPr>
        <w:rFonts w:ascii="Courier New" w:hAnsi="Courier New" w:hint="default"/>
      </w:rPr>
    </w:lvl>
    <w:lvl w:ilvl="8" w:tplc="5AE6A84E">
      <w:start w:val="1"/>
      <w:numFmt w:val="bullet"/>
      <w:lvlText w:val=""/>
      <w:lvlJc w:val="left"/>
      <w:pPr>
        <w:ind w:left="6840" w:hanging="360"/>
      </w:pPr>
      <w:rPr>
        <w:rFonts w:ascii="Wingdings" w:hAnsi="Wingdings" w:hint="default"/>
      </w:rPr>
    </w:lvl>
  </w:abstractNum>
  <w:abstractNum w:abstractNumId="12">
    <w:nsid w:val="47A71B7F"/>
    <w:multiLevelType w:val="hybridMultilevel"/>
    <w:tmpl w:val="2E50FEB0"/>
    <w:lvl w:ilvl="0" w:tplc="53A2D826">
      <w:start w:val="1"/>
      <w:numFmt w:val="bullet"/>
      <w:lvlText w:val=""/>
      <w:lvlJc w:val="left"/>
      <w:pPr>
        <w:ind w:left="2160" w:hanging="360"/>
      </w:pPr>
      <w:rPr>
        <w:rFonts w:ascii="Symbol" w:hAnsi="Symbol" w:hint="default"/>
      </w:rPr>
    </w:lvl>
    <w:lvl w:ilvl="1" w:tplc="A5263378">
      <w:start w:val="1"/>
      <w:numFmt w:val="bullet"/>
      <w:lvlText w:val="o"/>
      <w:lvlJc w:val="left"/>
      <w:pPr>
        <w:ind w:left="2880" w:hanging="360"/>
      </w:pPr>
      <w:rPr>
        <w:rFonts w:ascii="Courier New" w:hAnsi="Courier New" w:hint="default"/>
      </w:rPr>
    </w:lvl>
    <w:lvl w:ilvl="2" w:tplc="C8644F30">
      <w:start w:val="1"/>
      <w:numFmt w:val="bullet"/>
      <w:lvlText w:val=""/>
      <w:lvlJc w:val="left"/>
      <w:pPr>
        <w:ind w:left="3600" w:hanging="360"/>
      </w:pPr>
      <w:rPr>
        <w:rFonts w:ascii="Wingdings" w:hAnsi="Wingdings" w:hint="default"/>
      </w:rPr>
    </w:lvl>
    <w:lvl w:ilvl="3" w:tplc="6DE8B8C6">
      <w:start w:val="1"/>
      <w:numFmt w:val="bullet"/>
      <w:lvlText w:val=""/>
      <w:lvlJc w:val="left"/>
      <w:pPr>
        <w:ind w:left="4320" w:hanging="360"/>
      </w:pPr>
      <w:rPr>
        <w:rFonts w:ascii="Symbol" w:hAnsi="Symbol" w:hint="default"/>
      </w:rPr>
    </w:lvl>
    <w:lvl w:ilvl="4" w:tplc="0AA25396">
      <w:start w:val="1"/>
      <w:numFmt w:val="bullet"/>
      <w:lvlText w:val="o"/>
      <w:lvlJc w:val="left"/>
      <w:pPr>
        <w:ind w:left="5040" w:hanging="360"/>
      </w:pPr>
      <w:rPr>
        <w:rFonts w:ascii="Courier New" w:hAnsi="Courier New" w:hint="default"/>
      </w:rPr>
    </w:lvl>
    <w:lvl w:ilvl="5" w:tplc="FAE48296">
      <w:start w:val="1"/>
      <w:numFmt w:val="bullet"/>
      <w:lvlText w:val=""/>
      <w:lvlJc w:val="left"/>
      <w:pPr>
        <w:ind w:left="5760" w:hanging="360"/>
      </w:pPr>
      <w:rPr>
        <w:rFonts w:ascii="Wingdings" w:hAnsi="Wingdings" w:hint="default"/>
      </w:rPr>
    </w:lvl>
    <w:lvl w:ilvl="6" w:tplc="1C647132">
      <w:start w:val="1"/>
      <w:numFmt w:val="bullet"/>
      <w:lvlText w:val=""/>
      <w:lvlJc w:val="left"/>
      <w:pPr>
        <w:ind w:left="6480" w:hanging="360"/>
      </w:pPr>
      <w:rPr>
        <w:rFonts w:ascii="Symbol" w:hAnsi="Symbol" w:hint="default"/>
      </w:rPr>
    </w:lvl>
    <w:lvl w:ilvl="7" w:tplc="1D0E1808">
      <w:start w:val="1"/>
      <w:numFmt w:val="bullet"/>
      <w:lvlText w:val="o"/>
      <w:lvlJc w:val="left"/>
      <w:pPr>
        <w:ind w:left="7200" w:hanging="360"/>
      </w:pPr>
      <w:rPr>
        <w:rFonts w:ascii="Courier New" w:hAnsi="Courier New" w:hint="default"/>
      </w:rPr>
    </w:lvl>
    <w:lvl w:ilvl="8" w:tplc="574C55EA">
      <w:start w:val="1"/>
      <w:numFmt w:val="bullet"/>
      <w:lvlText w:val=""/>
      <w:lvlJc w:val="left"/>
      <w:pPr>
        <w:ind w:left="7920" w:hanging="360"/>
      </w:pPr>
      <w:rPr>
        <w:rFonts w:ascii="Wingdings" w:hAnsi="Wingdings" w:hint="default"/>
      </w:rPr>
    </w:lvl>
  </w:abstractNum>
  <w:abstractNum w:abstractNumId="13">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4">
    <w:nsid w:val="50337F2C"/>
    <w:multiLevelType w:val="hybridMultilevel"/>
    <w:tmpl w:val="3188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542924"/>
    <w:multiLevelType w:val="hybridMultilevel"/>
    <w:tmpl w:val="771CFBE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1DA2D8A"/>
    <w:multiLevelType w:val="hybridMultilevel"/>
    <w:tmpl w:val="5E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F979FE"/>
    <w:multiLevelType w:val="hybridMultilevel"/>
    <w:tmpl w:val="8A9890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0F4116"/>
    <w:multiLevelType w:val="multilevel"/>
    <w:tmpl w:val="ABA09B9A"/>
    <w:lvl w:ilvl="0">
      <w:start w:val="1"/>
      <w:numFmt w:val="decimal"/>
      <w:lvlText w:val="%1"/>
      <w:lvlJc w:val="left"/>
      <w:pPr>
        <w:tabs>
          <w:tab w:val="num" w:pos="1872"/>
        </w:tabs>
        <w:ind w:left="1872" w:hanging="432"/>
      </w:pPr>
      <w:rPr>
        <w:rFonts w:hint="default"/>
      </w:rPr>
    </w:lvl>
    <w:lvl w:ilvl="1">
      <w:start w:val="1"/>
      <w:numFmt w:val="decimal"/>
      <w:isLgl/>
      <w:lvlText w:val="%1.%2"/>
      <w:lvlJc w:val="left"/>
      <w:pPr>
        <w:tabs>
          <w:tab w:val="num" w:pos="576"/>
        </w:tabs>
        <w:ind w:left="576" w:hanging="576"/>
      </w:pPr>
      <w:rPr>
        <w:rFonts w:hint="default"/>
        <w:i w:val="0"/>
      </w:rPr>
    </w:lvl>
    <w:lvl w:ilvl="2">
      <w:start w:val="1"/>
      <w:numFmt w:val="decimal"/>
      <w:lvlText w:val="%1.%2.%3"/>
      <w:lvlJc w:val="left"/>
      <w:pPr>
        <w:tabs>
          <w:tab w:val="num" w:pos="720"/>
        </w:tabs>
        <w:ind w:left="72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A3F2693"/>
    <w:multiLevelType w:val="hybridMultilevel"/>
    <w:tmpl w:val="FA8C5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774704"/>
    <w:multiLevelType w:val="hybridMultilevel"/>
    <w:tmpl w:val="658078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3"/>
  </w:num>
  <w:num w:numId="3">
    <w:abstractNumId w:val="12"/>
  </w:num>
  <w:num w:numId="4">
    <w:abstractNumId w:val="5"/>
  </w:num>
  <w:num w:numId="5">
    <w:abstractNumId w:val="13"/>
  </w:num>
  <w:num w:numId="6">
    <w:abstractNumId w:val="1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0"/>
  </w:num>
  <w:num w:numId="10">
    <w:abstractNumId w:val="21"/>
  </w:num>
  <w:num w:numId="11">
    <w:abstractNumId w:val="8"/>
  </w:num>
  <w:num w:numId="12">
    <w:abstractNumId w:val="14"/>
  </w:num>
  <w:num w:numId="13">
    <w:abstractNumId w:val="19"/>
  </w:num>
  <w:num w:numId="14">
    <w:abstractNumId w:val="20"/>
  </w:num>
  <w:num w:numId="15">
    <w:abstractNumId w:val="7"/>
  </w:num>
  <w:num w:numId="16">
    <w:abstractNumId w:val="1"/>
  </w:num>
  <w:num w:numId="17">
    <w:abstractNumId w:val="15"/>
  </w:num>
  <w:num w:numId="18">
    <w:abstractNumId w:val="9"/>
  </w:num>
  <w:num w:numId="19">
    <w:abstractNumId w:val="4"/>
  </w:num>
  <w:num w:numId="20">
    <w:abstractNumId w:val="6"/>
  </w:num>
  <w:num w:numId="21">
    <w:abstractNumId w:val="2"/>
  </w:num>
  <w:num w:numId="22">
    <w:abstractNumId w:val="17"/>
  </w:num>
  <w:num w:numId="2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F7A96"/>
    <w:rsid w:val="00100785"/>
    <w:rsid w:val="00117A23"/>
    <w:rsid w:val="001414E7"/>
    <w:rsid w:val="0014706A"/>
    <w:rsid w:val="00150BD3"/>
    <w:rsid w:val="001858F1"/>
    <w:rsid w:val="00186A61"/>
    <w:rsid w:val="001B26B4"/>
    <w:rsid w:val="001B4682"/>
    <w:rsid w:val="001E4DA6"/>
    <w:rsid w:val="0023441B"/>
    <w:rsid w:val="0025298E"/>
    <w:rsid w:val="00265632"/>
    <w:rsid w:val="00294BDD"/>
    <w:rsid w:val="002A0962"/>
    <w:rsid w:val="00320597"/>
    <w:rsid w:val="003313E2"/>
    <w:rsid w:val="003478E7"/>
    <w:rsid w:val="00375091"/>
    <w:rsid w:val="00383C1B"/>
    <w:rsid w:val="003F6A23"/>
    <w:rsid w:val="00403526"/>
    <w:rsid w:val="00444B01"/>
    <w:rsid w:val="00447CB5"/>
    <w:rsid w:val="00465BF8"/>
    <w:rsid w:val="00466D04"/>
    <w:rsid w:val="0046727B"/>
    <w:rsid w:val="004C136F"/>
    <w:rsid w:val="004D2AD3"/>
    <w:rsid w:val="00531B84"/>
    <w:rsid w:val="00534978"/>
    <w:rsid w:val="00585AF3"/>
    <w:rsid w:val="005E34DF"/>
    <w:rsid w:val="005F3E01"/>
    <w:rsid w:val="0060057C"/>
    <w:rsid w:val="00613AD4"/>
    <w:rsid w:val="00635B3D"/>
    <w:rsid w:val="00656A3D"/>
    <w:rsid w:val="00667B9F"/>
    <w:rsid w:val="006D058F"/>
    <w:rsid w:val="006E5C1F"/>
    <w:rsid w:val="006E6888"/>
    <w:rsid w:val="006F5D29"/>
    <w:rsid w:val="007023EC"/>
    <w:rsid w:val="007D2813"/>
    <w:rsid w:val="00803204"/>
    <w:rsid w:val="00807C56"/>
    <w:rsid w:val="008200E8"/>
    <w:rsid w:val="00844ED3"/>
    <w:rsid w:val="0084EF9D"/>
    <w:rsid w:val="00883383"/>
    <w:rsid w:val="008B2F46"/>
    <w:rsid w:val="008F163F"/>
    <w:rsid w:val="0092281B"/>
    <w:rsid w:val="00951002"/>
    <w:rsid w:val="00980A81"/>
    <w:rsid w:val="009879C6"/>
    <w:rsid w:val="00A71B62"/>
    <w:rsid w:val="00A77C2D"/>
    <w:rsid w:val="00B44E76"/>
    <w:rsid w:val="00B5384F"/>
    <w:rsid w:val="00B84D1C"/>
    <w:rsid w:val="00BB18D3"/>
    <w:rsid w:val="00BD218A"/>
    <w:rsid w:val="00C15303"/>
    <w:rsid w:val="00C16871"/>
    <w:rsid w:val="00CA1B6B"/>
    <w:rsid w:val="00CA73CC"/>
    <w:rsid w:val="00CD6008"/>
    <w:rsid w:val="00CE71E2"/>
    <w:rsid w:val="00D548AA"/>
    <w:rsid w:val="00DB1889"/>
    <w:rsid w:val="00DC71B4"/>
    <w:rsid w:val="00E01BB2"/>
    <w:rsid w:val="00E5482E"/>
    <w:rsid w:val="00E84C5E"/>
    <w:rsid w:val="00E924E9"/>
    <w:rsid w:val="00E9696D"/>
    <w:rsid w:val="00EB32DB"/>
    <w:rsid w:val="00EC58A4"/>
    <w:rsid w:val="00ED799B"/>
    <w:rsid w:val="00F34BEA"/>
    <w:rsid w:val="00F5432A"/>
    <w:rsid w:val="00F75EE9"/>
    <w:rsid w:val="00F800ED"/>
    <w:rsid w:val="00FB0344"/>
    <w:rsid w:val="00FD44BA"/>
    <w:rsid w:val="01B1A5A2"/>
    <w:rsid w:val="02E13F90"/>
    <w:rsid w:val="03DFB3B0"/>
    <w:rsid w:val="0471CF32"/>
    <w:rsid w:val="0478B9D3"/>
    <w:rsid w:val="069FCBE2"/>
    <w:rsid w:val="06EB2A69"/>
    <w:rsid w:val="073F877F"/>
    <w:rsid w:val="0857CF28"/>
    <w:rsid w:val="08811115"/>
    <w:rsid w:val="094DA6FF"/>
    <w:rsid w:val="0953F8D9"/>
    <w:rsid w:val="0B6DED82"/>
    <w:rsid w:val="0BBDCE32"/>
    <w:rsid w:val="0C04CED1"/>
    <w:rsid w:val="0CB46261"/>
    <w:rsid w:val="0E26612A"/>
    <w:rsid w:val="0E2F0A82"/>
    <w:rsid w:val="0EABDA42"/>
    <w:rsid w:val="0EDDAED3"/>
    <w:rsid w:val="0F49A67A"/>
    <w:rsid w:val="0F54271B"/>
    <w:rsid w:val="0FD4F720"/>
    <w:rsid w:val="0FE99F24"/>
    <w:rsid w:val="10F954D9"/>
    <w:rsid w:val="1136CE7C"/>
    <w:rsid w:val="123F408D"/>
    <w:rsid w:val="12ED00C2"/>
    <w:rsid w:val="135BE34E"/>
    <w:rsid w:val="1414AB28"/>
    <w:rsid w:val="141E7D1F"/>
    <w:rsid w:val="14960553"/>
    <w:rsid w:val="15817EF2"/>
    <w:rsid w:val="15858599"/>
    <w:rsid w:val="15AA40A1"/>
    <w:rsid w:val="15EDCC86"/>
    <w:rsid w:val="162DF122"/>
    <w:rsid w:val="16E6C510"/>
    <w:rsid w:val="18825970"/>
    <w:rsid w:val="18C3F1E7"/>
    <w:rsid w:val="18DC5474"/>
    <w:rsid w:val="1A33E823"/>
    <w:rsid w:val="1AA465FF"/>
    <w:rsid w:val="1BF1C98B"/>
    <w:rsid w:val="1D8E7802"/>
    <w:rsid w:val="1FDB9AE8"/>
    <w:rsid w:val="201AC524"/>
    <w:rsid w:val="204DF6BD"/>
    <w:rsid w:val="2061CE3D"/>
    <w:rsid w:val="20CEF21A"/>
    <w:rsid w:val="20FA304E"/>
    <w:rsid w:val="21FDBDA2"/>
    <w:rsid w:val="22AE2EAF"/>
    <w:rsid w:val="22CE2454"/>
    <w:rsid w:val="23707CE0"/>
    <w:rsid w:val="2405FB64"/>
    <w:rsid w:val="2425C866"/>
    <w:rsid w:val="247C45F3"/>
    <w:rsid w:val="24AD7CED"/>
    <w:rsid w:val="25DF9B5A"/>
    <w:rsid w:val="275D5AE0"/>
    <w:rsid w:val="27A26381"/>
    <w:rsid w:val="2898C3D3"/>
    <w:rsid w:val="290618D3"/>
    <w:rsid w:val="2A24F20C"/>
    <w:rsid w:val="2B26E036"/>
    <w:rsid w:val="2D1A72E3"/>
    <w:rsid w:val="2E37BD0F"/>
    <w:rsid w:val="2ED825F3"/>
    <w:rsid w:val="2F72B2B7"/>
    <w:rsid w:val="3069BF5D"/>
    <w:rsid w:val="308F9EB7"/>
    <w:rsid w:val="30C09848"/>
    <w:rsid w:val="30ED518A"/>
    <w:rsid w:val="31CF6809"/>
    <w:rsid w:val="3290A195"/>
    <w:rsid w:val="32D8ABA2"/>
    <w:rsid w:val="32EAF44A"/>
    <w:rsid w:val="34F9B53B"/>
    <w:rsid w:val="350BD397"/>
    <w:rsid w:val="3527F051"/>
    <w:rsid w:val="35512DDB"/>
    <w:rsid w:val="35BB16BD"/>
    <w:rsid w:val="35E49302"/>
    <w:rsid w:val="370C6707"/>
    <w:rsid w:val="37E84913"/>
    <w:rsid w:val="3A3139F7"/>
    <w:rsid w:val="3B5234D8"/>
    <w:rsid w:val="3BCE9DEF"/>
    <w:rsid w:val="3C2621C6"/>
    <w:rsid w:val="3C5EEF59"/>
    <w:rsid w:val="3D26A651"/>
    <w:rsid w:val="3D2BCEF2"/>
    <w:rsid w:val="3DE20F0D"/>
    <w:rsid w:val="3E145A10"/>
    <w:rsid w:val="3E37A082"/>
    <w:rsid w:val="3E759338"/>
    <w:rsid w:val="3F149ED4"/>
    <w:rsid w:val="3FC98702"/>
    <w:rsid w:val="40352B58"/>
    <w:rsid w:val="4041BA7B"/>
    <w:rsid w:val="40F16E32"/>
    <w:rsid w:val="42069786"/>
    <w:rsid w:val="43797585"/>
    <w:rsid w:val="454716B6"/>
    <w:rsid w:val="45702413"/>
    <w:rsid w:val="45F6DED9"/>
    <w:rsid w:val="46598CEB"/>
    <w:rsid w:val="46BDFDFD"/>
    <w:rsid w:val="46FF459A"/>
    <w:rsid w:val="47E146B2"/>
    <w:rsid w:val="486977FC"/>
    <w:rsid w:val="49E31852"/>
    <w:rsid w:val="4A4C6F2B"/>
    <w:rsid w:val="4A767083"/>
    <w:rsid w:val="4B8BE7B4"/>
    <w:rsid w:val="4BD03A35"/>
    <w:rsid w:val="4C3BFEAF"/>
    <w:rsid w:val="4D133091"/>
    <w:rsid w:val="4D5B9E7C"/>
    <w:rsid w:val="4D9FEC2D"/>
    <w:rsid w:val="4DF3F701"/>
    <w:rsid w:val="4E02D3E7"/>
    <w:rsid w:val="4FCD03F8"/>
    <w:rsid w:val="5081D13F"/>
    <w:rsid w:val="510ECE05"/>
    <w:rsid w:val="5143AD37"/>
    <w:rsid w:val="51AAB9E9"/>
    <w:rsid w:val="5375D05E"/>
    <w:rsid w:val="546E7A53"/>
    <w:rsid w:val="5683DDD3"/>
    <w:rsid w:val="56D48371"/>
    <w:rsid w:val="5734670A"/>
    <w:rsid w:val="574CBBA6"/>
    <w:rsid w:val="5750B7B5"/>
    <w:rsid w:val="57C58938"/>
    <w:rsid w:val="585298E9"/>
    <w:rsid w:val="5893F803"/>
    <w:rsid w:val="58952760"/>
    <w:rsid w:val="58E316A9"/>
    <w:rsid w:val="59114A35"/>
    <w:rsid w:val="59517451"/>
    <w:rsid w:val="59723C7C"/>
    <w:rsid w:val="5A360C95"/>
    <w:rsid w:val="5A9559D6"/>
    <w:rsid w:val="5B1A0F52"/>
    <w:rsid w:val="5B4C6180"/>
    <w:rsid w:val="5B88557D"/>
    <w:rsid w:val="5B96C335"/>
    <w:rsid w:val="5B995D83"/>
    <w:rsid w:val="5BBA3B7D"/>
    <w:rsid w:val="5C42F60B"/>
    <w:rsid w:val="5CBECD86"/>
    <w:rsid w:val="5D272006"/>
    <w:rsid w:val="5D299CFB"/>
    <w:rsid w:val="5D4E4231"/>
    <w:rsid w:val="5D68B0B0"/>
    <w:rsid w:val="5E2C1DD0"/>
    <w:rsid w:val="5E7439B9"/>
    <w:rsid w:val="5EA68BAC"/>
    <w:rsid w:val="5F856CB0"/>
    <w:rsid w:val="5F8EC594"/>
    <w:rsid w:val="5FC3AEEE"/>
    <w:rsid w:val="605C4A08"/>
    <w:rsid w:val="60B127A2"/>
    <w:rsid w:val="61AD6096"/>
    <w:rsid w:val="629F8EA0"/>
    <w:rsid w:val="660663DD"/>
    <w:rsid w:val="67B32781"/>
    <w:rsid w:val="69AC59F4"/>
    <w:rsid w:val="6A9AFD62"/>
    <w:rsid w:val="6A9B4E3C"/>
    <w:rsid w:val="6AD50995"/>
    <w:rsid w:val="6AFF029D"/>
    <w:rsid w:val="6C3148B5"/>
    <w:rsid w:val="6C503E21"/>
    <w:rsid w:val="6CC69E7F"/>
    <w:rsid w:val="6D4DAB71"/>
    <w:rsid w:val="6D975A28"/>
    <w:rsid w:val="6EA2EFA1"/>
    <w:rsid w:val="6ECA776E"/>
    <w:rsid w:val="6EF30F22"/>
    <w:rsid w:val="6F9BDC41"/>
    <w:rsid w:val="6FA80F3D"/>
    <w:rsid w:val="700CEA62"/>
    <w:rsid w:val="705CE13D"/>
    <w:rsid w:val="70B94DEE"/>
    <w:rsid w:val="71BE5AC9"/>
    <w:rsid w:val="71F82DF3"/>
    <w:rsid w:val="72629366"/>
    <w:rsid w:val="72A02119"/>
    <w:rsid w:val="72FF7AA0"/>
    <w:rsid w:val="733E58CF"/>
    <w:rsid w:val="73EB44C2"/>
    <w:rsid w:val="74EBAFB8"/>
    <w:rsid w:val="752A8DE7"/>
    <w:rsid w:val="76A91ED0"/>
    <w:rsid w:val="77176DD7"/>
    <w:rsid w:val="77527318"/>
    <w:rsid w:val="77C0AF02"/>
    <w:rsid w:val="781CBFA2"/>
    <w:rsid w:val="7839DA7D"/>
    <w:rsid w:val="78A5B7DC"/>
    <w:rsid w:val="78AB9333"/>
    <w:rsid w:val="79124E7D"/>
    <w:rsid w:val="798D2100"/>
    <w:rsid w:val="7A2ECEFF"/>
    <w:rsid w:val="7A77C3FF"/>
    <w:rsid w:val="7AAC3396"/>
    <w:rsid w:val="7B8495BA"/>
    <w:rsid w:val="7B90E880"/>
    <w:rsid w:val="7BBC7FB7"/>
    <w:rsid w:val="7BF3A331"/>
    <w:rsid w:val="7C3CED73"/>
    <w:rsid w:val="7C5E7465"/>
    <w:rsid w:val="7DBDBF08"/>
    <w:rsid w:val="7DC5EE6B"/>
    <w:rsid w:val="7E8A8B9B"/>
    <w:rsid w:val="7E9C90B8"/>
    <w:rsid w:val="7F60B207"/>
    <w:rsid w:val="7FA7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f8f8f8"/>
    </o:shapedefaults>
    <o:shapelayout v:ext="edit">
      <o:idmap v:ext="edit" data="1"/>
    </o:shapelayout>
  </w:shapeDefaults>
  <w:decimalSymbol w:val="."/>
  <w:listSeparator w:val=","/>
  <w14:docId w14:val="1552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4"/>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4"/>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4"/>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5"/>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5"/>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5"/>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5"/>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5"/>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6"/>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rsid w:val="00BD218A"/>
    <w:pPr>
      <w:tabs>
        <w:tab w:val="center" w:pos="4320"/>
        <w:tab w:val="right" w:pos="8640"/>
      </w:tabs>
      <w:spacing w:before="0"/>
    </w:pPr>
  </w:style>
  <w:style w:type="character" w:customStyle="1" w:styleId="FooterChar">
    <w:name w:val="Footer Char"/>
    <w:basedOn w:val="DefaultParagraphFont"/>
    <w:link w:val="Footer"/>
    <w:rsid w:val="00BD218A"/>
    <w:rPr>
      <w:sz w:val="24"/>
      <w:szCs w:val="24"/>
    </w:rPr>
  </w:style>
  <w:style w:type="paragraph" w:styleId="DocumentMap">
    <w:name w:val="Document Map"/>
    <w:basedOn w:val="Normal"/>
    <w:link w:val="DocumentMapChar"/>
    <w:semiHidden/>
    <w:unhideWhenUsed/>
    <w:rsid w:val="00150BD3"/>
    <w:pPr>
      <w:spacing w:before="0"/>
    </w:pPr>
    <w:rPr>
      <w:rFonts w:ascii="Lucida Grande" w:hAnsi="Lucida Grande" w:cs="Lucida Grande"/>
    </w:rPr>
  </w:style>
  <w:style w:type="character" w:customStyle="1" w:styleId="DocumentMapChar">
    <w:name w:val="Document Map Char"/>
    <w:basedOn w:val="DefaultParagraphFont"/>
    <w:link w:val="DocumentMap"/>
    <w:semiHidden/>
    <w:rsid w:val="00150BD3"/>
    <w:rPr>
      <w:rFonts w:ascii="Lucida Grande" w:hAnsi="Lucida Grande" w:cs="Lucida Grande"/>
      <w:sz w:val="24"/>
      <w:szCs w:val="24"/>
    </w:rPr>
  </w:style>
  <w:style w:type="numbering" w:customStyle="1" w:styleId="NoList1">
    <w:name w:val="No List1"/>
    <w:next w:val="NoList"/>
    <w:uiPriority w:val="99"/>
    <w:semiHidden/>
    <w:unhideWhenUsed/>
    <w:rsid w:val="00465BF8"/>
  </w:style>
  <w:style w:type="paragraph" w:customStyle="1" w:styleId="prj0">
    <w:name w:val="prj0"/>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Segoe UI" w:hAnsi="Segoe UI" w:cs="Segoe UI"/>
      <w:sz w:val="18"/>
      <w:szCs w:val="18"/>
    </w:rPr>
  </w:style>
  <w:style w:type="paragraph" w:customStyle="1" w:styleId="prj1">
    <w:name w:val="prj1"/>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 w:type="paragraph" w:customStyle="1" w:styleId="prj2">
    <w:name w:val="prj2"/>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4"/>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4"/>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4"/>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5"/>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5"/>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5"/>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5"/>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5"/>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6"/>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rsid w:val="00BD218A"/>
    <w:pPr>
      <w:tabs>
        <w:tab w:val="center" w:pos="4320"/>
        <w:tab w:val="right" w:pos="8640"/>
      </w:tabs>
      <w:spacing w:before="0"/>
    </w:pPr>
  </w:style>
  <w:style w:type="character" w:customStyle="1" w:styleId="FooterChar">
    <w:name w:val="Footer Char"/>
    <w:basedOn w:val="DefaultParagraphFont"/>
    <w:link w:val="Footer"/>
    <w:rsid w:val="00BD218A"/>
    <w:rPr>
      <w:sz w:val="24"/>
      <w:szCs w:val="24"/>
    </w:rPr>
  </w:style>
  <w:style w:type="paragraph" w:styleId="DocumentMap">
    <w:name w:val="Document Map"/>
    <w:basedOn w:val="Normal"/>
    <w:link w:val="DocumentMapChar"/>
    <w:semiHidden/>
    <w:unhideWhenUsed/>
    <w:rsid w:val="00150BD3"/>
    <w:pPr>
      <w:spacing w:before="0"/>
    </w:pPr>
    <w:rPr>
      <w:rFonts w:ascii="Lucida Grande" w:hAnsi="Lucida Grande" w:cs="Lucida Grande"/>
    </w:rPr>
  </w:style>
  <w:style w:type="character" w:customStyle="1" w:styleId="DocumentMapChar">
    <w:name w:val="Document Map Char"/>
    <w:basedOn w:val="DefaultParagraphFont"/>
    <w:link w:val="DocumentMap"/>
    <w:semiHidden/>
    <w:rsid w:val="00150BD3"/>
    <w:rPr>
      <w:rFonts w:ascii="Lucida Grande" w:hAnsi="Lucida Grande" w:cs="Lucida Grande"/>
      <w:sz w:val="24"/>
      <w:szCs w:val="24"/>
    </w:rPr>
  </w:style>
  <w:style w:type="numbering" w:customStyle="1" w:styleId="NoList1">
    <w:name w:val="No List1"/>
    <w:next w:val="NoList"/>
    <w:uiPriority w:val="99"/>
    <w:semiHidden/>
    <w:unhideWhenUsed/>
    <w:rsid w:val="00465BF8"/>
  </w:style>
  <w:style w:type="paragraph" w:customStyle="1" w:styleId="prj0">
    <w:name w:val="prj0"/>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Segoe UI" w:hAnsi="Segoe UI" w:cs="Segoe UI"/>
      <w:sz w:val="18"/>
      <w:szCs w:val="18"/>
    </w:rPr>
  </w:style>
  <w:style w:type="paragraph" w:customStyle="1" w:styleId="prj1">
    <w:name w:val="prj1"/>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 w:type="paragraph" w:customStyle="1" w:styleId="prj2">
    <w:name w:val="prj2"/>
    <w:basedOn w:val="Normal"/>
    <w:rsid w:val="00465BF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\Users\Mike\Documents\My Webs\Senior_Design_Common_Materials\Senior Design Project Charter.dot</Template>
  <TotalTime>13</TotalTime>
  <Pages>42</Pages>
  <Words>8350</Words>
  <Characters>47595</Characters>
  <Application>Microsoft Macintosh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55834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Karla Hernandez</cp:lastModifiedBy>
  <cp:revision>24</cp:revision>
  <cp:lastPrinted>2014-07-10T20:45:00Z</cp:lastPrinted>
  <dcterms:created xsi:type="dcterms:W3CDTF">2014-10-07T03:51:00Z</dcterms:created>
  <dcterms:modified xsi:type="dcterms:W3CDTF">2014-10-07T23:35:00Z</dcterms:modified>
  <cp:category>Senior Design Documentation</cp:category>
</cp:coreProperties>
</file>